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753" w:rsidRDefault="000E0753" w:rsidP="000E0753">
      <w:pPr>
        <w:rPr>
          <w:b/>
          <w:sz w:val="32"/>
          <w:szCs w:val="32"/>
        </w:rPr>
      </w:pPr>
      <w:bookmarkStart w:id="0" w:name="_GoBack"/>
      <w:bookmarkEnd w:id="0"/>
    </w:p>
    <w:p w:rsidR="000E0753" w:rsidRPr="000E0753" w:rsidRDefault="000E0753" w:rsidP="000E0753">
      <w:pPr>
        <w:jc w:val="center"/>
        <w:rPr>
          <w:b/>
          <w:sz w:val="32"/>
          <w:szCs w:val="32"/>
          <w:u w:val="single"/>
        </w:rPr>
      </w:pPr>
      <w:r w:rsidRPr="000E0753">
        <w:rPr>
          <w:b/>
          <w:sz w:val="32"/>
          <w:szCs w:val="32"/>
          <w:u w:val="single"/>
        </w:rPr>
        <w:t>Scenario: Leg burn with airway compromise</w:t>
      </w:r>
    </w:p>
    <w:p w:rsidR="000E0753" w:rsidRDefault="000E0753" w:rsidP="000E0753">
      <w:pPr>
        <w:rPr>
          <w:sz w:val="24"/>
          <w:szCs w:val="24"/>
        </w:rPr>
      </w:pPr>
      <w:r>
        <w:rPr>
          <w:sz w:val="24"/>
          <w:szCs w:val="24"/>
        </w:rPr>
        <w:t xml:space="preserve">22 year old male presents dressed, pulled from burning building </w:t>
      </w:r>
    </w:p>
    <w:p w:rsidR="000E0753" w:rsidRDefault="000E0753" w:rsidP="000E0753">
      <w:pPr>
        <w:rPr>
          <w:sz w:val="24"/>
          <w:szCs w:val="24"/>
        </w:rPr>
      </w:pPr>
      <w:r>
        <w:rPr>
          <w:sz w:val="24"/>
          <w:szCs w:val="24"/>
        </w:rPr>
        <w:t>Driven in by ‘friend’ who has since taken off</w:t>
      </w:r>
    </w:p>
    <w:p w:rsidR="000E0753" w:rsidRDefault="000E0753" w:rsidP="000E0753">
      <w:pPr>
        <w:rPr>
          <w:sz w:val="24"/>
          <w:szCs w:val="24"/>
        </w:rPr>
      </w:pPr>
      <w:r>
        <w:rPr>
          <w:sz w:val="24"/>
          <w:szCs w:val="24"/>
        </w:rPr>
        <w:t>Patient c/o pain on Leg – notice large burned area on burned clothing/skin</w:t>
      </w:r>
    </w:p>
    <w:p w:rsidR="000E0753" w:rsidRDefault="000E0753" w:rsidP="000E0753">
      <w:pPr>
        <w:rPr>
          <w:sz w:val="24"/>
          <w:szCs w:val="24"/>
        </w:rPr>
      </w:pPr>
      <w:r>
        <w:rPr>
          <w:sz w:val="24"/>
          <w:szCs w:val="24"/>
        </w:rPr>
        <w:t>Notice soot around lips; when he’s asked questions patient speaks in hoarse voice.</w:t>
      </w:r>
    </w:p>
    <w:p w:rsidR="000E0753" w:rsidRDefault="000E0753" w:rsidP="000E0753">
      <w:pPr>
        <w:rPr>
          <w:sz w:val="24"/>
          <w:szCs w:val="24"/>
        </w:rPr>
      </w:pPr>
      <w:r>
        <w:rPr>
          <w:sz w:val="24"/>
          <w:szCs w:val="24"/>
        </w:rPr>
        <w:t>Complaining of sore throat when asked.</w:t>
      </w:r>
    </w:p>
    <w:p w:rsidR="000E0753" w:rsidRDefault="000E0753" w:rsidP="000E0753">
      <w:pPr>
        <w:rPr>
          <w:sz w:val="24"/>
          <w:szCs w:val="24"/>
        </w:rPr>
      </w:pPr>
      <w:r>
        <w:rPr>
          <w:sz w:val="24"/>
          <w:szCs w:val="24"/>
        </w:rPr>
        <w:t>Reticent with details of fire</w:t>
      </w:r>
    </w:p>
    <w:p w:rsidR="000E0753" w:rsidRDefault="000E0753" w:rsidP="000E0753">
      <w:pPr>
        <w:rPr>
          <w:sz w:val="24"/>
          <w:szCs w:val="24"/>
        </w:rPr>
      </w:pPr>
      <w:r>
        <w:rPr>
          <w:sz w:val="24"/>
          <w:szCs w:val="24"/>
        </w:rPr>
        <w:t>Nurses to undress patient, apply monitor</w:t>
      </w:r>
    </w:p>
    <w:p w:rsidR="000E0753" w:rsidRDefault="000E0753" w:rsidP="000E0753">
      <w:pPr>
        <w:rPr>
          <w:sz w:val="24"/>
          <w:szCs w:val="24"/>
        </w:rPr>
      </w:pPr>
      <w:r>
        <w:rPr>
          <w:sz w:val="24"/>
          <w:szCs w:val="24"/>
        </w:rPr>
        <w:t>BP 124/76, HR 96 RR 24 SpO2 94% RA</w:t>
      </w:r>
    </w:p>
    <w:p w:rsidR="000E0753" w:rsidRDefault="000E0753" w:rsidP="000E0753">
      <w:pPr>
        <w:rPr>
          <w:sz w:val="24"/>
          <w:szCs w:val="24"/>
        </w:rPr>
      </w:pPr>
      <w:r>
        <w:rPr>
          <w:sz w:val="24"/>
          <w:szCs w:val="24"/>
        </w:rPr>
        <w:t>O2 NRB 100% to be applied……if staff get sidetracked by leg, trigger them “My throat is really sore”  “What’s that around my lips” – “Why am I coughing up black stuff”</w:t>
      </w:r>
    </w:p>
    <w:p w:rsidR="000E0753" w:rsidRDefault="000E0753" w:rsidP="000E0753">
      <w:pPr>
        <w:rPr>
          <w:sz w:val="24"/>
          <w:szCs w:val="24"/>
        </w:rPr>
      </w:pPr>
      <w:r>
        <w:rPr>
          <w:sz w:val="24"/>
          <w:szCs w:val="24"/>
        </w:rPr>
        <w:t>2 IVs – nurses to insert</w:t>
      </w:r>
    </w:p>
    <w:p w:rsidR="000E0753" w:rsidRDefault="000E0753" w:rsidP="000E0753">
      <w:pPr>
        <w:rPr>
          <w:sz w:val="24"/>
          <w:szCs w:val="24"/>
        </w:rPr>
      </w:pPr>
      <w:r>
        <w:rPr>
          <w:sz w:val="24"/>
          <w:szCs w:val="24"/>
        </w:rPr>
        <w:t>Labs including carboxyhemoglobin</w:t>
      </w:r>
    </w:p>
    <w:p w:rsidR="000E0753" w:rsidRDefault="000E0753" w:rsidP="000E0753">
      <w:pPr>
        <w:rPr>
          <w:sz w:val="24"/>
          <w:szCs w:val="24"/>
        </w:rPr>
      </w:pPr>
      <w:r>
        <w:rPr>
          <w:sz w:val="24"/>
          <w:szCs w:val="24"/>
        </w:rPr>
        <w:t xml:space="preserve">“My throat feels swollen”  </w:t>
      </w:r>
      <w:r w:rsidR="00B258E9">
        <w:rPr>
          <w:sz w:val="24"/>
          <w:szCs w:val="24"/>
        </w:rPr>
        <w:t>etc…..trigger consideration of intubation</w:t>
      </w:r>
    </w:p>
    <w:p w:rsidR="00B258E9" w:rsidRDefault="00B258E9" w:rsidP="000E0753">
      <w:pPr>
        <w:rPr>
          <w:sz w:val="24"/>
          <w:szCs w:val="24"/>
        </w:rPr>
      </w:pPr>
      <w:r>
        <w:rPr>
          <w:sz w:val="24"/>
          <w:szCs w:val="24"/>
        </w:rPr>
        <w:t>BP 118/68 HR 106 RR 28 SpO2 96% 100 NRB</w:t>
      </w:r>
    </w:p>
    <w:p w:rsidR="00B258E9" w:rsidRDefault="00B258E9" w:rsidP="000E0753">
      <w:pPr>
        <w:rPr>
          <w:sz w:val="24"/>
          <w:szCs w:val="24"/>
        </w:rPr>
      </w:pPr>
      <w:r>
        <w:rPr>
          <w:sz w:val="24"/>
          <w:szCs w:val="24"/>
        </w:rPr>
        <w:t>Consider analgesia for leg burn, saline to leg</w:t>
      </w:r>
    </w:p>
    <w:p w:rsidR="000E0753" w:rsidRDefault="000E0753" w:rsidP="000E0753">
      <w:pPr>
        <w:rPr>
          <w:sz w:val="24"/>
          <w:szCs w:val="24"/>
        </w:rPr>
      </w:pPr>
    </w:p>
    <w:p w:rsidR="000E0753" w:rsidRDefault="000E0753" w:rsidP="000E0753">
      <w:pPr>
        <w:rPr>
          <w:sz w:val="24"/>
          <w:szCs w:val="24"/>
        </w:rPr>
      </w:pPr>
    </w:p>
    <w:p w:rsidR="000E0753" w:rsidRDefault="000E0753" w:rsidP="000E0753">
      <w:pPr>
        <w:rPr>
          <w:sz w:val="24"/>
          <w:szCs w:val="24"/>
        </w:rPr>
      </w:pPr>
    </w:p>
    <w:p w:rsidR="000E0753" w:rsidRPr="000E0753" w:rsidRDefault="000E0753" w:rsidP="000E0753">
      <w:pPr>
        <w:rPr>
          <w:sz w:val="24"/>
          <w:szCs w:val="24"/>
        </w:rPr>
      </w:pPr>
    </w:p>
    <w:p w:rsidR="000E0753" w:rsidRDefault="000E0753" w:rsidP="000E0753">
      <w:pPr>
        <w:rPr>
          <w:b/>
          <w:sz w:val="32"/>
          <w:szCs w:val="32"/>
        </w:rPr>
      </w:pPr>
    </w:p>
    <w:p w:rsidR="000E0753" w:rsidRDefault="000E0753" w:rsidP="000E0753">
      <w:pPr>
        <w:rPr>
          <w:b/>
          <w:sz w:val="32"/>
          <w:szCs w:val="32"/>
        </w:rPr>
      </w:pPr>
    </w:p>
    <w:p w:rsidR="000E0753" w:rsidRDefault="000E0753" w:rsidP="000E0753">
      <w:pPr>
        <w:rPr>
          <w:b/>
          <w:sz w:val="32"/>
          <w:szCs w:val="32"/>
        </w:rPr>
      </w:pPr>
    </w:p>
    <w:p w:rsidR="000E0753" w:rsidRDefault="000E0753" w:rsidP="000E0753">
      <w:pPr>
        <w:rPr>
          <w:b/>
          <w:sz w:val="32"/>
          <w:szCs w:val="32"/>
        </w:rPr>
      </w:pPr>
    </w:p>
    <w:p w:rsidR="000E0753" w:rsidRPr="002F57E2" w:rsidRDefault="000E0753" w:rsidP="000E0753">
      <w:pPr>
        <w:rPr>
          <w:b/>
          <w:sz w:val="32"/>
          <w:szCs w:val="32"/>
        </w:rPr>
      </w:pPr>
      <w:r w:rsidRPr="002F57E2">
        <w:rPr>
          <w:b/>
          <w:sz w:val="32"/>
          <w:szCs w:val="32"/>
        </w:rPr>
        <w:t>Observer 1 Ch</w:t>
      </w:r>
      <w:r>
        <w:rPr>
          <w:b/>
          <w:sz w:val="32"/>
          <w:szCs w:val="32"/>
        </w:rPr>
        <w:t xml:space="preserve">ecklist: </w:t>
      </w:r>
      <w:r w:rsidR="00B258E9">
        <w:rPr>
          <w:b/>
          <w:sz w:val="32"/>
          <w:szCs w:val="32"/>
        </w:rPr>
        <w:t>Burn: leg burn with airway compromise</w:t>
      </w:r>
    </w:p>
    <w:p w:rsidR="000E0753" w:rsidRPr="00C41F47" w:rsidRDefault="000E0753" w:rsidP="000E0753">
      <w:pPr>
        <w:rPr>
          <w:sz w:val="24"/>
          <w:szCs w:val="24"/>
        </w:rPr>
      </w:pPr>
      <w:r w:rsidRPr="00C41F47">
        <w:rPr>
          <w:sz w:val="24"/>
          <w:szCs w:val="24"/>
        </w:rPr>
        <w:t xml:space="preserve">Learning Objectives: </w:t>
      </w:r>
    </w:p>
    <w:p w:rsidR="000E0753" w:rsidRPr="00C41F47" w:rsidRDefault="000E0753" w:rsidP="000E07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Complete</w:t>
      </w:r>
      <w:r w:rsidR="00B258E9">
        <w:rPr>
          <w:sz w:val="24"/>
          <w:szCs w:val="24"/>
        </w:rPr>
        <w:t xml:space="preserve"> head-to-toe</w:t>
      </w:r>
      <w:r>
        <w:rPr>
          <w:sz w:val="24"/>
          <w:szCs w:val="24"/>
        </w:rPr>
        <w:t xml:space="preserve"> </w:t>
      </w:r>
      <w:r w:rsidRPr="00C41F47">
        <w:rPr>
          <w:sz w:val="24"/>
          <w:szCs w:val="24"/>
        </w:rPr>
        <w:t xml:space="preserve"> assessment in </w:t>
      </w:r>
      <w:r w:rsidR="00B258E9">
        <w:rPr>
          <w:sz w:val="24"/>
          <w:szCs w:val="24"/>
        </w:rPr>
        <w:t xml:space="preserve">burn </w:t>
      </w:r>
      <w:r w:rsidRPr="00C41F47">
        <w:rPr>
          <w:sz w:val="24"/>
          <w:szCs w:val="24"/>
        </w:rPr>
        <w:t>pa</w:t>
      </w:r>
      <w:r>
        <w:rPr>
          <w:sz w:val="24"/>
          <w:szCs w:val="24"/>
        </w:rPr>
        <w:t>tient</w:t>
      </w:r>
    </w:p>
    <w:p w:rsidR="00B258E9" w:rsidRPr="00B258E9" w:rsidRDefault="00B258E9" w:rsidP="000E075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Prioritizing A..B…C…D in patient with multiple injuries</w:t>
      </w:r>
    </w:p>
    <w:p w:rsidR="000E0753" w:rsidRPr="00B258E9" w:rsidRDefault="00B258E9" w:rsidP="000E07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258E9">
        <w:rPr>
          <w:sz w:val="24"/>
          <w:szCs w:val="24"/>
        </w:rPr>
        <w:t>Utilize appropriate resources to provide prompt holistic care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8"/>
        <w:gridCol w:w="630"/>
        <w:gridCol w:w="720"/>
        <w:gridCol w:w="4248"/>
      </w:tblGrid>
      <w:tr w:rsidR="000E0753" w:rsidRPr="00C41F47" w:rsidTr="00DB757A">
        <w:tc>
          <w:tcPr>
            <w:tcW w:w="3978" w:type="dxa"/>
          </w:tcPr>
          <w:p w:rsidR="000E0753" w:rsidRPr="00C41F47" w:rsidRDefault="000E0753" w:rsidP="00DB757A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0E0753" w:rsidRPr="00C41F47" w:rsidRDefault="000E0753" w:rsidP="00DB757A">
            <w:pPr>
              <w:jc w:val="center"/>
              <w:rPr>
                <w:b/>
                <w:sz w:val="24"/>
                <w:szCs w:val="24"/>
              </w:rPr>
            </w:pPr>
            <w:r w:rsidRPr="00C41F47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0E0753" w:rsidRPr="00C41F47" w:rsidRDefault="000E0753" w:rsidP="00DB757A">
            <w:pPr>
              <w:jc w:val="center"/>
              <w:rPr>
                <w:b/>
                <w:sz w:val="24"/>
                <w:szCs w:val="24"/>
              </w:rPr>
            </w:pPr>
            <w:r w:rsidRPr="00C41F47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4248" w:type="dxa"/>
          </w:tcPr>
          <w:p w:rsidR="000E0753" w:rsidRPr="00235041" w:rsidRDefault="000E0753" w:rsidP="00DB757A">
            <w:pPr>
              <w:jc w:val="center"/>
              <w:rPr>
                <w:b/>
                <w:sz w:val="24"/>
                <w:szCs w:val="24"/>
              </w:rPr>
            </w:pPr>
            <w:r w:rsidRPr="00235041">
              <w:rPr>
                <w:b/>
                <w:sz w:val="24"/>
                <w:szCs w:val="24"/>
              </w:rPr>
              <w:t>Comments</w:t>
            </w:r>
          </w:p>
        </w:tc>
      </w:tr>
      <w:tr w:rsidR="000E0753" w:rsidRPr="00C41F47" w:rsidTr="00DB757A">
        <w:tc>
          <w:tcPr>
            <w:tcW w:w="3978" w:type="dxa"/>
          </w:tcPr>
          <w:p w:rsidR="000E0753" w:rsidRPr="00C41F47" w:rsidRDefault="000E0753" w:rsidP="00DB75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hygiene</w:t>
            </w:r>
          </w:p>
        </w:tc>
        <w:tc>
          <w:tcPr>
            <w:tcW w:w="630" w:type="dxa"/>
          </w:tcPr>
          <w:p w:rsidR="000E0753" w:rsidRPr="00C41F47" w:rsidRDefault="000E0753" w:rsidP="00DB757A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0E0753" w:rsidRPr="00C41F47" w:rsidRDefault="000E0753" w:rsidP="00DB757A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0E0753" w:rsidRPr="00C41F47" w:rsidRDefault="000E0753" w:rsidP="00DB757A">
            <w:pPr>
              <w:rPr>
                <w:sz w:val="24"/>
                <w:szCs w:val="24"/>
              </w:rPr>
            </w:pPr>
          </w:p>
        </w:tc>
      </w:tr>
      <w:tr w:rsidR="000E0753" w:rsidRPr="00C41F47" w:rsidTr="00DB757A">
        <w:tc>
          <w:tcPr>
            <w:tcW w:w="3978" w:type="dxa"/>
          </w:tcPr>
          <w:p w:rsidR="000E0753" w:rsidRPr="00C41F47" w:rsidRDefault="000E0753" w:rsidP="00DB757A">
            <w:pPr>
              <w:rPr>
                <w:sz w:val="24"/>
                <w:szCs w:val="24"/>
              </w:rPr>
            </w:pPr>
            <w:r w:rsidRPr="00C41F47">
              <w:rPr>
                <w:sz w:val="24"/>
                <w:szCs w:val="24"/>
              </w:rPr>
              <w:t>Introduced self; undressed patient</w:t>
            </w:r>
          </w:p>
        </w:tc>
        <w:tc>
          <w:tcPr>
            <w:tcW w:w="630" w:type="dxa"/>
          </w:tcPr>
          <w:p w:rsidR="000E0753" w:rsidRPr="00C41F47" w:rsidRDefault="000E0753" w:rsidP="00DB757A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0E0753" w:rsidRPr="00C41F47" w:rsidRDefault="000E0753" w:rsidP="00DB757A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0E0753" w:rsidRPr="00C41F47" w:rsidRDefault="000E0753" w:rsidP="00DB757A">
            <w:pPr>
              <w:rPr>
                <w:sz w:val="24"/>
                <w:szCs w:val="24"/>
              </w:rPr>
            </w:pPr>
          </w:p>
        </w:tc>
      </w:tr>
      <w:tr w:rsidR="000E0753" w:rsidRPr="00C41F47" w:rsidTr="00DB757A">
        <w:tc>
          <w:tcPr>
            <w:tcW w:w="3978" w:type="dxa"/>
          </w:tcPr>
          <w:p w:rsidR="000E0753" w:rsidRPr="00C41F47" w:rsidRDefault="00B258E9" w:rsidP="00DB75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Attached monitor</w:t>
            </w:r>
          </w:p>
        </w:tc>
        <w:tc>
          <w:tcPr>
            <w:tcW w:w="630" w:type="dxa"/>
          </w:tcPr>
          <w:p w:rsidR="000E0753" w:rsidRPr="00C41F47" w:rsidRDefault="000E0753" w:rsidP="00DB757A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0E0753" w:rsidRPr="00C41F47" w:rsidRDefault="000E0753" w:rsidP="00DB757A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0E0753" w:rsidRPr="00C41F47" w:rsidRDefault="000E0753" w:rsidP="00DB757A">
            <w:pPr>
              <w:rPr>
                <w:sz w:val="24"/>
                <w:szCs w:val="24"/>
              </w:rPr>
            </w:pPr>
          </w:p>
        </w:tc>
      </w:tr>
      <w:tr w:rsidR="000E0753" w:rsidRPr="00C41F47" w:rsidTr="00DB757A">
        <w:tc>
          <w:tcPr>
            <w:tcW w:w="3978" w:type="dxa"/>
          </w:tcPr>
          <w:p w:rsidR="000E0753" w:rsidRPr="00C41F47" w:rsidRDefault="00B258E9" w:rsidP="00DB75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Applied 100% NRB Oxygen</w:t>
            </w:r>
          </w:p>
        </w:tc>
        <w:tc>
          <w:tcPr>
            <w:tcW w:w="630" w:type="dxa"/>
          </w:tcPr>
          <w:p w:rsidR="000E0753" w:rsidRPr="00C41F47" w:rsidRDefault="000E0753" w:rsidP="00DB757A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0E0753" w:rsidRPr="00C41F47" w:rsidRDefault="000E0753" w:rsidP="00DB757A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0E0753" w:rsidRPr="00C41F47" w:rsidRDefault="000E0753" w:rsidP="00DB757A">
            <w:pPr>
              <w:rPr>
                <w:sz w:val="24"/>
                <w:szCs w:val="24"/>
              </w:rPr>
            </w:pPr>
          </w:p>
        </w:tc>
      </w:tr>
      <w:tr w:rsidR="000E0753" w:rsidRPr="00C41F47" w:rsidTr="00DB757A">
        <w:tc>
          <w:tcPr>
            <w:tcW w:w="3978" w:type="dxa"/>
          </w:tcPr>
          <w:p w:rsidR="000E0753" w:rsidRPr="00C41F47" w:rsidRDefault="000E0753" w:rsidP="00DB75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ABCD</w:t>
            </w:r>
            <w:r w:rsidRPr="00C41F47">
              <w:rPr>
                <w:sz w:val="24"/>
                <w:szCs w:val="24"/>
              </w:rPr>
              <w:t xml:space="preserve"> assessment </w:t>
            </w:r>
          </w:p>
        </w:tc>
        <w:tc>
          <w:tcPr>
            <w:tcW w:w="630" w:type="dxa"/>
          </w:tcPr>
          <w:p w:rsidR="000E0753" w:rsidRPr="00C41F47" w:rsidRDefault="000E0753" w:rsidP="00DB757A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0E0753" w:rsidRPr="00C41F47" w:rsidRDefault="000E0753" w:rsidP="00DB757A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0E0753" w:rsidRPr="00C41F47" w:rsidRDefault="000E0753" w:rsidP="00DB757A">
            <w:pPr>
              <w:rPr>
                <w:sz w:val="24"/>
                <w:szCs w:val="24"/>
              </w:rPr>
            </w:pPr>
          </w:p>
        </w:tc>
      </w:tr>
      <w:tr w:rsidR="000E0753" w:rsidRPr="00C41F47" w:rsidTr="00DB757A">
        <w:tc>
          <w:tcPr>
            <w:tcW w:w="3978" w:type="dxa"/>
          </w:tcPr>
          <w:p w:rsidR="000E0753" w:rsidRDefault="00B258E9" w:rsidP="00B258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Prioritized airway management </w:t>
            </w:r>
          </w:p>
        </w:tc>
        <w:tc>
          <w:tcPr>
            <w:tcW w:w="630" w:type="dxa"/>
          </w:tcPr>
          <w:p w:rsidR="000E0753" w:rsidRPr="00C41F47" w:rsidRDefault="000E0753" w:rsidP="00DB757A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0E0753" w:rsidRPr="00C41F47" w:rsidRDefault="000E0753" w:rsidP="00DB757A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0E0753" w:rsidRPr="00C41F47" w:rsidRDefault="000E0753" w:rsidP="00DB757A">
            <w:pPr>
              <w:rPr>
                <w:sz w:val="24"/>
                <w:szCs w:val="24"/>
              </w:rPr>
            </w:pPr>
          </w:p>
        </w:tc>
      </w:tr>
      <w:tr w:rsidR="00B258E9" w:rsidRPr="00C41F47" w:rsidTr="00DB757A">
        <w:tc>
          <w:tcPr>
            <w:tcW w:w="3978" w:type="dxa"/>
          </w:tcPr>
          <w:p w:rsidR="00B258E9" w:rsidRDefault="00B258E9" w:rsidP="00DB75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Was able to identify % of total body surface area burned</w:t>
            </w:r>
          </w:p>
        </w:tc>
        <w:tc>
          <w:tcPr>
            <w:tcW w:w="630" w:type="dxa"/>
          </w:tcPr>
          <w:p w:rsidR="00B258E9" w:rsidRPr="00C41F47" w:rsidRDefault="00B258E9" w:rsidP="00DB757A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B258E9" w:rsidRPr="00C41F47" w:rsidRDefault="00B258E9" w:rsidP="00DB757A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B258E9" w:rsidRPr="00C41F47" w:rsidRDefault="00B258E9" w:rsidP="00DB757A">
            <w:pPr>
              <w:rPr>
                <w:sz w:val="24"/>
                <w:szCs w:val="24"/>
              </w:rPr>
            </w:pPr>
          </w:p>
        </w:tc>
      </w:tr>
      <w:tr w:rsidR="000E0753" w:rsidRPr="00C41F47" w:rsidTr="00DB757A">
        <w:tc>
          <w:tcPr>
            <w:tcW w:w="3978" w:type="dxa"/>
          </w:tcPr>
          <w:p w:rsidR="000E0753" w:rsidRDefault="00B258E9" w:rsidP="00DB75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Managed fluid resuscitation appropriately</w:t>
            </w:r>
          </w:p>
        </w:tc>
        <w:tc>
          <w:tcPr>
            <w:tcW w:w="630" w:type="dxa"/>
          </w:tcPr>
          <w:p w:rsidR="000E0753" w:rsidRPr="00C41F47" w:rsidRDefault="000E0753" w:rsidP="00DB757A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0E0753" w:rsidRPr="00C41F47" w:rsidRDefault="000E0753" w:rsidP="00DB757A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0E0753" w:rsidRPr="00C41F47" w:rsidRDefault="000E0753" w:rsidP="00DB757A">
            <w:pPr>
              <w:rPr>
                <w:sz w:val="24"/>
                <w:szCs w:val="24"/>
              </w:rPr>
            </w:pPr>
          </w:p>
        </w:tc>
      </w:tr>
      <w:tr w:rsidR="000E0753" w:rsidRPr="00C41F47" w:rsidTr="00DB757A">
        <w:tc>
          <w:tcPr>
            <w:tcW w:w="3978" w:type="dxa"/>
          </w:tcPr>
          <w:p w:rsidR="000E0753" w:rsidRPr="00C41F47" w:rsidRDefault="00B258E9" w:rsidP="00DB75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Discussed and initiated management of definitive airway: ET tube</w:t>
            </w:r>
          </w:p>
        </w:tc>
        <w:tc>
          <w:tcPr>
            <w:tcW w:w="630" w:type="dxa"/>
          </w:tcPr>
          <w:p w:rsidR="000E0753" w:rsidRPr="00C41F47" w:rsidRDefault="000E0753" w:rsidP="00DB757A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0E0753" w:rsidRPr="00C41F47" w:rsidRDefault="000E0753" w:rsidP="00DB757A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0E0753" w:rsidRPr="00C41F47" w:rsidRDefault="000E0753" w:rsidP="00DB757A">
            <w:pPr>
              <w:rPr>
                <w:sz w:val="24"/>
                <w:szCs w:val="24"/>
              </w:rPr>
            </w:pPr>
          </w:p>
        </w:tc>
      </w:tr>
      <w:tr w:rsidR="00B258E9" w:rsidRPr="00C41F47" w:rsidTr="00DB757A">
        <w:tc>
          <w:tcPr>
            <w:tcW w:w="3978" w:type="dxa"/>
          </w:tcPr>
          <w:p w:rsidR="00B258E9" w:rsidRDefault="00B258E9" w:rsidP="00DB75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Consulted RT</w:t>
            </w:r>
          </w:p>
        </w:tc>
        <w:tc>
          <w:tcPr>
            <w:tcW w:w="630" w:type="dxa"/>
          </w:tcPr>
          <w:p w:rsidR="00B258E9" w:rsidRPr="00C41F47" w:rsidRDefault="00B258E9" w:rsidP="00DB757A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B258E9" w:rsidRPr="00C41F47" w:rsidRDefault="00B258E9" w:rsidP="00DB757A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B258E9" w:rsidRPr="00C41F47" w:rsidRDefault="00B258E9" w:rsidP="00DB757A">
            <w:pPr>
              <w:rPr>
                <w:sz w:val="24"/>
                <w:szCs w:val="24"/>
              </w:rPr>
            </w:pPr>
          </w:p>
        </w:tc>
      </w:tr>
      <w:tr w:rsidR="000E0753" w:rsidRPr="00C41F47" w:rsidTr="00DB757A">
        <w:tc>
          <w:tcPr>
            <w:tcW w:w="3978" w:type="dxa"/>
          </w:tcPr>
          <w:p w:rsidR="000E0753" w:rsidRPr="00C41F47" w:rsidRDefault="00B258E9" w:rsidP="00DB75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Reassessed patient regularly</w:t>
            </w:r>
          </w:p>
        </w:tc>
        <w:tc>
          <w:tcPr>
            <w:tcW w:w="630" w:type="dxa"/>
          </w:tcPr>
          <w:p w:rsidR="000E0753" w:rsidRPr="00C41F47" w:rsidRDefault="000E0753" w:rsidP="00DB757A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0E0753" w:rsidRPr="00C41F47" w:rsidRDefault="000E0753" w:rsidP="00DB757A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0E0753" w:rsidRPr="00C41F47" w:rsidRDefault="000E0753" w:rsidP="00DB757A">
            <w:pPr>
              <w:rPr>
                <w:sz w:val="24"/>
                <w:szCs w:val="24"/>
              </w:rPr>
            </w:pPr>
          </w:p>
        </w:tc>
      </w:tr>
      <w:tr w:rsidR="000E0753" w:rsidRPr="00C41F47" w:rsidTr="00DB757A">
        <w:tc>
          <w:tcPr>
            <w:tcW w:w="3978" w:type="dxa"/>
          </w:tcPr>
          <w:p w:rsidR="000E0753" w:rsidRPr="00C41F47" w:rsidRDefault="00B258E9" w:rsidP="00DB75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Managed pain control</w:t>
            </w:r>
          </w:p>
        </w:tc>
        <w:tc>
          <w:tcPr>
            <w:tcW w:w="630" w:type="dxa"/>
          </w:tcPr>
          <w:p w:rsidR="000E0753" w:rsidRPr="00C41F47" w:rsidRDefault="000E0753" w:rsidP="00DB757A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0E0753" w:rsidRPr="00C41F47" w:rsidRDefault="000E0753" w:rsidP="00DB757A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0E0753" w:rsidRPr="00C41F47" w:rsidRDefault="000E0753" w:rsidP="00DB757A">
            <w:pPr>
              <w:rPr>
                <w:sz w:val="24"/>
                <w:szCs w:val="24"/>
              </w:rPr>
            </w:pPr>
          </w:p>
        </w:tc>
      </w:tr>
      <w:tr w:rsidR="000E0753" w:rsidRPr="00C41F47" w:rsidTr="00DB757A">
        <w:tc>
          <w:tcPr>
            <w:tcW w:w="3978" w:type="dxa"/>
          </w:tcPr>
          <w:p w:rsidR="000E0753" w:rsidRPr="00C41F47" w:rsidRDefault="00B258E9" w:rsidP="00DB75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Assessed and provided initial treatment for leg burn</w:t>
            </w:r>
          </w:p>
        </w:tc>
        <w:tc>
          <w:tcPr>
            <w:tcW w:w="630" w:type="dxa"/>
          </w:tcPr>
          <w:p w:rsidR="000E0753" w:rsidRPr="00C41F47" w:rsidRDefault="000E0753" w:rsidP="00DB757A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0E0753" w:rsidRPr="00C41F47" w:rsidRDefault="000E0753" w:rsidP="00DB757A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0E0753" w:rsidRPr="00C41F47" w:rsidRDefault="000E0753" w:rsidP="00DB757A">
            <w:pPr>
              <w:rPr>
                <w:sz w:val="24"/>
                <w:szCs w:val="24"/>
              </w:rPr>
            </w:pPr>
          </w:p>
        </w:tc>
      </w:tr>
      <w:tr w:rsidR="000E0753" w:rsidRPr="00C41F47" w:rsidTr="00DB757A">
        <w:tc>
          <w:tcPr>
            <w:tcW w:w="3978" w:type="dxa"/>
          </w:tcPr>
          <w:p w:rsidR="000E0753" w:rsidRPr="00C41F47" w:rsidRDefault="00B258E9" w:rsidP="00DB75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Considered carboxyhemoglobin issue</w:t>
            </w:r>
          </w:p>
        </w:tc>
        <w:tc>
          <w:tcPr>
            <w:tcW w:w="630" w:type="dxa"/>
          </w:tcPr>
          <w:p w:rsidR="000E0753" w:rsidRPr="00C41F47" w:rsidRDefault="000E0753" w:rsidP="00DB757A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0E0753" w:rsidRPr="00C41F47" w:rsidRDefault="000E0753" w:rsidP="00DB757A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0E0753" w:rsidRPr="00C41F47" w:rsidRDefault="000E0753" w:rsidP="00DB757A">
            <w:pPr>
              <w:rPr>
                <w:sz w:val="24"/>
                <w:szCs w:val="24"/>
              </w:rPr>
            </w:pPr>
          </w:p>
        </w:tc>
      </w:tr>
      <w:tr w:rsidR="000E0753" w:rsidRPr="00C41F47" w:rsidTr="00DB757A">
        <w:tc>
          <w:tcPr>
            <w:tcW w:w="3978" w:type="dxa"/>
          </w:tcPr>
          <w:p w:rsidR="000E0753" w:rsidRPr="00C41F47" w:rsidRDefault="00B258E9" w:rsidP="00DB75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 comments</w:t>
            </w:r>
          </w:p>
        </w:tc>
        <w:tc>
          <w:tcPr>
            <w:tcW w:w="630" w:type="dxa"/>
          </w:tcPr>
          <w:p w:rsidR="000E0753" w:rsidRPr="00C41F47" w:rsidRDefault="000E0753" w:rsidP="00DB757A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0E0753" w:rsidRPr="00C41F47" w:rsidRDefault="000E0753" w:rsidP="00DB757A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0E0753" w:rsidRPr="00C41F47" w:rsidRDefault="000E0753" w:rsidP="00DB757A">
            <w:pPr>
              <w:rPr>
                <w:sz w:val="24"/>
                <w:szCs w:val="24"/>
              </w:rPr>
            </w:pPr>
          </w:p>
        </w:tc>
      </w:tr>
    </w:tbl>
    <w:p w:rsidR="000E0753" w:rsidRPr="00C41F47" w:rsidRDefault="000E0753" w:rsidP="000E0753">
      <w:pPr>
        <w:rPr>
          <w:sz w:val="24"/>
          <w:szCs w:val="24"/>
        </w:rPr>
      </w:pPr>
    </w:p>
    <w:p w:rsidR="000E0753" w:rsidRPr="00C41F47" w:rsidRDefault="000E0753" w:rsidP="000E0753">
      <w:pPr>
        <w:rPr>
          <w:sz w:val="24"/>
          <w:szCs w:val="24"/>
        </w:rPr>
      </w:pPr>
    </w:p>
    <w:p w:rsidR="000E0753" w:rsidRPr="00C41F47" w:rsidRDefault="000E0753" w:rsidP="000E0753">
      <w:pPr>
        <w:rPr>
          <w:sz w:val="24"/>
          <w:szCs w:val="24"/>
        </w:rPr>
      </w:pPr>
    </w:p>
    <w:p w:rsidR="000E0753" w:rsidRDefault="000E0753" w:rsidP="000E0753">
      <w:pPr>
        <w:rPr>
          <w:sz w:val="24"/>
          <w:szCs w:val="24"/>
        </w:rPr>
      </w:pPr>
    </w:p>
    <w:p w:rsidR="000E0753" w:rsidRDefault="000E0753" w:rsidP="000E0753">
      <w:pPr>
        <w:rPr>
          <w:sz w:val="24"/>
          <w:szCs w:val="24"/>
        </w:rPr>
      </w:pPr>
    </w:p>
    <w:p w:rsidR="000E0753" w:rsidRDefault="000E0753" w:rsidP="000E0753">
      <w:pPr>
        <w:rPr>
          <w:sz w:val="24"/>
          <w:szCs w:val="24"/>
        </w:rPr>
      </w:pPr>
    </w:p>
    <w:p w:rsidR="000E0753" w:rsidRDefault="000E0753" w:rsidP="000E0753">
      <w:pPr>
        <w:rPr>
          <w:b/>
          <w:sz w:val="32"/>
          <w:szCs w:val="32"/>
        </w:rPr>
      </w:pPr>
    </w:p>
    <w:p w:rsidR="000E0753" w:rsidRDefault="000E0753" w:rsidP="000E0753">
      <w:pPr>
        <w:rPr>
          <w:b/>
          <w:sz w:val="32"/>
          <w:szCs w:val="32"/>
        </w:rPr>
      </w:pPr>
    </w:p>
    <w:p w:rsidR="000E0753" w:rsidRPr="002F57E2" w:rsidRDefault="000E0753" w:rsidP="000E0753">
      <w:pPr>
        <w:rPr>
          <w:b/>
          <w:sz w:val="32"/>
          <w:szCs w:val="32"/>
        </w:rPr>
      </w:pPr>
      <w:r w:rsidRPr="002F57E2">
        <w:rPr>
          <w:b/>
          <w:sz w:val="32"/>
          <w:szCs w:val="32"/>
        </w:rPr>
        <w:t>Observer 2: Team Communication Checklist</w:t>
      </w:r>
    </w:p>
    <w:p w:rsidR="000E0753" w:rsidRDefault="000E0753" w:rsidP="000E0753">
      <w:pPr>
        <w:rPr>
          <w:sz w:val="24"/>
          <w:szCs w:val="24"/>
        </w:rPr>
      </w:pPr>
      <w:r>
        <w:rPr>
          <w:sz w:val="24"/>
          <w:szCs w:val="24"/>
        </w:rPr>
        <w:t>Objectives:</w:t>
      </w:r>
    </w:p>
    <w:p w:rsidR="000E0753" w:rsidRDefault="000E0753" w:rsidP="000E075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Demonstrates clear communication with team members including closed loop communication</w:t>
      </w:r>
    </w:p>
    <w:p w:rsidR="000E0753" w:rsidRPr="002F57E2" w:rsidRDefault="000E0753" w:rsidP="000E075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Demonstrates understanding and use of team resources</w:t>
      </w:r>
    </w:p>
    <w:p w:rsidR="000E0753" w:rsidRDefault="000E0753" w:rsidP="000E0753">
      <w:pPr>
        <w:tabs>
          <w:tab w:val="left" w:pos="2836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540"/>
        <w:gridCol w:w="540"/>
        <w:gridCol w:w="4248"/>
      </w:tblGrid>
      <w:tr w:rsidR="000E0753" w:rsidTr="00DB757A">
        <w:tc>
          <w:tcPr>
            <w:tcW w:w="4248" w:type="dxa"/>
          </w:tcPr>
          <w:p w:rsidR="000E0753" w:rsidRPr="002F57E2" w:rsidRDefault="000E0753" w:rsidP="00DB757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540" w:type="dxa"/>
          </w:tcPr>
          <w:p w:rsidR="000E0753" w:rsidRPr="002F57E2" w:rsidRDefault="000E0753" w:rsidP="00DB757A">
            <w:pPr>
              <w:jc w:val="center"/>
              <w:rPr>
                <w:b/>
                <w:sz w:val="24"/>
                <w:szCs w:val="24"/>
              </w:rPr>
            </w:pPr>
            <w:r w:rsidRPr="002F57E2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540" w:type="dxa"/>
          </w:tcPr>
          <w:p w:rsidR="000E0753" w:rsidRPr="002F57E2" w:rsidRDefault="000E0753" w:rsidP="00DB757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</w:t>
            </w:r>
          </w:p>
        </w:tc>
        <w:tc>
          <w:tcPr>
            <w:tcW w:w="4248" w:type="dxa"/>
          </w:tcPr>
          <w:p w:rsidR="000E0753" w:rsidRPr="002F57E2" w:rsidRDefault="000E0753" w:rsidP="00DB757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Comments</w:t>
            </w:r>
          </w:p>
        </w:tc>
      </w:tr>
      <w:tr w:rsidR="000E0753" w:rsidTr="00DB757A">
        <w:tc>
          <w:tcPr>
            <w:tcW w:w="4248" w:type="dxa"/>
          </w:tcPr>
          <w:p w:rsidR="000E0753" w:rsidRDefault="000E0753" w:rsidP="00DB75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Communication is concise, clear and specific</w:t>
            </w:r>
          </w:p>
          <w:p w:rsidR="000E0753" w:rsidRPr="002F57E2" w:rsidRDefault="000E0753" w:rsidP="00DB757A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0E0753" w:rsidRPr="002F57E2" w:rsidRDefault="000E0753" w:rsidP="00DB757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0E0753" w:rsidRDefault="000E0753" w:rsidP="00DB757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48" w:type="dxa"/>
          </w:tcPr>
          <w:p w:rsidR="000E0753" w:rsidRDefault="000E0753" w:rsidP="00DB757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E0753" w:rsidTr="00DB757A">
        <w:tc>
          <w:tcPr>
            <w:tcW w:w="4248" w:type="dxa"/>
          </w:tcPr>
          <w:p w:rsidR="000E0753" w:rsidRDefault="000E0753" w:rsidP="00B258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Seeks </w:t>
            </w:r>
            <w:r w:rsidR="00B258E9">
              <w:rPr>
                <w:sz w:val="24"/>
                <w:szCs w:val="24"/>
              </w:rPr>
              <w:t>information/history from all resources</w:t>
            </w:r>
          </w:p>
        </w:tc>
        <w:tc>
          <w:tcPr>
            <w:tcW w:w="540" w:type="dxa"/>
          </w:tcPr>
          <w:p w:rsidR="000E0753" w:rsidRPr="002F57E2" w:rsidRDefault="000E0753" w:rsidP="00DB757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0E0753" w:rsidRDefault="000E0753" w:rsidP="00DB757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48" w:type="dxa"/>
          </w:tcPr>
          <w:p w:rsidR="000E0753" w:rsidRDefault="000E0753" w:rsidP="00DB757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E0753" w:rsidTr="00DB757A">
        <w:tc>
          <w:tcPr>
            <w:tcW w:w="4248" w:type="dxa"/>
          </w:tcPr>
          <w:p w:rsidR="000E0753" w:rsidRDefault="000E0753" w:rsidP="00DB75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Verifies that information is correct</w:t>
            </w:r>
          </w:p>
          <w:p w:rsidR="000E0753" w:rsidRDefault="000E0753" w:rsidP="00DB757A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0E0753" w:rsidRPr="002F57E2" w:rsidRDefault="000E0753" w:rsidP="00DB757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0E0753" w:rsidRDefault="000E0753" w:rsidP="00DB757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48" w:type="dxa"/>
          </w:tcPr>
          <w:p w:rsidR="000E0753" w:rsidRDefault="000E0753" w:rsidP="00DB757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E0753" w:rsidTr="00DB757A">
        <w:tc>
          <w:tcPr>
            <w:tcW w:w="4248" w:type="dxa"/>
          </w:tcPr>
          <w:p w:rsidR="000E0753" w:rsidRDefault="00B258E9" w:rsidP="00DB75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Considered significant others/family members</w:t>
            </w:r>
          </w:p>
        </w:tc>
        <w:tc>
          <w:tcPr>
            <w:tcW w:w="540" w:type="dxa"/>
          </w:tcPr>
          <w:p w:rsidR="000E0753" w:rsidRPr="002F57E2" w:rsidRDefault="000E0753" w:rsidP="00DB757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0E0753" w:rsidRDefault="000E0753" w:rsidP="00DB757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48" w:type="dxa"/>
          </w:tcPr>
          <w:p w:rsidR="000E0753" w:rsidRDefault="000E0753" w:rsidP="00DB757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E0753" w:rsidTr="00DB757A">
        <w:tc>
          <w:tcPr>
            <w:tcW w:w="4248" w:type="dxa"/>
          </w:tcPr>
          <w:p w:rsidR="000E0753" w:rsidRDefault="00B258E9" w:rsidP="00DB75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Consulted RT</w:t>
            </w:r>
          </w:p>
        </w:tc>
        <w:tc>
          <w:tcPr>
            <w:tcW w:w="540" w:type="dxa"/>
          </w:tcPr>
          <w:p w:rsidR="000E0753" w:rsidRPr="002F57E2" w:rsidRDefault="000E0753" w:rsidP="00DB757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0E0753" w:rsidRDefault="000E0753" w:rsidP="00DB757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48" w:type="dxa"/>
          </w:tcPr>
          <w:p w:rsidR="000E0753" w:rsidRDefault="000E0753" w:rsidP="00DB757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E0753" w:rsidTr="00DB757A">
        <w:tc>
          <w:tcPr>
            <w:tcW w:w="4248" w:type="dxa"/>
          </w:tcPr>
          <w:p w:rsidR="000E0753" w:rsidRDefault="00B258E9" w:rsidP="00DB75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Managed team in calm manner</w:t>
            </w:r>
          </w:p>
        </w:tc>
        <w:tc>
          <w:tcPr>
            <w:tcW w:w="540" w:type="dxa"/>
          </w:tcPr>
          <w:p w:rsidR="000E0753" w:rsidRPr="002F57E2" w:rsidRDefault="000E0753" w:rsidP="00DB757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0E0753" w:rsidRDefault="000E0753" w:rsidP="00DB757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48" w:type="dxa"/>
          </w:tcPr>
          <w:p w:rsidR="000E0753" w:rsidRDefault="000E0753" w:rsidP="00DB757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E0753" w:rsidTr="00DB757A">
        <w:tc>
          <w:tcPr>
            <w:tcW w:w="4248" w:type="dxa"/>
          </w:tcPr>
          <w:p w:rsidR="000E0753" w:rsidRDefault="000E0753" w:rsidP="00DB75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Additional observations</w:t>
            </w:r>
          </w:p>
        </w:tc>
        <w:tc>
          <w:tcPr>
            <w:tcW w:w="540" w:type="dxa"/>
          </w:tcPr>
          <w:p w:rsidR="000E0753" w:rsidRPr="002F57E2" w:rsidRDefault="000E0753" w:rsidP="00DB757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0E0753" w:rsidRDefault="000E0753" w:rsidP="00DB757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48" w:type="dxa"/>
          </w:tcPr>
          <w:p w:rsidR="000E0753" w:rsidRDefault="000E0753" w:rsidP="00DB757A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0E0753" w:rsidRDefault="000E0753" w:rsidP="000E0753">
      <w:pPr>
        <w:rPr>
          <w:sz w:val="24"/>
          <w:szCs w:val="24"/>
        </w:rPr>
      </w:pPr>
    </w:p>
    <w:p w:rsidR="000E0753" w:rsidRDefault="000E0753" w:rsidP="000E0753">
      <w:pPr>
        <w:rPr>
          <w:sz w:val="24"/>
          <w:szCs w:val="24"/>
        </w:rPr>
      </w:pPr>
    </w:p>
    <w:p w:rsidR="000E0753" w:rsidRDefault="000E0753" w:rsidP="000E0753">
      <w:pPr>
        <w:rPr>
          <w:sz w:val="24"/>
          <w:szCs w:val="24"/>
        </w:rPr>
      </w:pPr>
    </w:p>
    <w:p w:rsidR="000E0753" w:rsidRDefault="000E0753" w:rsidP="000E0753">
      <w:pPr>
        <w:rPr>
          <w:sz w:val="24"/>
          <w:szCs w:val="24"/>
        </w:rPr>
      </w:pPr>
    </w:p>
    <w:p w:rsidR="000E0753" w:rsidRDefault="000E0753" w:rsidP="000E0753"/>
    <w:p w:rsidR="000E0753" w:rsidRDefault="000E0753" w:rsidP="000E0753"/>
    <w:p w:rsidR="000E0753" w:rsidRDefault="000E0753" w:rsidP="000E0753"/>
    <w:p w:rsidR="000E0753" w:rsidRDefault="000E0753" w:rsidP="000E0753"/>
    <w:p w:rsidR="00B258E9" w:rsidRDefault="00B258E9" w:rsidP="000E0753">
      <w:pPr>
        <w:rPr>
          <w:b/>
          <w:sz w:val="32"/>
          <w:szCs w:val="32"/>
        </w:rPr>
      </w:pPr>
    </w:p>
    <w:p w:rsidR="000E0753" w:rsidRDefault="000E0753" w:rsidP="000E075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Observer 3: Team dynamics</w:t>
      </w:r>
    </w:p>
    <w:p w:rsidR="000E0753" w:rsidRDefault="000E0753" w:rsidP="000E075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039A9">
        <w:rPr>
          <w:sz w:val="24"/>
          <w:szCs w:val="24"/>
        </w:rPr>
        <w:t>List examples of effective communication you observed during this scenario (including closed loop communication).</w:t>
      </w:r>
    </w:p>
    <w:p w:rsidR="000E0753" w:rsidRDefault="000E0753" w:rsidP="000E0753">
      <w:pPr>
        <w:rPr>
          <w:sz w:val="24"/>
          <w:szCs w:val="24"/>
        </w:rPr>
      </w:pPr>
    </w:p>
    <w:p w:rsidR="000E0753" w:rsidRDefault="000E0753" w:rsidP="000E0753">
      <w:pPr>
        <w:rPr>
          <w:sz w:val="24"/>
          <w:szCs w:val="24"/>
        </w:rPr>
      </w:pPr>
    </w:p>
    <w:p w:rsidR="000E0753" w:rsidRDefault="000E0753" w:rsidP="000E0753">
      <w:pPr>
        <w:rPr>
          <w:sz w:val="24"/>
          <w:szCs w:val="24"/>
        </w:rPr>
      </w:pPr>
    </w:p>
    <w:p w:rsidR="000E0753" w:rsidRDefault="000E0753" w:rsidP="000E0753">
      <w:pPr>
        <w:rPr>
          <w:sz w:val="24"/>
          <w:szCs w:val="24"/>
        </w:rPr>
      </w:pPr>
    </w:p>
    <w:p w:rsidR="000E0753" w:rsidRDefault="000E0753" w:rsidP="000E0753">
      <w:pPr>
        <w:rPr>
          <w:sz w:val="24"/>
          <w:szCs w:val="24"/>
        </w:rPr>
      </w:pPr>
    </w:p>
    <w:p w:rsidR="000E0753" w:rsidRDefault="000E0753" w:rsidP="000E075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Have you observed times in which communication was unclear and you did not observe closed-loop communication? If so, provide examples and explained how the closed loop communication would have improved the scenario. </w:t>
      </w:r>
    </w:p>
    <w:p w:rsidR="000E0753" w:rsidRDefault="000E0753" w:rsidP="000E0753">
      <w:pPr>
        <w:rPr>
          <w:sz w:val="24"/>
          <w:szCs w:val="24"/>
        </w:rPr>
      </w:pPr>
    </w:p>
    <w:p w:rsidR="000E0753" w:rsidRDefault="000E0753" w:rsidP="000E0753">
      <w:pPr>
        <w:rPr>
          <w:sz w:val="24"/>
          <w:szCs w:val="24"/>
        </w:rPr>
      </w:pPr>
    </w:p>
    <w:p w:rsidR="000E0753" w:rsidRDefault="000E0753" w:rsidP="000E0753">
      <w:pPr>
        <w:rPr>
          <w:sz w:val="24"/>
          <w:szCs w:val="24"/>
        </w:rPr>
      </w:pPr>
    </w:p>
    <w:p w:rsidR="000E0753" w:rsidRDefault="000E0753" w:rsidP="000E0753">
      <w:pPr>
        <w:rPr>
          <w:sz w:val="24"/>
          <w:szCs w:val="24"/>
        </w:rPr>
      </w:pPr>
    </w:p>
    <w:p w:rsidR="000E0753" w:rsidRDefault="000E0753" w:rsidP="000E0753">
      <w:pPr>
        <w:rPr>
          <w:sz w:val="24"/>
          <w:szCs w:val="24"/>
        </w:rPr>
      </w:pPr>
    </w:p>
    <w:p w:rsidR="000E0753" w:rsidRDefault="000E0753" w:rsidP="000E0753">
      <w:pPr>
        <w:rPr>
          <w:sz w:val="24"/>
          <w:szCs w:val="24"/>
        </w:rPr>
      </w:pPr>
    </w:p>
    <w:p w:rsidR="000E0753" w:rsidRDefault="000E0753" w:rsidP="000E075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Were appropriate care providers notified in a timely fashion and was the nurse able to provide a history of patient presentation and events occurring in the ED?</w:t>
      </w:r>
    </w:p>
    <w:p w:rsidR="000E0753" w:rsidRPr="00A039A9" w:rsidRDefault="000E0753" w:rsidP="000E075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Was the SBAR tool implemented?</w:t>
      </w:r>
    </w:p>
    <w:p w:rsidR="000E0753" w:rsidRDefault="000E0753" w:rsidP="000E0753">
      <w:pPr>
        <w:pStyle w:val="ListParagraph"/>
        <w:rPr>
          <w:sz w:val="24"/>
          <w:szCs w:val="24"/>
        </w:rPr>
      </w:pPr>
    </w:p>
    <w:p w:rsidR="000E0753" w:rsidRDefault="000E0753" w:rsidP="000E0753">
      <w:pPr>
        <w:pStyle w:val="ListParagraph"/>
        <w:rPr>
          <w:sz w:val="24"/>
          <w:szCs w:val="24"/>
        </w:rPr>
      </w:pPr>
    </w:p>
    <w:p w:rsidR="000E0753" w:rsidRDefault="000E0753" w:rsidP="000E0753">
      <w:pPr>
        <w:pStyle w:val="ListParagraph"/>
        <w:rPr>
          <w:sz w:val="24"/>
          <w:szCs w:val="24"/>
        </w:rPr>
      </w:pPr>
    </w:p>
    <w:p w:rsidR="000E0753" w:rsidRDefault="000E0753" w:rsidP="000E0753">
      <w:pPr>
        <w:pStyle w:val="ListParagraph"/>
        <w:rPr>
          <w:sz w:val="24"/>
          <w:szCs w:val="24"/>
        </w:rPr>
      </w:pPr>
    </w:p>
    <w:p w:rsidR="000E0753" w:rsidRDefault="000E0753" w:rsidP="000E0753">
      <w:pPr>
        <w:pStyle w:val="ListParagraph"/>
        <w:rPr>
          <w:sz w:val="24"/>
          <w:szCs w:val="24"/>
        </w:rPr>
      </w:pPr>
    </w:p>
    <w:p w:rsidR="000E0753" w:rsidRDefault="000E0753" w:rsidP="000E0753">
      <w:pPr>
        <w:pStyle w:val="ListParagraph"/>
        <w:rPr>
          <w:sz w:val="24"/>
          <w:szCs w:val="24"/>
        </w:rPr>
      </w:pPr>
    </w:p>
    <w:p w:rsidR="000E0753" w:rsidRDefault="000E0753" w:rsidP="000E0753">
      <w:pPr>
        <w:pStyle w:val="ListParagraph"/>
        <w:rPr>
          <w:sz w:val="24"/>
          <w:szCs w:val="24"/>
        </w:rPr>
      </w:pPr>
    </w:p>
    <w:p w:rsidR="000E0753" w:rsidRDefault="000E0753" w:rsidP="000E0753">
      <w:pPr>
        <w:pStyle w:val="ListParagraph"/>
        <w:rPr>
          <w:sz w:val="24"/>
          <w:szCs w:val="24"/>
        </w:rPr>
      </w:pPr>
    </w:p>
    <w:p w:rsidR="000E0753" w:rsidRDefault="000E0753" w:rsidP="000E0753">
      <w:pPr>
        <w:pStyle w:val="ListParagraph"/>
        <w:rPr>
          <w:sz w:val="24"/>
          <w:szCs w:val="24"/>
        </w:rPr>
      </w:pPr>
    </w:p>
    <w:p w:rsidR="000E0753" w:rsidRDefault="000E0753" w:rsidP="000E0753">
      <w:pPr>
        <w:pStyle w:val="ListParagraph"/>
        <w:rPr>
          <w:sz w:val="24"/>
          <w:szCs w:val="24"/>
        </w:rPr>
      </w:pPr>
    </w:p>
    <w:p w:rsidR="000E0753" w:rsidRDefault="000E0753" w:rsidP="000E0753">
      <w:pPr>
        <w:pStyle w:val="ListParagraph"/>
        <w:rPr>
          <w:sz w:val="24"/>
          <w:szCs w:val="24"/>
        </w:rPr>
      </w:pPr>
    </w:p>
    <w:p w:rsidR="000E0753" w:rsidRDefault="000E0753" w:rsidP="000E0753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Observer 4: Assessment Observations of RN 1</w:t>
      </w:r>
    </w:p>
    <w:p w:rsidR="000E0753" w:rsidRDefault="000E0753" w:rsidP="000E0753">
      <w:pPr>
        <w:pStyle w:val="ListParagraph"/>
        <w:rPr>
          <w:sz w:val="24"/>
          <w:szCs w:val="24"/>
        </w:rPr>
      </w:pPr>
    </w:p>
    <w:p w:rsidR="000E0753" w:rsidRDefault="000E0753" w:rsidP="000E0753">
      <w:pPr>
        <w:pStyle w:val="ListParagraph"/>
        <w:rPr>
          <w:sz w:val="24"/>
          <w:szCs w:val="24"/>
        </w:rPr>
      </w:pPr>
    </w:p>
    <w:p w:rsidR="000E0753" w:rsidRDefault="000E0753" w:rsidP="000E075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Were key assessment and interventions organized and prioritized appropriately?</w:t>
      </w:r>
    </w:p>
    <w:p w:rsidR="000E0753" w:rsidRDefault="000E0753" w:rsidP="000E0753">
      <w:pPr>
        <w:pStyle w:val="ListParagraph"/>
        <w:ind w:left="1080"/>
        <w:rPr>
          <w:sz w:val="24"/>
          <w:szCs w:val="24"/>
        </w:rPr>
      </w:pPr>
    </w:p>
    <w:p w:rsidR="000E0753" w:rsidRDefault="000E0753" w:rsidP="000E0753">
      <w:pPr>
        <w:pStyle w:val="ListParagraph"/>
        <w:ind w:left="1080"/>
        <w:rPr>
          <w:sz w:val="24"/>
          <w:szCs w:val="24"/>
        </w:rPr>
      </w:pPr>
    </w:p>
    <w:p w:rsidR="000E0753" w:rsidRDefault="000E0753" w:rsidP="000E0753">
      <w:pPr>
        <w:pStyle w:val="ListParagraph"/>
        <w:ind w:left="1080"/>
        <w:rPr>
          <w:sz w:val="24"/>
          <w:szCs w:val="24"/>
        </w:rPr>
      </w:pPr>
    </w:p>
    <w:p w:rsidR="000E0753" w:rsidRDefault="000E0753" w:rsidP="000E0753">
      <w:pPr>
        <w:pStyle w:val="ListParagraph"/>
        <w:ind w:left="1080"/>
        <w:rPr>
          <w:sz w:val="24"/>
          <w:szCs w:val="24"/>
        </w:rPr>
      </w:pPr>
    </w:p>
    <w:p w:rsidR="000E0753" w:rsidRDefault="000E0753" w:rsidP="000E0753">
      <w:pPr>
        <w:pStyle w:val="ListParagraph"/>
        <w:ind w:left="1080"/>
        <w:rPr>
          <w:sz w:val="24"/>
          <w:szCs w:val="24"/>
        </w:rPr>
      </w:pPr>
    </w:p>
    <w:p w:rsidR="000E0753" w:rsidRDefault="000E0753" w:rsidP="000E0753">
      <w:pPr>
        <w:pStyle w:val="ListParagraph"/>
        <w:ind w:left="1080"/>
        <w:rPr>
          <w:sz w:val="24"/>
          <w:szCs w:val="24"/>
        </w:rPr>
      </w:pPr>
    </w:p>
    <w:p w:rsidR="000E0753" w:rsidRPr="00B258E9" w:rsidRDefault="000E0753" w:rsidP="000E075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258E9">
        <w:rPr>
          <w:sz w:val="24"/>
          <w:szCs w:val="24"/>
        </w:rPr>
        <w:t xml:space="preserve">Describe collaboration efforts </w:t>
      </w:r>
      <w:r w:rsidR="00B258E9">
        <w:rPr>
          <w:sz w:val="24"/>
          <w:szCs w:val="24"/>
        </w:rPr>
        <w:t>between team leader and RNs; between team leader and RT?</w:t>
      </w:r>
    </w:p>
    <w:p w:rsidR="000E0753" w:rsidRPr="00FE1DE9" w:rsidRDefault="000E0753" w:rsidP="000E0753">
      <w:pPr>
        <w:rPr>
          <w:sz w:val="24"/>
          <w:szCs w:val="24"/>
        </w:rPr>
      </w:pPr>
    </w:p>
    <w:p w:rsidR="000E0753" w:rsidRDefault="000E0753" w:rsidP="000E0753">
      <w:pPr>
        <w:rPr>
          <w:sz w:val="24"/>
          <w:szCs w:val="24"/>
        </w:rPr>
      </w:pPr>
    </w:p>
    <w:p w:rsidR="000E0753" w:rsidRPr="00E55CEF" w:rsidRDefault="000E0753" w:rsidP="000E075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55CEF">
        <w:rPr>
          <w:sz w:val="24"/>
          <w:szCs w:val="24"/>
        </w:rPr>
        <w:t xml:space="preserve">Describe reassessment completed </w:t>
      </w:r>
      <w:r w:rsidR="00E55CEF">
        <w:rPr>
          <w:sz w:val="24"/>
          <w:szCs w:val="24"/>
        </w:rPr>
        <w:t>after patient was intubated</w:t>
      </w:r>
    </w:p>
    <w:p w:rsidR="000E0753" w:rsidRDefault="000E0753" w:rsidP="000E0753">
      <w:pPr>
        <w:rPr>
          <w:sz w:val="24"/>
          <w:szCs w:val="24"/>
        </w:rPr>
      </w:pPr>
    </w:p>
    <w:p w:rsidR="000E0753" w:rsidRPr="00FE1DE9" w:rsidRDefault="000E0753" w:rsidP="000E0753">
      <w:pPr>
        <w:rPr>
          <w:sz w:val="24"/>
          <w:szCs w:val="24"/>
        </w:rPr>
      </w:pPr>
    </w:p>
    <w:p w:rsidR="000E0753" w:rsidRDefault="000E0753" w:rsidP="000E0753">
      <w:pPr>
        <w:rPr>
          <w:sz w:val="24"/>
          <w:szCs w:val="24"/>
        </w:rPr>
      </w:pPr>
    </w:p>
    <w:p w:rsidR="000E0753" w:rsidRPr="00E55CEF" w:rsidRDefault="000E0753" w:rsidP="000E075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55CEF">
        <w:rPr>
          <w:sz w:val="24"/>
          <w:szCs w:val="24"/>
        </w:rPr>
        <w:t>Describe</w:t>
      </w:r>
      <w:r w:rsidR="00E55CEF" w:rsidRPr="00E55CEF">
        <w:rPr>
          <w:sz w:val="24"/>
          <w:szCs w:val="24"/>
        </w:rPr>
        <w:t xml:space="preserve"> response to patient’s comments: did the team listen to patient’s concerns</w:t>
      </w:r>
      <w:r w:rsidR="00E55CEF">
        <w:rPr>
          <w:sz w:val="24"/>
          <w:szCs w:val="24"/>
        </w:rPr>
        <w:t>?</w:t>
      </w:r>
    </w:p>
    <w:p w:rsidR="000E0753" w:rsidRDefault="000E0753" w:rsidP="000E0753"/>
    <w:p w:rsidR="000E0753" w:rsidRDefault="000E0753" w:rsidP="000E0753"/>
    <w:p w:rsidR="00E90D76" w:rsidRDefault="00E90D76"/>
    <w:sectPr w:rsidR="00E90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B6C51"/>
    <w:multiLevelType w:val="hybridMultilevel"/>
    <w:tmpl w:val="46EEA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AF24F9"/>
    <w:multiLevelType w:val="hybridMultilevel"/>
    <w:tmpl w:val="5B380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DB5D5E"/>
    <w:multiLevelType w:val="hybridMultilevel"/>
    <w:tmpl w:val="D47ADC9E"/>
    <w:lvl w:ilvl="0" w:tplc="8E0E1D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9A67350"/>
    <w:multiLevelType w:val="hybridMultilevel"/>
    <w:tmpl w:val="FB48A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753"/>
    <w:rsid w:val="000E0753"/>
    <w:rsid w:val="00772137"/>
    <w:rsid w:val="00AD3E95"/>
    <w:rsid w:val="00B258E9"/>
    <w:rsid w:val="00E55CEF"/>
    <w:rsid w:val="00E9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7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753"/>
    <w:pPr>
      <w:ind w:left="720"/>
      <w:contextualSpacing/>
    </w:pPr>
  </w:style>
  <w:style w:type="table" w:styleId="TableGrid">
    <w:name w:val="Table Grid"/>
    <w:basedOn w:val="TableNormal"/>
    <w:uiPriority w:val="59"/>
    <w:rsid w:val="000E07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7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753"/>
    <w:pPr>
      <w:ind w:left="720"/>
      <w:contextualSpacing/>
    </w:pPr>
  </w:style>
  <w:style w:type="table" w:styleId="TableGrid">
    <w:name w:val="Table Grid"/>
    <w:basedOn w:val="TableNormal"/>
    <w:uiPriority w:val="59"/>
    <w:rsid w:val="000E07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20CEF9AE</Template>
  <TotalTime>0</TotalTime>
  <Pages>5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hospitals</Company>
  <LinksUpToDate>false</LinksUpToDate>
  <CharactersWithSpaces>3079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Vermeulen</dc:creator>
  <cp:lastModifiedBy>Lucia Vermeulen</cp:lastModifiedBy>
  <cp:revision>2</cp:revision>
  <dcterms:created xsi:type="dcterms:W3CDTF">2015-05-29T12:27:00Z</dcterms:created>
  <dcterms:modified xsi:type="dcterms:W3CDTF">2015-05-29T12:27:00Z</dcterms:modified>
</cp:coreProperties>
</file>