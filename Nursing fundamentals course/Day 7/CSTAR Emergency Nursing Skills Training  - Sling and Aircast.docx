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B37" w:rsidRPr="00672B37" w:rsidRDefault="00672B37" w:rsidP="00672B37">
      <w:pPr>
        <w:rPr>
          <w:b/>
          <w:sz w:val="32"/>
          <w:szCs w:val="32"/>
        </w:rPr>
      </w:pPr>
      <w:bookmarkStart w:id="0" w:name="_GoBack"/>
      <w:bookmarkEnd w:id="0"/>
      <w:r w:rsidRPr="00672B37">
        <w:rPr>
          <w:b/>
          <w:sz w:val="32"/>
          <w:szCs w:val="32"/>
        </w:rPr>
        <w:t>CSTAR Emergency Nursing Skills Training – Performance Evaluation</w:t>
      </w:r>
    </w:p>
    <w:p w:rsidR="00672B37" w:rsidRPr="00672B37" w:rsidRDefault="00672B37" w:rsidP="00672B37">
      <w:p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Sling / Aircast Application</w:t>
      </w:r>
      <w:r w:rsidRPr="00672B37">
        <w:rPr>
          <w:b/>
          <w:sz w:val="32"/>
          <w:szCs w:val="32"/>
          <w:u w:val="single"/>
        </w:rPr>
        <w:t xml:space="preserve"> </w:t>
      </w:r>
      <w:r w:rsidRPr="00672B37"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672B37">
        <w:rPr>
          <w:b/>
          <w:sz w:val="32"/>
          <w:szCs w:val="32"/>
        </w:rPr>
        <w:t>Performer:______________________</w:t>
      </w:r>
    </w:p>
    <w:p w:rsidR="00672B37" w:rsidRPr="00672B37" w:rsidRDefault="00571C0E" w:rsidP="00672B37">
      <w:pPr>
        <w:rPr>
          <w:sz w:val="28"/>
          <w:szCs w:val="28"/>
          <w:u w:val="single"/>
        </w:rPr>
      </w:pPr>
      <w:r w:rsidRPr="00571C0E">
        <w:rPr>
          <w:sz w:val="28"/>
          <w:szCs w:val="28"/>
          <w:u w:val="single"/>
        </w:rPr>
        <w:t>Sling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630"/>
        <w:gridCol w:w="630"/>
        <w:gridCol w:w="3168"/>
      </w:tblGrid>
      <w:tr w:rsidR="00672B37" w:rsidRPr="00672B37" w:rsidTr="0012540C">
        <w:tc>
          <w:tcPr>
            <w:tcW w:w="5148" w:type="dxa"/>
          </w:tcPr>
          <w:p w:rsidR="00672B37" w:rsidRPr="00672B37" w:rsidRDefault="00672B37" w:rsidP="00672B37">
            <w:pPr>
              <w:rPr>
                <w:b/>
                <w:sz w:val="28"/>
                <w:szCs w:val="28"/>
              </w:rPr>
            </w:pPr>
            <w:r w:rsidRPr="00672B37">
              <w:rPr>
                <w:b/>
                <w:sz w:val="28"/>
                <w:szCs w:val="28"/>
              </w:rPr>
              <w:t>Performance Skill</w:t>
            </w:r>
          </w:p>
        </w:tc>
        <w:tc>
          <w:tcPr>
            <w:tcW w:w="630" w:type="dxa"/>
          </w:tcPr>
          <w:p w:rsidR="00672B37" w:rsidRPr="00672B37" w:rsidRDefault="00672B37" w:rsidP="00672B37">
            <w:pPr>
              <w:jc w:val="center"/>
              <w:rPr>
                <w:b/>
                <w:sz w:val="28"/>
                <w:szCs w:val="28"/>
              </w:rPr>
            </w:pPr>
            <w:r w:rsidRPr="00672B37">
              <w:rPr>
                <w:b/>
                <w:sz w:val="28"/>
                <w:szCs w:val="28"/>
              </w:rPr>
              <w:t>Y</w:t>
            </w:r>
          </w:p>
        </w:tc>
        <w:tc>
          <w:tcPr>
            <w:tcW w:w="630" w:type="dxa"/>
          </w:tcPr>
          <w:p w:rsidR="00672B37" w:rsidRPr="00672B37" w:rsidRDefault="00672B37" w:rsidP="00672B37">
            <w:pPr>
              <w:jc w:val="center"/>
              <w:rPr>
                <w:b/>
                <w:sz w:val="28"/>
                <w:szCs w:val="28"/>
              </w:rPr>
            </w:pPr>
            <w:r w:rsidRPr="00672B37">
              <w:rPr>
                <w:b/>
                <w:sz w:val="28"/>
                <w:szCs w:val="28"/>
              </w:rPr>
              <w:t>N</w:t>
            </w:r>
          </w:p>
        </w:tc>
        <w:tc>
          <w:tcPr>
            <w:tcW w:w="3168" w:type="dxa"/>
          </w:tcPr>
          <w:p w:rsidR="00672B37" w:rsidRPr="00672B37" w:rsidRDefault="00672B37" w:rsidP="00672B37">
            <w:pPr>
              <w:rPr>
                <w:b/>
                <w:sz w:val="28"/>
                <w:szCs w:val="28"/>
              </w:rPr>
            </w:pPr>
            <w:r w:rsidRPr="00672B37">
              <w:rPr>
                <w:b/>
                <w:sz w:val="28"/>
                <w:szCs w:val="28"/>
              </w:rPr>
              <w:t>Comments</w:t>
            </w:r>
          </w:p>
        </w:tc>
      </w:tr>
      <w:tr w:rsidR="00672B37" w:rsidRPr="00672B37" w:rsidTr="0012540C">
        <w:trPr>
          <w:trHeight w:val="800"/>
        </w:trPr>
        <w:tc>
          <w:tcPr>
            <w:tcW w:w="5148" w:type="dxa"/>
          </w:tcPr>
          <w:p w:rsidR="00672B37" w:rsidRPr="00672B37" w:rsidRDefault="002E3C43" w:rsidP="00672B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 appropriate size and sling type for your patient ensuring entire arm is in sling</w:t>
            </w:r>
          </w:p>
        </w:tc>
        <w:tc>
          <w:tcPr>
            <w:tcW w:w="630" w:type="dxa"/>
          </w:tcPr>
          <w:p w:rsidR="00672B37" w:rsidRPr="00672B37" w:rsidRDefault="00672B37" w:rsidP="00672B37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672B37" w:rsidRPr="00672B37" w:rsidRDefault="00672B37" w:rsidP="00672B37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672B37" w:rsidRPr="00672B37" w:rsidRDefault="00672B37" w:rsidP="00672B37">
            <w:pPr>
              <w:rPr>
                <w:sz w:val="28"/>
                <w:szCs w:val="28"/>
              </w:rPr>
            </w:pPr>
          </w:p>
        </w:tc>
      </w:tr>
      <w:tr w:rsidR="00672B37" w:rsidRPr="00672B37" w:rsidTr="0012540C">
        <w:trPr>
          <w:trHeight w:val="530"/>
        </w:trPr>
        <w:tc>
          <w:tcPr>
            <w:tcW w:w="5148" w:type="dxa"/>
          </w:tcPr>
          <w:p w:rsidR="00672B37" w:rsidRPr="00672B37" w:rsidRDefault="002E3C43" w:rsidP="00672B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Demonstrate applying sling on patient, adjusting straps</w:t>
            </w:r>
            <w:r w:rsidR="00571C0E">
              <w:rPr>
                <w:sz w:val="28"/>
                <w:szCs w:val="28"/>
              </w:rPr>
              <w:t xml:space="preserve"> to ensure proper arm placement</w:t>
            </w:r>
          </w:p>
        </w:tc>
        <w:tc>
          <w:tcPr>
            <w:tcW w:w="630" w:type="dxa"/>
          </w:tcPr>
          <w:p w:rsidR="00672B37" w:rsidRPr="00672B37" w:rsidRDefault="00672B37" w:rsidP="00672B37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672B37" w:rsidRPr="00672B37" w:rsidRDefault="00672B37" w:rsidP="00672B37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672B37" w:rsidRPr="00672B37" w:rsidRDefault="00672B37" w:rsidP="00672B37">
            <w:pPr>
              <w:rPr>
                <w:sz w:val="28"/>
                <w:szCs w:val="28"/>
              </w:rPr>
            </w:pPr>
          </w:p>
        </w:tc>
      </w:tr>
    </w:tbl>
    <w:p w:rsidR="00571C0E" w:rsidRPr="00571C0E" w:rsidRDefault="00571C0E" w:rsidP="00672B37">
      <w:pPr>
        <w:rPr>
          <w:sz w:val="28"/>
          <w:szCs w:val="28"/>
          <w:u w:val="single"/>
        </w:rPr>
      </w:pPr>
      <w:r w:rsidRPr="00571C0E">
        <w:rPr>
          <w:sz w:val="28"/>
          <w:szCs w:val="28"/>
          <w:u w:val="single"/>
        </w:rPr>
        <w:t xml:space="preserve">Air Cast Boot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630"/>
        <w:gridCol w:w="630"/>
        <w:gridCol w:w="3168"/>
      </w:tblGrid>
      <w:tr w:rsidR="00571C0E" w:rsidRPr="00672B37" w:rsidTr="0012540C">
        <w:tc>
          <w:tcPr>
            <w:tcW w:w="5148" w:type="dxa"/>
          </w:tcPr>
          <w:p w:rsidR="00571C0E" w:rsidRPr="00672B37" w:rsidRDefault="00571C0E" w:rsidP="0012540C">
            <w:pPr>
              <w:rPr>
                <w:b/>
                <w:sz w:val="28"/>
                <w:szCs w:val="28"/>
              </w:rPr>
            </w:pPr>
            <w:r w:rsidRPr="00672B37">
              <w:rPr>
                <w:b/>
                <w:sz w:val="28"/>
                <w:szCs w:val="28"/>
              </w:rPr>
              <w:t>Performance Skill</w:t>
            </w:r>
          </w:p>
        </w:tc>
        <w:tc>
          <w:tcPr>
            <w:tcW w:w="630" w:type="dxa"/>
          </w:tcPr>
          <w:p w:rsidR="00571C0E" w:rsidRPr="00672B37" w:rsidRDefault="00571C0E" w:rsidP="0012540C">
            <w:pPr>
              <w:jc w:val="center"/>
              <w:rPr>
                <w:b/>
                <w:sz w:val="28"/>
                <w:szCs w:val="28"/>
              </w:rPr>
            </w:pPr>
            <w:r w:rsidRPr="00672B37">
              <w:rPr>
                <w:b/>
                <w:sz w:val="28"/>
                <w:szCs w:val="28"/>
              </w:rPr>
              <w:t>Y</w:t>
            </w:r>
          </w:p>
        </w:tc>
        <w:tc>
          <w:tcPr>
            <w:tcW w:w="630" w:type="dxa"/>
          </w:tcPr>
          <w:p w:rsidR="00571C0E" w:rsidRPr="00672B37" w:rsidRDefault="00571C0E" w:rsidP="0012540C">
            <w:pPr>
              <w:jc w:val="center"/>
              <w:rPr>
                <w:b/>
                <w:sz w:val="28"/>
                <w:szCs w:val="28"/>
              </w:rPr>
            </w:pPr>
            <w:r w:rsidRPr="00672B37">
              <w:rPr>
                <w:b/>
                <w:sz w:val="28"/>
                <w:szCs w:val="28"/>
              </w:rPr>
              <w:t>N</w:t>
            </w:r>
          </w:p>
        </w:tc>
        <w:tc>
          <w:tcPr>
            <w:tcW w:w="3168" w:type="dxa"/>
          </w:tcPr>
          <w:p w:rsidR="00571C0E" w:rsidRPr="00672B37" w:rsidRDefault="00571C0E" w:rsidP="0012540C">
            <w:pPr>
              <w:rPr>
                <w:b/>
                <w:sz w:val="28"/>
                <w:szCs w:val="28"/>
              </w:rPr>
            </w:pPr>
            <w:r w:rsidRPr="00672B37">
              <w:rPr>
                <w:b/>
                <w:sz w:val="28"/>
                <w:szCs w:val="28"/>
              </w:rPr>
              <w:t>Comments</w:t>
            </w:r>
          </w:p>
        </w:tc>
      </w:tr>
      <w:tr w:rsidR="00571C0E" w:rsidRPr="00672B37" w:rsidTr="0012540C">
        <w:trPr>
          <w:trHeight w:val="800"/>
        </w:trPr>
        <w:tc>
          <w:tcPr>
            <w:tcW w:w="5148" w:type="dxa"/>
          </w:tcPr>
          <w:p w:rsidR="00571C0E" w:rsidRPr="00672B37" w:rsidRDefault="00571C0E" w:rsidP="00125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 appropriate size boot and type (long or short) and ensure toes are completely within boot</w:t>
            </w:r>
          </w:p>
        </w:tc>
        <w:tc>
          <w:tcPr>
            <w:tcW w:w="630" w:type="dxa"/>
          </w:tcPr>
          <w:p w:rsidR="00571C0E" w:rsidRPr="00672B37" w:rsidRDefault="00571C0E" w:rsidP="0012540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571C0E" w:rsidRPr="00672B37" w:rsidRDefault="00571C0E" w:rsidP="0012540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571C0E" w:rsidRPr="00672B37" w:rsidRDefault="00571C0E" w:rsidP="0012540C">
            <w:pPr>
              <w:rPr>
                <w:sz w:val="28"/>
                <w:szCs w:val="28"/>
              </w:rPr>
            </w:pPr>
          </w:p>
        </w:tc>
      </w:tr>
      <w:tr w:rsidR="00571C0E" w:rsidRPr="00672B37" w:rsidTr="00571C0E">
        <w:trPr>
          <w:trHeight w:val="575"/>
        </w:trPr>
        <w:tc>
          <w:tcPr>
            <w:tcW w:w="5148" w:type="dxa"/>
          </w:tcPr>
          <w:p w:rsidR="00571C0E" w:rsidRDefault="00571C0E" w:rsidP="00125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Secure boot Velcro and straps</w:t>
            </w:r>
          </w:p>
        </w:tc>
        <w:tc>
          <w:tcPr>
            <w:tcW w:w="630" w:type="dxa"/>
          </w:tcPr>
          <w:p w:rsidR="00571C0E" w:rsidRPr="00672B37" w:rsidRDefault="00571C0E" w:rsidP="0012540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571C0E" w:rsidRPr="00672B37" w:rsidRDefault="00571C0E" w:rsidP="0012540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571C0E" w:rsidRPr="00672B37" w:rsidRDefault="00571C0E" w:rsidP="0012540C">
            <w:pPr>
              <w:rPr>
                <w:sz w:val="28"/>
                <w:szCs w:val="28"/>
              </w:rPr>
            </w:pPr>
          </w:p>
        </w:tc>
      </w:tr>
      <w:tr w:rsidR="00571C0E" w:rsidRPr="00672B37" w:rsidTr="0012540C">
        <w:trPr>
          <w:trHeight w:val="530"/>
        </w:trPr>
        <w:tc>
          <w:tcPr>
            <w:tcW w:w="5148" w:type="dxa"/>
          </w:tcPr>
          <w:p w:rsidR="00571C0E" w:rsidRPr="00672B37" w:rsidRDefault="00571C0E" w:rsidP="00571C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Inflate each side using pump with equal amounts until boot feels snug</w:t>
            </w:r>
          </w:p>
        </w:tc>
        <w:tc>
          <w:tcPr>
            <w:tcW w:w="630" w:type="dxa"/>
          </w:tcPr>
          <w:p w:rsidR="00571C0E" w:rsidRPr="00672B37" w:rsidRDefault="00571C0E" w:rsidP="0012540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571C0E" w:rsidRPr="00672B37" w:rsidRDefault="00571C0E" w:rsidP="0012540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571C0E" w:rsidRPr="00672B37" w:rsidRDefault="00571C0E" w:rsidP="0012540C">
            <w:pPr>
              <w:rPr>
                <w:sz w:val="28"/>
                <w:szCs w:val="28"/>
              </w:rPr>
            </w:pPr>
          </w:p>
        </w:tc>
      </w:tr>
      <w:tr w:rsidR="00571C0E" w:rsidRPr="00672B37" w:rsidTr="0012540C">
        <w:trPr>
          <w:trHeight w:val="530"/>
        </w:trPr>
        <w:tc>
          <w:tcPr>
            <w:tcW w:w="5148" w:type="dxa"/>
          </w:tcPr>
          <w:p w:rsidR="00571C0E" w:rsidRDefault="00571C0E" w:rsidP="00571C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Deflate each side of boot completely prior to removal </w:t>
            </w:r>
          </w:p>
        </w:tc>
        <w:tc>
          <w:tcPr>
            <w:tcW w:w="630" w:type="dxa"/>
          </w:tcPr>
          <w:p w:rsidR="00571C0E" w:rsidRPr="00672B37" w:rsidRDefault="00571C0E" w:rsidP="0012540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571C0E" w:rsidRPr="00672B37" w:rsidRDefault="00571C0E" w:rsidP="0012540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571C0E" w:rsidRPr="00672B37" w:rsidRDefault="00571C0E" w:rsidP="0012540C">
            <w:pPr>
              <w:rPr>
                <w:sz w:val="28"/>
                <w:szCs w:val="28"/>
              </w:rPr>
            </w:pPr>
          </w:p>
        </w:tc>
      </w:tr>
    </w:tbl>
    <w:p w:rsidR="00571C0E" w:rsidRPr="00571C0E" w:rsidRDefault="00571C0E">
      <w:pPr>
        <w:rPr>
          <w:sz w:val="28"/>
          <w:szCs w:val="28"/>
          <w:u w:val="single"/>
        </w:rPr>
      </w:pPr>
      <w:r w:rsidRPr="00571C0E">
        <w:rPr>
          <w:sz w:val="28"/>
          <w:szCs w:val="28"/>
          <w:u w:val="single"/>
        </w:rPr>
        <w:t>Crutches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630"/>
        <w:gridCol w:w="630"/>
        <w:gridCol w:w="3168"/>
      </w:tblGrid>
      <w:tr w:rsidR="00571C0E" w:rsidRPr="00672B37" w:rsidTr="0012540C">
        <w:tc>
          <w:tcPr>
            <w:tcW w:w="5148" w:type="dxa"/>
          </w:tcPr>
          <w:p w:rsidR="00571C0E" w:rsidRPr="00672B37" w:rsidRDefault="00571C0E" w:rsidP="0012540C">
            <w:pPr>
              <w:rPr>
                <w:b/>
                <w:sz w:val="28"/>
                <w:szCs w:val="28"/>
              </w:rPr>
            </w:pPr>
            <w:r w:rsidRPr="00672B37">
              <w:rPr>
                <w:b/>
                <w:sz w:val="28"/>
                <w:szCs w:val="28"/>
              </w:rPr>
              <w:t>Performance Skill</w:t>
            </w:r>
          </w:p>
        </w:tc>
        <w:tc>
          <w:tcPr>
            <w:tcW w:w="630" w:type="dxa"/>
          </w:tcPr>
          <w:p w:rsidR="00571C0E" w:rsidRPr="00672B37" w:rsidRDefault="00571C0E" w:rsidP="0012540C">
            <w:pPr>
              <w:jc w:val="center"/>
              <w:rPr>
                <w:b/>
                <w:sz w:val="28"/>
                <w:szCs w:val="28"/>
              </w:rPr>
            </w:pPr>
            <w:r w:rsidRPr="00672B37">
              <w:rPr>
                <w:b/>
                <w:sz w:val="28"/>
                <w:szCs w:val="28"/>
              </w:rPr>
              <w:t>Y</w:t>
            </w:r>
          </w:p>
        </w:tc>
        <w:tc>
          <w:tcPr>
            <w:tcW w:w="630" w:type="dxa"/>
          </w:tcPr>
          <w:p w:rsidR="00571C0E" w:rsidRPr="00672B37" w:rsidRDefault="00571C0E" w:rsidP="0012540C">
            <w:pPr>
              <w:jc w:val="center"/>
              <w:rPr>
                <w:b/>
                <w:sz w:val="28"/>
                <w:szCs w:val="28"/>
              </w:rPr>
            </w:pPr>
            <w:r w:rsidRPr="00672B37">
              <w:rPr>
                <w:b/>
                <w:sz w:val="28"/>
                <w:szCs w:val="28"/>
              </w:rPr>
              <w:t>N</w:t>
            </w:r>
          </w:p>
        </w:tc>
        <w:tc>
          <w:tcPr>
            <w:tcW w:w="3168" w:type="dxa"/>
          </w:tcPr>
          <w:p w:rsidR="00571C0E" w:rsidRPr="00672B37" w:rsidRDefault="00571C0E" w:rsidP="0012540C">
            <w:pPr>
              <w:rPr>
                <w:b/>
                <w:sz w:val="28"/>
                <w:szCs w:val="28"/>
              </w:rPr>
            </w:pPr>
            <w:r w:rsidRPr="00672B37">
              <w:rPr>
                <w:b/>
                <w:sz w:val="28"/>
                <w:szCs w:val="28"/>
              </w:rPr>
              <w:t>Comments</w:t>
            </w:r>
          </w:p>
        </w:tc>
      </w:tr>
      <w:tr w:rsidR="00571C0E" w:rsidRPr="00672B37" w:rsidTr="0012540C">
        <w:trPr>
          <w:trHeight w:val="800"/>
        </w:trPr>
        <w:tc>
          <w:tcPr>
            <w:tcW w:w="5148" w:type="dxa"/>
          </w:tcPr>
          <w:p w:rsidR="00571C0E" w:rsidRPr="00672B37" w:rsidRDefault="00571C0E" w:rsidP="00571C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 appropriate size crutches for patients height</w:t>
            </w:r>
          </w:p>
        </w:tc>
        <w:tc>
          <w:tcPr>
            <w:tcW w:w="630" w:type="dxa"/>
          </w:tcPr>
          <w:p w:rsidR="00571C0E" w:rsidRPr="00672B37" w:rsidRDefault="00571C0E" w:rsidP="0012540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571C0E" w:rsidRPr="00672B37" w:rsidRDefault="00571C0E" w:rsidP="0012540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571C0E" w:rsidRPr="00672B37" w:rsidRDefault="00571C0E" w:rsidP="0012540C">
            <w:pPr>
              <w:rPr>
                <w:sz w:val="28"/>
                <w:szCs w:val="28"/>
              </w:rPr>
            </w:pPr>
          </w:p>
        </w:tc>
      </w:tr>
      <w:tr w:rsidR="00571C0E" w:rsidRPr="00672B37" w:rsidTr="0012540C">
        <w:trPr>
          <w:trHeight w:val="530"/>
        </w:trPr>
        <w:tc>
          <w:tcPr>
            <w:tcW w:w="5148" w:type="dxa"/>
          </w:tcPr>
          <w:p w:rsidR="00571C0E" w:rsidRPr="00672B37" w:rsidRDefault="00571C0E" w:rsidP="00125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Adjust crutches to appropriate height and arm length</w:t>
            </w:r>
          </w:p>
        </w:tc>
        <w:tc>
          <w:tcPr>
            <w:tcW w:w="630" w:type="dxa"/>
          </w:tcPr>
          <w:p w:rsidR="00571C0E" w:rsidRPr="00672B37" w:rsidRDefault="00571C0E" w:rsidP="0012540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571C0E" w:rsidRPr="00672B37" w:rsidRDefault="00571C0E" w:rsidP="0012540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571C0E" w:rsidRPr="00672B37" w:rsidRDefault="00571C0E" w:rsidP="0012540C">
            <w:pPr>
              <w:rPr>
                <w:sz w:val="28"/>
                <w:szCs w:val="28"/>
              </w:rPr>
            </w:pPr>
          </w:p>
        </w:tc>
      </w:tr>
      <w:tr w:rsidR="00B2673D" w:rsidRPr="00672B37" w:rsidTr="0012540C">
        <w:trPr>
          <w:trHeight w:val="530"/>
        </w:trPr>
        <w:tc>
          <w:tcPr>
            <w:tcW w:w="5148" w:type="dxa"/>
          </w:tcPr>
          <w:p w:rsidR="00B2673D" w:rsidRDefault="00B2673D" w:rsidP="00125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Demonstrate use of crutches according to patient weight bearing status</w:t>
            </w:r>
          </w:p>
        </w:tc>
        <w:tc>
          <w:tcPr>
            <w:tcW w:w="630" w:type="dxa"/>
          </w:tcPr>
          <w:p w:rsidR="00B2673D" w:rsidRPr="00672B37" w:rsidRDefault="00B2673D" w:rsidP="0012540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B2673D" w:rsidRPr="00672B37" w:rsidRDefault="00B2673D" w:rsidP="0012540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B2673D" w:rsidRPr="00672B37" w:rsidRDefault="00B2673D" w:rsidP="0012540C">
            <w:pPr>
              <w:rPr>
                <w:sz w:val="28"/>
                <w:szCs w:val="28"/>
              </w:rPr>
            </w:pPr>
          </w:p>
        </w:tc>
      </w:tr>
    </w:tbl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968"/>
        <w:gridCol w:w="4608"/>
      </w:tblGrid>
      <w:tr w:rsidR="00571C0E" w:rsidRPr="00571C0E" w:rsidTr="0012540C">
        <w:trPr>
          <w:trHeight w:val="413"/>
        </w:trPr>
        <w:tc>
          <w:tcPr>
            <w:tcW w:w="9576" w:type="dxa"/>
            <w:gridSpan w:val="2"/>
          </w:tcPr>
          <w:p w:rsidR="00571C0E" w:rsidRPr="00571C0E" w:rsidRDefault="00571C0E" w:rsidP="00571C0E">
            <w:pPr>
              <w:rPr>
                <w:sz w:val="28"/>
                <w:szCs w:val="28"/>
              </w:rPr>
            </w:pPr>
            <w:r w:rsidRPr="00571C0E">
              <w:rPr>
                <w:sz w:val="28"/>
                <w:szCs w:val="28"/>
              </w:rPr>
              <w:t>Date:</w:t>
            </w:r>
          </w:p>
        </w:tc>
      </w:tr>
      <w:tr w:rsidR="00571C0E" w:rsidRPr="00571C0E" w:rsidTr="0012540C">
        <w:trPr>
          <w:trHeight w:val="512"/>
        </w:trPr>
        <w:tc>
          <w:tcPr>
            <w:tcW w:w="4968" w:type="dxa"/>
          </w:tcPr>
          <w:p w:rsidR="00571C0E" w:rsidRPr="00571C0E" w:rsidRDefault="00571C0E" w:rsidP="00571C0E">
            <w:pPr>
              <w:rPr>
                <w:sz w:val="28"/>
                <w:szCs w:val="28"/>
              </w:rPr>
            </w:pPr>
            <w:r w:rsidRPr="00571C0E">
              <w:rPr>
                <w:sz w:val="28"/>
                <w:szCs w:val="28"/>
              </w:rPr>
              <w:t xml:space="preserve">Evaluator Name: </w:t>
            </w:r>
          </w:p>
        </w:tc>
        <w:tc>
          <w:tcPr>
            <w:tcW w:w="4608" w:type="dxa"/>
          </w:tcPr>
          <w:p w:rsidR="00571C0E" w:rsidRPr="00571C0E" w:rsidRDefault="00571C0E" w:rsidP="00571C0E">
            <w:pPr>
              <w:rPr>
                <w:sz w:val="28"/>
                <w:szCs w:val="28"/>
              </w:rPr>
            </w:pPr>
            <w:r w:rsidRPr="00571C0E">
              <w:rPr>
                <w:sz w:val="28"/>
                <w:szCs w:val="28"/>
              </w:rPr>
              <w:t>Signature:</w:t>
            </w:r>
          </w:p>
        </w:tc>
      </w:tr>
    </w:tbl>
    <w:p w:rsidR="00571C0E" w:rsidRPr="00571C0E" w:rsidRDefault="00571C0E">
      <w:pPr>
        <w:rPr>
          <w:sz w:val="28"/>
          <w:szCs w:val="28"/>
        </w:rPr>
      </w:pPr>
    </w:p>
    <w:sectPr w:rsidR="00571C0E" w:rsidRPr="00571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4326A"/>
    <w:multiLevelType w:val="hybridMultilevel"/>
    <w:tmpl w:val="9B74520C"/>
    <w:lvl w:ilvl="0" w:tplc="8682B2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B37"/>
    <w:rsid w:val="00046A30"/>
    <w:rsid w:val="0019773F"/>
    <w:rsid w:val="001B1B87"/>
    <w:rsid w:val="002B418E"/>
    <w:rsid w:val="002B443A"/>
    <w:rsid w:val="002E3C43"/>
    <w:rsid w:val="00303990"/>
    <w:rsid w:val="00306365"/>
    <w:rsid w:val="004778EF"/>
    <w:rsid w:val="00571C0E"/>
    <w:rsid w:val="0059684C"/>
    <w:rsid w:val="005F3907"/>
    <w:rsid w:val="00671CAF"/>
    <w:rsid w:val="00672B37"/>
    <w:rsid w:val="0072622E"/>
    <w:rsid w:val="00745569"/>
    <w:rsid w:val="0078580C"/>
    <w:rsid w:val="007E2918"/>
    <w:rsid w:val="00814F6C"/>
    <w:rsid w:val="00AA4CA1"/>
    <w:rsid w:val="00B2673D"/>
    <w:rsid w:val="00ED095F"/>
    <w:rsid w:val="00ED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2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571C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2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571C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AEF59F34</Template>
  <TotalTime>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Barreiras</dc:creator>
  <cp:lastModifiedBy>Lucia Vermeulen</cp:lastModifiedBy>
  <cp:revision>2</cp:revision>
  <dcterms:created xsi:type="dcterms:W3CDTF">2015-05-29T12:27:00Z</dcterms:created>
  <dcterms:modified xsi:type="dcterms:W3CDTF">2015-05-29T12:27:00Z</dcterms:modified>
</cp:coreProperties>
</file>