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10B" w:rsidRPr="008365D0" w:rsidRDefault="00406EBD" w:rsidP="008365D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06EBD">
        <w:rPr>
          <w:rFonts w:ascii="Times New Roman" w:hAnsi="Times New Roman" w:cs="Times New Roman"/>
          <w:b/>
          <w:sz w:val="32"/>
          <w:szCs w:val="32"/>
          <w:u w:val="single"/>
        </w:rPr>
        <w:t>City Wide Emergency Department Orientation Program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F92577" w:rsidTr="003B2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F92577" w:rsidRPr="00F92577" w:rsidRDefault="00757E89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Monday Oct 19</w:t>
            </w:r>
            <w:r w:rsidR="00F92577" w:rsidRPr="00F92577">
              <w:rPr>
                <w:sz w:val="28"/>
                <w:szCs w:val="28"/>
              </w:rPr>
              <w:t>, 2015</w:t>
            </w:r>
          </w:p>
          <w:p w:rsidR="00F92577" w:rsidRPr="00F92577" w:rsidRDefault="00757E89">
            <w:pPr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VH 7</w:t>
            </w:r>
            <w:r w:rsidRPr="00757E89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Floor Aud.</w:t>
            </w:r>
          </w:p>
        </w:tc>
        <w:tc>
          <w:tcPr>
            <w:tcW w:w="3294" w:type="dxa"/>
          </w:tcPr>
          <w:p w:rsidR="00F92577" w:rsidRPr="00F92577" w:rsidRDefault="00757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 Oct 22</w:t>
            </w:r>
            <w:r w:rsidR="00F92577" w:rsidRPr="00F92577">
              <w:rPr>
                <w:sz w:val="28"/>
                <w:szCs w:val="28"/>
              </w:rPr>
              <w:t>, 2015</w:t>
            </w:r>
          </w:p>
          <w:p w:rsidR="00F92577" w:rsidRPr="00F92577" w:rsidRDefault="00757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VH</w:t>
            </w:r>
            <w:r w:rsidR="0039010B">
              <w:rPr>
                <w:sz w:val="28"/>
                <w:szCs w:val="28"/>
              </w:rPr>
              <w:t xml:space="preserve"> 7</w:t>
            </w:r>
            <w:r w:rsidR="0039010B" w:rsidRPr="0039010B">
              <w:rPr>
                <w:sz w:val="28"/>
                <w:szCs w:val="28"/>
                <w:vertAlign w:val="superscript"/>
              </w:rPr>
              <w:t>th</w:t>
            </w:r>
            <w:r w:rsidR="0039010B">
              <w:rPr>
                <w:sz w:val="28"/>
                <w:szCs w:val="28"/>
              </w:rPr>
              <w:t xml:space="preserve"> Floor</w:t>
            </w:r>
            <w:r>
              <w:rPr>
                <w:sz w:val="28"/>
                <w:szCs w:val="28"/>
              </w:rPr>
              <w:t xml:space="preserve"> Aud.</w:t>
            </w:r>
          </w:p>
        </w:tc>
        <w:tc>
          <w:tcPr>
            <w:tcW w:w="3294" w:type="dxa"/>
          </w:tcPr>
          <w:p w:rsidR="00F92577" w:rsidRPr="00F92577" w:rsidRDefault="00757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Friday Oct 23</w:t>
            </w:r>
            <w:r w:rsidR="00F92577" w:rsidRPr="00F92577">
              <w:rPr>
                <w:sz w:val="28"/>
                <w:szCs w:val="28"/>
              </w:rPr>
              <w:t>, 2015</w:t>
            </w:r>
          </w:p>
          <w:p w:rsidR="00F92577" w:rsidRDefault="00F92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92577">
              <w:rPr>
                <w:sz w:val="28"/>
                <w:szCs w:val="28"/>
              </w:rPr>
              <w:t>CSTAR UH</w:t>
            </w:r>
            <w:r w:rsidR="0039010B">
              <w:rPr>
                <w:sz w:val="28"/>
                <w:szCs w:val="28"/>
              </w:rPr>
              <w:t xml:space="preserve"> 6</w:t>
            </w:r>
            <w:r w:rsidR="0039010B" w:rsidRPr="0039010B">
              <w:rPr>
                <w:sz w:val="28"/>
                <w:szCs w:val="28"/>
                <w:vertAlign w:val="superscript"/>
              </w:rPr>
              <w:t>th</w:t>
            </w:r>
            <w:r w:rsidR="0039010B">
              <w:rPr>
                <w:sz w:val="28"/>
                <w:szCs w:val="28"/>
              </w:rPr>
              <w:t xml:space="preserve"> floor </w:t>
            </w:r>
          </w:p>
          <w:p w:rsidR="0038614F" w:rsidRPr="00F92577" w:rsidRDefault="00386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3294" w:type="dxa"/>
          </w:tcPr>
          <w:p w:rsidR="00F92577" w:rsidRPr="00F92577" w:rsidRDefault="00757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Monday Oct 26</w:t>
            </w:r>
            <w:r w:rsidR="00F92577" w:rsidRPr="00F92577">
              <w:rPr>
                <w:sz w:val="28"/>
                <w:szCs w:val="28"/>
              </w:rPr>
              <w:t>, 2015</w:t>
            </w:r>
          </w:p>
          <w:p w:rsidR="00F92577" w:rsidRPr="00F92577" w:rsidRDefault="00F92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92577">
              <w:rPr>
                <w:sz w:val="28"/>
                <w:szCs w:val="28"/>
              </w:rPr>
              <w:t>CSTAR UH</w:t>
            </w:r>
            <w:r w:rsidR="001828BA">
              <w:rPr>
                <w:sz w:val="28"/>
                <w:szCs w:val="28"/>
              </w:rPr>
              <w:t xml:space="preserve"> 6</w:t>
            </w:r>
            <w:r w:rsidR="0039010B" w:rsidRPr="0039010B">
              <w:rPr>
                <w:sz w:val="28"/>
                <w:szCs w:val="28"/>
                <w:vertAlign w:val="superscript"/>
              </w:rPr>
              <w:t>th</w:t>
            </w:r>
            <w:r w:rsidR="0039010B">
              <w:rPr>
                <w:sz w:val="28"/>
                <w:szCs w:val="28"/>
              </w:rPr>
              <w:t xml:space="preserve"> floor/</w:t>
            </w:r>
            <w:proofErr w:type="spellStart"/>
            <w:r w:rsidR="0039010B">
              <w:rPr>
                <w:sz w:val="28"/>
                <w:szCs w:val="28"/>
              </w:rPr>
              <w:t>Kirkley</w:t>
            </w:r>
            <w:proofErr w:type="spellEnd"/>
          </w:p>
        </w:tc>
      </w:tr>
      <w:tr w:rsidR="00F92577" w:rsidTr="003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F92577" w:rsidRDefault="00F92577">
            <w:r>
              <w:t>Welcome</w:t>
            </w:r>
          </w:p>
          <w:p w:rsidR="00F92577" w:rsidRDefault="00F92577"/>
          <w:p w:rsidR="00F92577" w:rsidRDefault="00F92577">
            <w:r>
              <w:t>Introductions</w:t>
            </w:r>
          </w:p>
          <w:p w:rsidR="00F92577" w:rsidRDefault="00F92577"/>
          <w:p w:rsidR="00F92577" w:rsidRDefault="00F92577">
            <w:r>
              <w:t>Leader Welcome</w:t>
            </w:r>
          </w:p>
          <w:p w:rsidR="007A57AB" w:rsidRDefault="007A57AB" w:rsidP="007A57AB">
            <w:r>
              <w:t>Professionalism/Dress Code</w:t>
            </w:r>
          </w:p>
          <w:p w:rsidR="007A57AB" w:rsidRDefault="007A57AB"/>
          <w:p w:rsidR="00F92577" w:rsidRDefault="00F92577">
            <w:r>
              <w:t>Rules of the Road</w:t>
            </w:r>
          </w:p>
          <w:p w:rsidR="00F92577" w:rsidRDefault="00F92577"/>
          <w:p w:rsidR="00F92577" w:rsidRPr="004906C8" w:rsidRDefault="00F92577">
            <w:pPr>
              <w:rPr>
                <w:b w:val="0"/>
              </w:rPr>
            </w:pPr>
            <w:r w:rsidRPr="004906C8">
              <w:rPr>
                <w:b w:val="0"/>
              </w:rPr>
              <w:t>Standards of Practice</w:t>
            </w:r>
          </w:p>
          <w:p w:rsidR="00F92577" w:rsidRDefault="007A57AB">
            <w:r>
              <w:t xml:space="preserve">ED nurse </w:t>
            </w:r>
            <w:proofErr w:type="spellStart"/>
            <w:r>
              <w:t>vs</w:t>
            </w:r>
            <w:proofErr w:type="spellEnd"/>
            <w:r>
              <w:t xml:space="preserve"> floor nurse – 3 system approach</w:t>
            </w:r>
          </w:p>
          <w:p w:rsidR="007A57AB" w:rsidRPr="004906C8" w:rsidRDefault="007A57AB">
            <w:pPr>
              <w:rPr>
                <w:b w:val="0"/>
              </w:rPr>
            </w:pPr>
            <w:r w:rsidRPr="004906C8">
              <w:rPr>
                <w:b w:val="0"/>
              </w:rPr>
              <w:t>How to be new</w:t>
            </w:r>
            <w:r w:rsidR="004906C8">
              <w:rPr>
                <w:b w:val="0"/>
              </w:rPr>
              <w:t>.</w:t>
            </w:r>
          </w:p>
          <w:p w:rsidR="00F92577" w:rsidRDefault="00F92577">
            <w:r>
              <w:t>Documentation</w:t>
            </w:r>
            <w:r w:rsidR="007A57AB">
              <w:t xml:space="preserve"> &amp; SBAR</w:t>
            </w:r>
          </w:p>
          <w:p w:rsidR="007A57AB" w:rsidRPr="004906C8" w:rsidRDefault="004906C8">
            <w:pPr>
              <w:rPr>
                <w:b w:val="0"/>
              </w:rPr>
            </w:pPr>
            <w:r>
              <w:rPr>
                <w:b w:val="0"/>
              </w:rPr>
              <w:t>Scavenger hunt game.</w:t>
            </w:r>
          </w:p>
          <w:p w:rsidR="00F92577" w:rsidRDefault="00F92577"/>
        </w:tc>
        <w:tc>
          <w:tcPr>
            <w:tcW w:w="3294" w:type="dxa"/>
          </w:tcPr>
          <w:p w:rsidR="00973805" w:rsidRPr="008365D0" w:rsidRDefault="007A57AB" w:rsidP="00836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365D0">
              <w:rPr>
                <w:b/>
                <w:sz w:val="24"/>
                <w:szCs w:val="24"/>
              </w:rPr>
              <w:t>Mental health</w:t>
            </w:r>
          </w:p>
          <w:p w:rsidR="007A57AB" w:rsidRDefault="007A57AB" w:rsidP="0097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</w:t>
            </w:r>
            <w:r w:rsidR="008365D0">
              <w:t>.</w:t>
            </w:r>
            <w:r>
              <w:t xml:space="preserve"> simulations</w:t>
            </w:r>
          </w:p>
          <w:p w:rsidR="007A57AB" w:rsidRDefault="007A57AB" w:rsidP="0097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Lateral violence</w:t>
            </w:r>
          </w:p>
          <w:p w:rsidR="007A57AB" w:rsidRDefault="007A57AB" w:rsidP="0097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A57AB" w:rsidRDefault="007A57AB" w:rsidP="0097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Delirium/Dementia/Depression</w:t>
            </w:r>
          </w:p>
          <w:p w:rsidR="007A57AB" w:rsidRDefault="007A57AB" w:rsidP="0097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CAM tools/Falls </w:t>
            </w:r>
          </w:p>
          <w:p w:rsidR="007A57AB" w:rsidRDefault="007A57AB" w:rsidP="0097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  <w:p w:rsidR="007A57AB" w:rsidRDefault="004C2E19" w:rsidP="0097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Restraints/</w:t>
            </w:r>
            <w:proofErr w:type="spellStart"/>
            <w:r>
              <w:t>Pinel</w:t>
            </w:r>
            <w:proofErr w:type="spellEnd"/>
            <w:r>
              <w:t xml:space="preserve"> signoff</w:t>
            </w:r>
          </w:p>
          <w:p w:rsidR="004C2E19" w:rsidRPr="007A57AB" w:rsidRDefault="004C2E19" w:rsidP="0097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pptx</w:t>
            </w:r>
            <w:proofErr w:type="spellEnd"/>
            <w:r>
              <w:t xml:space="preserve"> made with checklist completed)</w:t>
            </w:r>
          </w:p>
        </w:tc>
        <w:tc>
          <w:tcPr>
            <w:tcW w:w="3294" w:type="dxa"/>
          </w:tcPr>
          <w:p w:rsidR="002D4519" w:rsidRPr="008365D0" w:rsidRDefault="004C2E19" w:rsidP="00836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365D0">
              <w:rPr>
                <w:b/>
                <w:sz w:val="24"/>
                <w:szCs w:val="24"/>
              </w:rPr>
              <w:t>Airway  &amp; Breathing</w:t>
            </w:r>
          </w:p>
          <w:p w:rsidR="004C2E19" w:rsidRDefault="004C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2E19" w:rsidRDefault="004C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Sim</w:t>
            </w:r>
            <w:proofErr w:type="spellEnd"/>
            <w:r>
              <w:t xml:space="preserve"> 1 </w:t>
            </w:r>
          </w:p>
          <w:p w:rsidR="004C2E19" w:rsidRDefault="0083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</w:t>
            </w:r>
            <w:r w:rsidR="004C2E19">
              <w:t>m</w:t>
            </w:r>
            <w:proofErr w:type="spellEnd"/>
            <w:r w:rsidR="004C2E19">
              <w:t xml:space="preserve"> 2 </w:t>
            </w:r>
          </w:p>
          <w:p w:rsidR="008365D0" w:rsidRDefault="0083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2E19" w:rsidRDefault="004C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Station 1 </w:t>
            </w:r>
          </w:p>
          <w:p w:rsidR="004C2E19" w:rsidRDefault="004C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Station 2 </w:t>
            </w:r>
          </w:p>
          <w:p w:rsidR="004C2E19" w:rsidRDefault="004C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tidal CO2</w:t>
            </w:r>
          </w:p>
          <w:p w:rsidR="004C2E19" w:rsidRPr="004C2E19" w:rsidRDefault="004C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4" w:type="dxa"/>
          </w:tcPr>
          <w:p w:rsidR="00B54784" w:rsidRPr="008365D0" w:rsidRDefault="004C2E19" w:rsidP="00836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8365D0">
              <w:rPr>
                <w:b/>
                <w:sz w:val="24"/>
                <w:szCs w:val="24"/>
              </w:rPr>
              <w:t>Circulation</w:t>
            </w:r>
          </w:p>
          <w:p w:rsidR="008365D0" w:rsidRDefault="0083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  <w:p w:rsidR="004C2E19" w:rsidRDefault="0083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Station: </w:t>
            </w:r>
            <w:proofErr w:type="spellStart"/>
            <w:r>
              <w:rPr>
                <w:color w:val="000000" w:themeColor="text1"/>
              </w:rPr>
              <w:t>Zoll</w:t>
            </w:r>
            <w:proofErr w:type="spellEnd"/>
            <w:r>
              <w:rPr>
                <w:color w:val="000000" w:themeColor="text1"/>
              </w:rPr>
              <w:t xml:space="preserve"> Review</w:t>
            </w:r>
          </w:p>
          <w:p w:rsidR="004C2E19" w:rsidRDefault="0083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Station : ACLS Drugs Review</w:t>
            </w:r>
          </w:p>
          <w:p w:rsidR="00427599" w:rsidRDefault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3219F5" w:rsidRDefault="008365D0" w:rsidP="00321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Sim</w:t>
            </w:r>
            <w:proofErr w:type="spellEnd"/>
            <w:r>
              <w:rPr>
                <w:rFonts w:cs="Segoe UI"/>
              </w:rPr>
              <w:t xml:space="preserve"> 1</w:t>
            </w:r>
          </w:p>
          <w:p w:rsidR="008365D0" w:rsidRDefault="008365D0" w:rsidP="00321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Sim</w:t>
            </w:r>
            <w:proofErr w:type="spellEnd"/>
            <w:r>
              <w:rPr>
                <w:rFonts w:cs="Segoe UI"/>
              </w:rPr>
              <w:t xml:space="preserve"> 2</w:t>
            </w:r>
          </w:p>
          <w:p w:rsidR="008365D0" w:rsidRPr="003219F5" w:rsidRDefault="008365D0" w:rsidP="00321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  <w:p w:rsidR="00427599" w:rsidRPr="004C2E19" w:rsidRDefault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F92577" w:rsidTr="003B2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F92577" w:rsidRPr="00973805" w:rsidRDefault="00F92577">
            <w:pPr>
              <w:rPr>
                <w:b w:val="0"/>
                <w:sz w:val="24"/>
                <w:szCs w:val="24"/>
              </w:rPr>
            </w:pPr>
            <w:r w:rsidRPr="00973805">
              <w:rPr>
                <w:sz w:val="24"/>
                <w:szCs w:val="24"/>
              </w:rPr>
              <w:t>Lunch – Bring your own</w:t>
            </w:r>
          </w:p>
        </w:tc>
        <w:tc>
          <w:tcPr>
            <w:tcW w:w="3294" w:type="dxa"/>
          </w:tcPr>
          <w:p w:rsidR="00F92577" w:rsidRPr="00973805" w:rsidRDefault="002D4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3805">
              <w:rPr>
                <w:b/>
                <w:sz w:val="24"/>
                <w:szCs w:val="24"/>
              </w:rPr>
              <w:t>Lunch</w:t>
            </w:r>
          </w:p>
        </w:tc>
        <w:tc>
          <w:tcPr>
            <w:tcW w:w="3294" w:type="dxa"/>
          </w:tcPr>
          <w:p w:rsidR="00F92577" w:rsidRPr="00973805" w:rsidRDefault="002D4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3805">
              <w:rPr>
                <w:b/>
                <w:sz w:val="24"/>
                <w:szCs w:val="24"/>
              </w:rPr>
              <w:t>Lunch</w:t>
            </w:r>
          </w:p>
        </w:tc>
        <w:tc>
          <w:tcPr>
            <w:tcW w:w="3294" w:type="dxa"/>
          </w:tcPr>
          <w:p w:rsidR="00F92577" w:rsidRPr="00973805" w:rsidRDefault="003B2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Lunch</w:t>
            </w:r>
          </w:p>
        </w:tc>
      </w:tr>
      <w:tr w:rsidR="00F92577" w:rsidTr="003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39010B" w:rsidRDefault="0039010B" w:rsidP="0039010B">
            <w:r>
              <w:t>Quick &amp; Snappy</w:t>
            </w:r>
          </w:p>
          <w:p w:rsidR="0039010B" w:rsidRDefault="0039010B" w:rsidP="0039010B"/>
          <w:p w:rsidR="0039010B" w:rsidRDefault="0039010B" w:rsidP="0039010B">
            <w:r>
              <w:t>Rapid infuser</w:t>
            </w:r>
          </w:p>
          <w:p w:rsidR="0039010B" w:rsidRDefault="0039010B" w:rsidP="0039010B">
            <w:r>
              <w:t>Arterial line</w:t>
            </w:r>
          </w:p>
          <w:p w:rsidR="0039010B" w:rsidRDefault="0039010B" w:rsidP="0039010B">
            <w:r>
              <w:t>Bedside monitor</w:t>
            </w:r>
          </w:p>
          <w:p w:rsidR="0039010B" w:rsidRDefault="0039010B" w:rsidP="0039010B">
            <w:r>
              <w:t>Negative pressure room</w:t>
            </w:r>
          </w:p>
          <w:p w:rsidR="0039010B" w:rsidRPr="004C2E19" w:rsidRDefault="0039010B" w:rsidP="0039010B">
            <w:pPr>
              <w:rPr>
                <w:color w:val="FF0000"/>
              </w:rPr>
            </w:pPr>
            <w:r>
              <w:t xml:space="preserve">ENT &amp; Eyes – </w:t>
            </w:r>
          </w:p>
          <w:p w:rsidR="008365D0" w:rsidRDefault="0039010B" w:rsidP="0039010B">
            <w:r>
              <w:t>Morga</w:t>
            </w:r>
            <w:r w:rsidR="008365D0">
              <w:t xml:space="preserve">n lens signoff </w:t>
            </w:r>
          </w:p>
          <w:p w:rsidR="0039010B" w:rsidRPr="007A57AB" w:rsidRDefault="008365D0" w:rsidP="0039010B">
            <w:pPr>
              <w:rPr>
                <w:color w:val="FF0000"/>
              </w:rPr>
            </w:pPr>
            <w:r>
              <w:t xml:space="preserve">Triage Overview </w:t>
            </w:r>
          </w:p>
          <w:p w:rsidR="007A57AB" w:rsidRPr="007A57AB" w:rsidRDefault="007A57AB">
            <w:pPr>
              <w:rPr>
                <w:color w:val="FF0000"/>
              </w:rPr>
            </w:pPr>
          </w:p>
        </w:tc>
        <w:tc>
          <w:tcPr>
            <w:tcW w:w="3294" w:type="dxa"/>
          </w:tcPr>
          <w:p w:rsidR="0039010B" w:rsidRPr="008365D0" w:rsidRDefault="0039010B" w:rsidP="00836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4"/>
                <w:szCs w:val="24"/>
              </w:rPr>
            </w:pPr>
            <w:r w:rsidRPr="008365D0">
              <w:rPr>
                <w:b/>
                <w:sz w:val="24"/>
                <w:szCs w:val="24"/>
              </w:rPr>
              <w:t>Toxicology</w:t>
            </w:r>
          </w:p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  <w:p w:rsidR="008365D0" w:rsidRDefault="008365D0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8365D0" w:rsidRDefault="008365D0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8365D0" w:rsidRDefault="008365D0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8365D0" w:rsidRDefault="008365D0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8365D0" w:rsidRDefault="008365D0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8365D0" w:rsidRDefault="008365D0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C2E19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65D0">
              <w:rPr>
                <w:b/>
                <w:color w:val="000000" w:themeColor="text1"/>
              </w:rPr>
              <w:t>Quiz</w:t>
            </w:r>
            <w:r>
              <w:rPr>
                <w:color w:val="000000" w:themeColor="text1"/>
              </w:rPr>
              <w:t xml:space="preserve"> – high level triage &amp; </w:t>
            </w:r>
            <w:proofErr w:type="spellStart"/>
            <w:r>
              <w:rPr>
                <w:color w:val="000000" w:themeColor="text1"/>
              </w:rPr>
              <w:t>tox</w:t>
            </w:r>
            <w:proofErr w:type="spellEnd"/>
          </w:p>
          <w:p w:rsidR="002D4519" w:rsidRDefault="002D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D4519" w:rsidRPr="002D4519" w:rsidRDefault="002D4519" w:rsidP="0083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94" w:type="dxa"/>
          </w:tcPr>
          <w:p w:rsidR="002D4519" w:rsidRDefault="004C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RSI</w:t>
            </w:r>
            <w:r w:rsidR="0038614F">
              <w:t xml:space="preserve"> </w:t>
            </w:r>
          </w:p>
          <w:p w:rsidR="0038614F" w:rsidRDefault="004C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Procedural Sedation</w:t>
            </w:r>
            <w:r w:rsidR="003219F5">
              <w:t xml:space="preserve"> </w:t>
            </w:r>
          </w:p>
          <w:p w:rsidR="0038614F" w:rsidRDefault="004C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t>Sim</w:t>
            </w:r>
            <w:proofErr w:type="spellEnd"/>
            <w:r>
              <w:t xml:space="preserve"> 1 </w:t>
            </w:r>
          </w:p>
          <w:p w:rsidR="004C2E19" w:rsidRDefault="004C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Sim</w:t>
            </w:r>
            <w:proofErr w:type="spellEnd"/>
            <w:r>
              <w:t xml:space="preserve"> 2 </w:t>
            </w:r>
          </w:p>
          <w:p w:rsidR="008365D0" w:rsidRDefault="0083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2E19" w:rsidRDefault="004C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Tube talk: Chest tube, NG/feeding tube</w:t>
            </w:r>
          </w:p>
          <w:p w:rsidR="002D4519" w:rsidRDefault="002D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D4519" w:rsidRDefault="002D4519" w:rsidP="0083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2D4519">
              <w:rPr>
                <w:b/>
              </w:rPr>
              <w:t>Quiz</w:t>
            </w:r>
            <w:r w:rsidR="00427599">
              <w:rPr>
                <w:b/>
              </w:rPr>
              <w:t xml:space="preserve"> </w:t>
            </w:r>
          </w:p>
          <w:p w:rsidR="008365D0" w:rsidRPr="00427599" w:rsidRDefault="008365D0" w:rsidP="0083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294" w:type="dxa"/>
          </w:tcPr>
          <w:p w:rsidR="00427599" w:rsidRDefault="00427599" w:rsidP="00836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8365D0">
              <w:rPr>
                <w:b/>
                <w:color w:val="000000" w:themeColor="text1"/>
                <w:sz w:val="24"/>
                <w:szCs w:val="24"/>
              </w:rPr>
              <w:t>Shock</w:t>
            </w:r>
          </w:p>
          <w:p w:rsidR="008365D0" w:rsidRPr="008365D0" w:rsidRDefault="008365D0" w:rsidP="00836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</w:p>
          <w:p w:rsidR="00427599" w:rsidRPr="00427599" w:rsidRDefault="008365D0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Sim</w:t>
            </w:r>
            <w:proofErr w:type="spellEnd"/>
            <w:r>
              <w:rPr>
                <w:color w:val="000000" w:themeColor="text1"/>
              </w:rPr>
              <w:t xml:space="preserve"> 1</w:t>
            </w:r>
          </w:p>
          <w:p w:rsidR="00973805" w:rsidRPr="00427599" w:rsidRDefault="008365D0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Sim</w:t>
            </w:r>
            <w:proofErr w:type="spellEnd"/>
            <w:r>
              <w:rPr>
                <w:color w:val="000000" w:themeColor="text1"/>
              </w:rPr>
              <w:t xml:space="preserve"> 2</w:t>
            </w:r>
          </w:p>
          <w:p w:rsidR="00427599" w:rsidRDefault="00427599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27599" w:rsidRDefault="00427599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27599" w:rsidRDefault="00427599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27599" w:rsidRDefault="00427599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427599" w:rsidRPr="008365D0" w:rsidRDefault="00427599" w:rsidP="00836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8365D0">
              <w:rPr>
                <w:b/>
                <w:color w:val="000000" w:themeColor="text1"/>
              </w:rPr>
              <w:t xml:space="preserve">Quiz </w:t>
            </w:r>
          </w:p>
        </w:tc>
      </w:tr>
      <w:tr w:rsidR="00973805" w:rsidTr="003B25D3">
        <w:tc>
          <w:tcPr>
            <w:tcW w:w="3294" w:type="dxa"/>
          </w:tcPr>
          <w:p w:rsidR="00973805" w:rsidRPr="00973805" w:rsidRDefault="00757E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Tuesday Oct 27</w:t>
            </w:r>
          </w:p>
          <w:p w:rsidR="00973805" w:rsidRPr="00973805" w:rsidRDefault="0097380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3805">
              <w:rPr>
                <w:sz w:val="28"/>
                <w:szCs w:val="28"/>
              </w:rPr>
              <w:t>UH CSTAR</w:t>
            </w:r>
            <w:r w:rsidR="0039010B">
              <w:rPr>
                <w:sz w:val="28"/>
                <w:szCs w:val="28"/>
              </w:rPr>
              <w:t xml:space="preserve"> 6</w:t>
            </w:r>
            <w:r w:rsidR="0039010B" w:rsidRPr="0039010B">
              <w:rPr>
                <w:sz w:val="28"/>
                <w:szCs w:val="28"/>
                <w:vertAlign w:val="superscript"/>
              </w:rPr>
              <w:t>th</w:t>
            </w:r>
            <w:r w:rsidR="0039010B">
              <w:rPr>
                <w:sz w:val="28"/>
                <w:szCs w:val="28"/>
                <w:vertAlign w:val="superscript"/>
              </w:rPr>
              <w:t>/7th</w:t>
            </w:r>
            <w:r w:rsidR="0039010B">
              <w:rPr>
                <w:sz w:val="28"/>
                <w:szCs w:val="28"/>
              </w:rPr>
              <w:t xml:space="preserve"> floor</w:t>
            </w:r>
          </w:p>
        </w:tc>
        <w:tc>
          <w:tcPr>
            <w:tcW w:w="3294" w:type="dxa"/>
          </w:tcPr>
          <w:p w:rsidR="00973805" w:rsidRPr="00973805" w:rsidRDefault="00757E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Wednesday Oct 28</w:t>
            </w:r>
          </w:p>
          <w:p w:rsidR="00973805" w:rsidRPr="00973805" w:rsidRDefault="00CC3B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CSTAR 8</w:t>
            </w:r>
            <w:r w:rsidR="0039010B" w:rsidRPr="0039010B">
              <w:rPr>
                <w:b/>
                <w:sz w:val="28"/>
                <w:szCs w:val="28"/>
                <w:vertAlign w:val="superscript"/>
              </w:rPr>
              <w:t>th</w:t>
            </w:r>
            <w:r w:rsidR="0039010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39010B">
              <w:rPr>
                <w:b/>
                <w:sz w:val="28"/>
                <w:szCs w:val="28"/>
              </w:rPr>
              <w:t>FLoor</w:t>
            </w:r>
            <w:proofErr w:type="spellEnd"/>
          </w:p>
        </w:tc>
        <w:tc>
          <w:tcPr>
            <w:tcW w:w="3294" w:type="dxa"/>
          </w:tcPr>
          <w:p w:rsidR="00973805" w:rsidRPr="00973805" w:rsidRDefault="00757E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Thursday Oct 29</w:t>
            </w:r>
          </w:p>
          <w:p w:rsidR="00973805" w:rsidRPr="00973805" w:rsidRDefault="00973805">
            <w:pPr>
              <w:rPr>
                <w:b/>
                <w:sz w:val="28"/>
                <w:szCs w:val="28"/>
              </w:rPr>
            </w:pPr>
            <w:r w:rsidRPr="00973805">
              <w:rPr>
                <w:b/>
                <w:sz w:val="28"/>
                <w:szCs w:val="28"/>
              </w:rPr>
              <w:t>CSTAR UH</w:t>
            </w:r>
            <w:r w:rsidR="009C60CE">
              <w:rPr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39010B">
              <w:rPr>
                <w:b/>
                <w:sz w:val="28"/>
                <w:szCs w:val="28"/>
              </w:rPr>
              <w:t>6</w:t>
            </w:r>
            <w:r w:rsidR="0039010B" w:rsidRPr="0039010B">
              <w:rPr>
                <w:b/>
                <w:sz w:val="28"/>
                <w:szCs w:val="28"/>
                <w:vertAlign w:val="superscript"/>
              </w:rPr>
              <w:t>th</w:t>
            </w:r>
            <w:r w:rsidR="0039010B">
              <w:rPr>
                <w:b/>
                <w:sz w:val="28"/>
                <w:szCs w:val="28"/>
              </w:rPr>
              <w:t xml:space="preserve"> Floor</w:t>
            </w:r>
          </w:p>
        </w:tc>
        <w:tc>
          <w:tcPr>
            <w:tcW w:w="3294" w:type="dxa"/>
          </w:tcPr>
          <w:p w:rsidR="00973805" w:rsidRPr="00973805" w:rsidRDefault="00757E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Friday Oct 30</w:t>
            </w:r>
          </w:p>
          <w:p w:rsidR="00973805" w:rsidRDefault="00973805">
            <w:pPr>
              <w:rPr>
                <w:b/>
                <w:sz w:val="28"/>
                <w:szCs w:val="28"/>
              </w:rPr>
            </w:pPr>
            <w:r w:rsidRPr="00973805">
              <w:rPr>
                <w:b/>
                <w:sz w:val="28"/>
                <w:szCs w:val="28"/>
              </w:rPr>
              <w:t>CSTAR UH</w:t>
            </w:r>
            <w:r w:rsidR="0039010B">
              <w:rPr>
                <w:b/>
                <w:sz w:val="28"/>
                <w:szCs w:val="28"/>
              </w:rPr>
              <w:t xml:space="preserve"> 6</w:t>
            </w:r>
            <w:r w:rsidR="0039010B" w:rsidRPr="0039010B">
              <w:rPr>
                <w:b/>
                <w:sz w:val="28"/>
                <w:szCs w:val="28"/>
                <w:vertAlign w:val="superscript"/>
              </w:rPr>
              <w:t>th</w:t>
            </w:r>
            <w:r w:rsidR="0039010B">
              <w:rPr>
                <w:b/>
                <w:sz w:val="28"/>
                <w:szCs w:val="28"/>
              </w:rPr>
              <w:t xml:space="preserve"> Floor </w:t>
            </w:r>
            <w:proofErr w:type="spellStart"/>
            <w:r w:rsidR="0039010B">
              <w:rPr>
                <w:b/>
                <w:sz w:val="28"/>
                <w:szCs w:val="28"/>
              </w:rPr>
              <w:t>Kirkley</w:t>
            </w:r>
            <w:proofErr w:type="spellEnd"/>
          </w:p>
          <w:p w:rsidR="0038614F" w:rsidRPr="00973805" w:rsidRDefault="0038614F">
            <w:pPr>
              <w:rPr>
                <w:b/>
                <w:sz w:val="28"/>
                <w:szCs w:val="28"/>
              </w:rPr>
            </w:pPr>
          </w:p>
        </w:tc>
      </w:tr>
      <w:tr w:rsidR="00973805" w:rsidTr="003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39010B" w:rsidRDefault="0039010B" w:rsidP="0039010B">
            <w:proofErr w:type="spellStart"/>
            <w:r>
              <w:t>Peds</w:t>
            </w:r>
            <w:proofErr w:type="spellEnd"/>
            <w:r>
              <w:t xml:space="preserve"> for UH</w:t>
            </w:r>
          </w:p>
          <w:p w:rsidR="0039010B" w:rsidRDefault="0039010B" w:rsidP="0039010B">
            <w:r>
              <w:t>ACS for VH –</w:t>
            </w:r>
            <w:r w:rsidR="00363EBE">
              <w:t xml:space="preserve"> TBA</w:t>
            </w:r>
            <w:r>
              <w:t xml:space="preserve"> </w:t>
            </w:r>
          </w:p>
          <w:p w:rsidR="00427599" w:rsidRDefault="00427599"/>
          <w:p w:rsidR="00427599" w:rsidRDefault="00427599"/>
          <w:p w:rsidR="00427599" w:rsidRDefault="00427599"/>
          <w:p w:rsidR="00427599" w:rsidRDefault="00427599"/>
          <w:p w:rsidR="00427599" w:rsidRDefault="00427599"/>
          <w:p w:rsidR="00427599" w:rsidRDefault="00427599"/>
        </w:tc>
        <w:tc>
          <w:tcPr>
            <w:tcW w:w="3294" w:type="dxa"/>
          </w:tcPr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EMS</w:t>
            </w:r>
            <w:r w:rsidR="008365D0">
              <w:t xml:space="preserve"> Guest speaker</w:t>
            </w:r>
          </w:p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 II, ECG</w:t>
            </w:r>
            <w:r w:rsidR="003B25D3">
              <w:t xml:space="preserve"> Workshop</w:t>
            </w:r>
          </w:p>
          <w:p w:rsidR="0039010B" w:rsidRPr="00427599" w:rsidRDefault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294" w:type="dxa"/>
          </w:tcPr>
          <w:p w:rsidR="007801E8" w:rsidRPr="003B25D3" w:rsidRDefault="003B25D3" w:rsidP="003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B25D3">
              <w:rPr>
                <w:b/>
              </w:rPr>
              <w:t>Abdo</w:t>
            </w:r>
            <w:proofErr w:type="spellEnd"/>
            <w:r w:rsidRPr="003B25D3">
              <w:rPr>
                <w:b/>
              </w:rPr>
              <w:t xml:space="preserve"> System Emergencies</w:t>
            </w:r>
          </w:p>
          <w:p w:rsidR="00427599" w:rsidRDefault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599" w:rsidRDefault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5D3" w:rsidRDefault="003B25D3" w:rsidP="003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Gyne</w:t>
            </w:r>
            <w:proofErr w:type="spellEnd"/>
            <w:r>
              <w:t>/OB  Emergencies</w:t>
            </w:r>
          </w:p>
          <w:p w:rsidR="003B25D3" w:rsidRDefault="003B25D3" w:rsidP="003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599" w:rsidRDefault="00427599" w:rsidP="003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Domestic violence- </w:t>
            </w:r>
            <w:proofErr w:type="spellStart"/>
            <w:r>
              <w:t>Bec</w:t>
            </w:r>
            <w:proofErr w:type="spellEnd"/>
          </w:p>
        </w:tc>
        <w:tc>
          <w:tcPr>
            <w:tcW w:w="3294" w:type="dxa"/>
          </w:tcPr>
          <w:p w:rsidR="00AA0B13" w:rsidRDefault="00427599" w:rsidP="003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25D3">
              <w:rPr>
                <w:b/>
              </w:rPr>
              <w:t>Physical Assessment Testing</w:t>
            </w:r>
          </w:p>
          <w:p w:rsidR="003B25D3" w:rsidRPr="003B25D3" w:rsidRDefault="003B25D3" w:rsidP="003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(This is a head to toe examination of a patient.  You must examine the pt., find the problem and take corrective actions.)</w:t>
            </w:r>
          </w:p>
        </w:tc>
      </w:tr>
      <w:tr w:rsidR="00973805" w:rsidTr="003B2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973805" w:rsidRPr="00973805" w:rsidRDefault="00427599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Lunch</w:t>
            </w:r>
          </w:p>
        </w:tc>
        <w:tc>
          <w:tcPr>
            <w:tcW w:w="3294" w:type="dxa"/>
          </w:tcPr>
          <w:p w:rsidR="00973805" w:rsidRPr="00973805" w:rsidRDefault="0042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Lunch</w:t>
            </w:r>
          </w:p>
        </w:tc>
        <w:tc>
          <w:tcPr>
            <w:tcW w:w="3294" w:type="dxa"/>
          </w:tcPr>
          <w:p w:rsidR="00973805" w:rsidRPr="00973805" w:rsidRDefault="0042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Lunch</w:t>
            </w:r>
          </w:p>
        </w:tc>
        <w:tc>
          <w:tcPr>
            <w:tcW w:w="3294" w:type="dxa"/>
          </w:tcPr>
          <w:p w:rsidR="00973805" w:rsidRPr="00973805" w:rsidRDefault="0042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Lunch</w:t>
            </w:r>
            <w:r w:rsidR="003219F5">
              <w:rPr>
                <w:b/>
                <w:sz w:val="24"/>
                <w:szCs w:val="24"/>
              </w:rPr>
              <w:t xml:space="preserve"> - Potluck</w:t>
            </w:r>
          </w:p>
        </w:tc>
      </w:tr>
      <w:tr w:rsidR="00973805" w:rsidTr="003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:rsidR="0039010B" w:rsidRDefault="0039010B" w:rsidP="0039010B">
            <w:r>
              <w:t xml:space="preserve"> </w:t>
            </w:r>
            <w:proofErr w:type="spellStart"/>
            <w:r>
              <w:t>Neuro</w:t>
            </w:r>
            <w:proofErr w:type="spellEnd"/>
            <w:r>
              <w:t xml:space="preserve"> - Lucy</w:t>
            </w:r>
          </w:p>
          <w:p w:rsidR="0039010B" w:rsidRDefault="0039010B" w:rsidP="0039010B"/>
          <w:p w:rsidR="0039010B" w:rsidRPr="00427599" w:rsidRDefault="0039010B" w:rsidP="0039010B"/>
          <w:p w:rsidR="0039010B" w:rsidRPr="003219F5" w:rsidRDefault="0039010B" w:rsidP="0039010B">
            <w:pPr>
              <w:rPr>
                <w:rFonts w:cs="Segoe UI"/>
              </w:rPr>
            </w:pPr>
            <w:r w:rsidRPr="003219F5">
              <w:rPr>
                <w:rFonts w:cs="Segoe UI"/>
              </w:rPr>
              <w:t>Simulation</w:t>
            </w:r>
            <w:r w:rsidR="003B25D3">
              <w:rPr>
                <w:rFonts w:cs="Segoe UI"/>
              </w:rPr>
              <w:t>s x 2</w:t>
            </w:r>
          </w:p>
          <w:p w:rsidR="0039010B" w:rsidRPr="003219F5" w:rsidRDefault="0039010B" w:rsidP="0039010B">
            <w:pPr>
              <w:rPr>
                <w:rFonts w:cs="Segoe UI"/>
              </w:rPr>
            </w:pPr>
          </w:p>
          <w:p w:rsidR="0039010B" w:rsidRPr="003219F5" w:rsidRDefault="0039010B" w:rsidP="0039010B">
            <w:pPr>
              <w:rPr>
                <w:rFonts w:cs="Segoe UI"/>
              </w:rPr>
            </w:pPr>
            <w:r w:rsidRPr="003219F5">
              <w:rPr>
                <w:rFonts w:cs="Segoe UI"/>
              </w:rPr>
              <w:t>Stations:</w:t>
            </w:r>
          </w:p>
          <w:p w:rsidR="0039010B" w:rsidRDefault="003B25D3" w:rsidP="0039010B">
            <w:pPr>
              <w:pStyle w:val="ListParagraph"/>
              <w:numPr>
                <w:ilvl w:val="0"/>
                <w:numId w:val="4"/>
              </w:numPr>
              <w:rPr>
                <w:rFonts w:cs="Segoe UI"/>
              </w:rPr>
            </w:pPr>
            <w:r>
              <w:rPr>
                <w:rFonts w:cs="Segoe UI"/>
              </w:rPr>
              <w:t xml:space="preserve">Backboard </w:t>
            </w:r>
          </w:p>
          <w:p w:rsidR="003B25D3" w:rsidRDefault="003B25D3" w:rsidP="003B25D3">
            <w:pPr>
              <w:rPr>
                <w:rFonts w:cs="Segoe UI"/>
              </w:rPr>
            </w:pPr>
          </w:p>
          <w:p w:rsidR="003B25D3" w:rsidRDefault="003B25D3" w:rsidP="003B25D3">
            <w:pPr>
              <w:rPr>
                <w:rFonts w:cs="Segoe UI"/>
              </w:rPr>
            </w:pPr>
          </w:p>
          <w:p w:rsidR="003B25D3" w:rsidRDefault="003B25D3" w:rsidP="003B25D3">
            <w:pPr>
              <w:rPr>
                <w:rFonts w:cs="Segoe UI"/>
              </w:rPr>
            </w:pPr>
          </w:p>
          <w:p w:rsidR="003B25D3" w:rsidRDefault="003B25D3" w:rsidP="003B25D3">
            <w:pPr>
              <w:rPr>
                <w:rFonts w:cs="Segoe UI"/>
              </w:rPr>
            </w:pPr>
          </w:p>
          <w:p w:rsidR="003B25D3" w:rsidRPr="003B25D3" w:rsidRDefault="003B25D3" w:rsidP="003B25D3">
            <w:pPr>
              <w:rPr>
                <w:rFonts w:cs="Segoe UI"/>
              </w:rPr>
            </w:pPr>
          </w:p>
          <w:p w:rsidR="0039010B" w:rsidRPr="003219F5" w:rsidRDefault="0039010B" w:rsidP="0039010B">
            <w:r w:rsidRPr="003219F5">
              <w:rPr>
                <w:rFonts w:cs="Segoe UI"/>
              </w:rPr>
              <w:t xml:space="preserve"> </w:t>
            </w:r>
          </w:p>
          <w:p w:rsidR="00427599" w:rsidRPr="00427599" w:rsidRDefault="003B25D3" w:rsidP="003B25D3">
            <w:pPr>
              <w:rPr>
                <w:color w:val="FF0000"/>
              </w:rPr>
            </w:pPr>
            <w:r>
              <w:t>Quiz</w:t>
            </w:r>
          </w:p>
        </w:tc>
        <w:tc>
          <w:tcPr>
            <w:tcW w:w="3294" w:type="dxa"/>
          </w:tcPr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Finish ECG </w:t>
            </w:r>
          </w:p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10B" w:rsidRDefault="003B25D3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38614F">
              <w:t xml:space="preserve">atching game </w:t>
            </w:r>
          </w:p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25D3" w:rsidRDefault="003B25D3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Central line signoff – </w:t>
            </w:r>
          </w:p>
          <w:p w:rsidR="0039010B" w:rsidRDefault="0039010B" w:rsidP="00390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599" w:rsidRPr="00427599" w:rsidRDefault="00427599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294" w:type="dxa"/>
          </w:tcPr>
          <w:p w:rsidR="00427599" w:rsidRPr="003B25D3" w:rsidRDefault="003B25D3" w:rsidP="003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B25D3">
              <w:rPr>
                <w:b/>
                <w:sz w:val="24"/>
                <w:szCs w:val="24"/>
              </w:rPr>
              <w:t>Skin and Burn Emergencies</w:t>
            </w:r>
          </w:p>
          <w:p w:rsidR="00427599" w:rsidRPr="003B25D3" w:rsidRDefault="003B25D3" w:rsidP="003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And </w:t>
            </w:r>
            <w:r w:rsidR="00427599" w:rsidRPr="003B25D3">
              <w:rPr>
                <w:b/>
                <w:sz w:val="24"/>
                <w:szCs w:val="24"/>
              </w:rPr>
              <w:t>MSK</w:t>
            </w:r>
          </w:p>
          <w:p w:rsidR="00427599" w:rsidRDefault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599" w:rsidRDefault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Stations: Dressings/splints</w:t>
            </w:r>
          </w:p>
          <w:p w:rsidR="00427599" w:rsidRDefault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599" w:rsidRDefault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Simulation: Leg burn with airway compromise</w:t>
            </w:r>
          </w:p>
          <w:p w:rsidR="00427599" w:rsidRPr="00427599" w:rsidRDefault="00427599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599" w:rsidRPr="00427599" w:rsidRDefault="00427599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599" w:rsidRDefault="00427599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599" w:rsidRDefault="00427599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599" w:rsidRDefault="00427599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599" w:rsidRDefault="00427599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599" w:rsidRPr="003B25D3" w:rsidRDefault="003B25D3" w:rsidP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3B25D3">
              <w:rPr>
                <w:b/>
              </w:rPr>
              <w:t>Quiz</w:t>
            </w:r>
          </w:p>
        </w:tc>
        <w:tc>
          <w:tcPr>
            <w:tcW w:w="3294" w:type="dxa"/>
          </w:tcPr>
          <w:p w:rsidR="007801E8" w:rsidRDefault="00427599" w:rsidP="003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B25D3">
              <w:rPr>
                <w:b/>
                <w:sz w:val="24"/>
                <w:szCs w:val="24"/>
              </w:rPr>
              <w:t>Mega Code</w:t>
            </w:r>
            <w:r w:rsidR="003B25D3" w:rsidRPr="003B25D3">
              <w:rPr>
                <w:b/>
                <w:sz w:val="24"/>
                <w:szCs w:val="24"/>
              </w:rPr>
              <w:t>s</w:t>
            </w:r>
          </w:p>
          <w:p w:rsidR="003B25D3" w:rsidRDefault="003B25D3" w:rsidP="003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3B25D3" w:rsidRDefault="003B25D3" w:rsidP="003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3B25D3" w:rsidRPr="003B25D3" w:rsidRDefault="003B25D3" w:rsidP="003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427599" w:rsidRDefault="0042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7599" w:rsidRPr="003B25D3" w:rsidRDefault="00427599" w:rsidP="003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25D3">
              <w:rPr>
                <w:b/>
              </w:rPr>
              <w:t>Jeopardy</w:t>
            </w:r>
          </w:p>
        </w:tc>
      </w:tr>
    </w:tbl>
    <w:p w:rsidR="00C255C8" w:rsidRDefault="00C255C8"/>
    <w:sectPr w:rsidR="00C255C8" w:rsidSect="00F925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A86" w:rsidRDefault="004C6A86" w:rsidP="004C6A86">
      <w:pPr>
        <w:spacing w:after="0" w:line="240" w:lineRule="auto"/>
      </w:pPr>
      <w:r>
        <w:separator/>
      </w:r>
    </w:p>
  </w:endnote>
  <w:endnote w:type="continuationSeparator" w:id="0">
    <w:p w:rsidR="004C6A86" w:rsidRDefault="004C6A86" w:rsidP="004C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A86" w:rsidRDefault="004C6A86" w:rsidP="004C6A86">
      <w:pPr>
        <w:spacing w:after="0" w:line="240" w:lineRule="auto"/>
      </w:pPr>
      <w:r>
        <w:separator/>
      </w:r>
    </w:p>
  </w:footnote>
  <w:footnote w:type="continuationSeparator" w:id="0">
    <w:p w:rsidR="004C6A86" w:rsidRDefault="004C6A86" w:rsidP="004C6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482"/>
    <w:multiLevelType w:val="hybridMultilevel"/>
    <w:tmpl w:val="069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90FE7"/>
    <w:multiLevelType w:val="hybridMultilevel"/>
    <w:tmpl w:val="2A009FCA"/>
    <w:lvl w:ilvl="0" w:tplc="E28463EE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8B33161"/>
    <w:multiLevelType w:val="hybridMultilevel"/>
    <w:tmpl w:val="785E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04CC4"/>
    <w:multiLevelType w:val="hybridMultilevel"/>
    <w:tmpl w:val="C3AE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577"/>
    <w:rsid w:val="001828BA"/>
    <w:rsid w:val="001D3D30"/>
    <w:rsid w:val="002D4519"/>
    <w:rsid w:val="003219F5"/>
    <w:rsid w:val="00363EBE"/>
    <w:rsid w:val="0038614F"/>
    <w:rsid w:val="0039010B"/>
    <w:rsid w:val="003B25D3"/>
    <w:rsid w:val="00406EBD"/>
    <w:rsid w:val="00427599"/>
    <w:rsid w:val="004906C8"/>
    <w:rsid w:val="004C2E19"/>
    <w:rsid w:val="004C6A86"/>
    <w:rsid w:val="00612351"/>
    <w:rsid w:val="00757E89"/>
    <w:rsid w:val="007801E8"/>
    <w:rsid w:val="007A57AB"/>
    <w:rsid w:val="008365D0"/>
    <w:rsid w:val="00973805"/>
    <w:rsid w:val="009C60CE"/>
    <w:rsid w:val="00A04C69"/>
    <w:rsid w:val="00AA0B13"/>
    <w:rsid w:val="00B54784"/>
    <w:rsid w:val="00C255C8"/>
    <w:rsid w:val="00CC3BF4"/>
    <w:rsid w:val="00CF34D5"/>
    <w:rsid w:val="00F9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519"/>
    <w:pPr>
      <w:ind w:left="720"/>
      <w:contextualSpacing/>
    </w:pPr>
  </w:style>
  <w:style w:type="table" w:styleId="MediumGrid1-Accent2">
    <w:name w:val="Medium Grid 1 Accent 2"/>
    <w:basedOn w:val="TableNormal"/>
    <w:uiPriority w:val="67"/>
    <w:rsid w:val="00406E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C6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A86"/>
  </w:style>
  <w:style w:type="paragraph" w:styleId="Footer">
    <w:name w:val="footer"/>
    <w:basedOn w:val="Normal"/>
    <w:link w:val="FooterChar"/>
    <w:uiPriority w:val="99"/>
    <w:unhideWhenUsed/>
    <w:rsid w:val="004C6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A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519"/>
    <w:pPr>
      <w:ind w:left="720"/>
      <w:contextualSpacing/>
    </w:pPr>
  </w:style>
  <w:style w:type="table" w:styleId="MediumGrid1-Accent2">
    <w:name w:val="Medium Grid 1 Accent 2"/>
    <w:basedOn w:val="TableNormal"/>
    <w:uiPriority w:val="67"/>
    <w:rsid w:val="00406E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C6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A86"/>
  </w:style>
  <w:style w:type="paragraph" w:styleId="Footer">
    <w:name w:val="footer"/>
    <w:basedOn w:val="Normal"/>
    <w:link w:val="FooterChar"/>
    <w:uiPriority w:val="99"/>
    <w:unhideWhenUsed/>
    <w:rsid w:val="004C6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2A7D837F</Template>
  <TotalTime>93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Alison Armstrong</cp:lastModifiedBy>
  <cp:revision>6</cp:revision>
  <cp:lastPrinted>2015-09-24T18:03:00Z</cp:lastPrinted>
  <dcterms:created xsi:type="dcterms:W3CDTF">2015-08-21T15:19:00Z</dcterms:created>
  <dcterms:modified xsi:type="dcterms:W3CDTF">2015-10-20T19:06:00Z</dcterms:modified>
</cp:coreProperties>
</file>