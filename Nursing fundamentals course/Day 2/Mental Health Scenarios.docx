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B2" w:rsidRDefault="00D8049F" w:rsidP="00D8049F">
      <w:pPr>
        <w:jc w:val="center"/>
      </w:pPr>
      <w:bookmarkStart w:id="0" w:name="_GoBack"/>
      <w:bookmarkEnd w:id="0"/>
      <w:r>
        <w:t>Mental Health</w:t>
      </w:r>
    </w:p>
    <w:p w:rsidR="00D8049F" w:rsidRPr="00801864" w:rsidRDefault="00D8049F" w:rsidP="00801864">
      <w:pPr>
        <w:jc w:val="center"/>
      </w:pPr>
      <w:r w:rsidRPr="00801864">
        <w:t>Scenario 1: “Unpredictable patient”</w:t>
      </w:r>
    </w:p>
    <w:p w:rsidR="00D8049F" w:rsidRDefault="00D8049F" w:rsidP="00D8049F">
      <w:r>
        <w:t xml:space="preserve">Reason for visit: </w:t>
      </w:r>
      <w:r w:rsidR="00801864">
        <w:t>“</w:t>
      </w:r>
      <w:r>
        <w:t>requests mental health assessment</w:t>
      </w:r>
      <w:r w:rsidR="00801864">
        <w:t>”</w:t>
      </w:r>
    </w:p>
    <w:p w:rsidR="00D8049F" w:rsidRPr="005516F7" w:rsidRDefault="00D8049F" w:rsidP="00D8049F">
      <w:pPr>
        <w:rPr>
          <w:b/>
          <w:u w:val="single"/>
        </w:rPr>
      </w:pPr>
      <w:r w:rsidRPr="005516F7">
        <w:rPr>
          <w:b/>
          <w:u w:val="single"/>
        </w:rPr>
        <w:t>Patient Script</w:t>
      </w:r>
      <w:r w:rsidR="005516F7" w:rsidRPr="005516F7">
        <w:rPr>
          <w:b/>
          <w:u w:val="single"/>
        </w:rPr>
        <w:t>/Information</w:t>
      </w:r>
      <w:r w:rsidRPr="005516F7">
        <w:rPr>
          <w:b/>
          <w:u w:val="single"/>
        </w:rPr>
        <w:t>:</w:t>
      </w:r>
    </w:p>
    <w:p w:rsidR="00D8049F" w:rsidRDefault="00D8049F" w:rsidP="00D8049F">
      <w:r w:rsidRPr="00D8049F">
        <w:rPr>
          <w:b/>
        </w:rPr>
        <w:t>Patient</w:t>
      </w:r>
      <w:r>
        <w:t xml:space="preserve"> – (sitting) - </w:t>
      </w:r>
      <w:r w:rsidRPr="00D8049F">
        <w:rPr>
          <w:i/>
        </w:rPr>
        <w:t>“I can’t get in to see my doctor and I’ve got shit happening at home.”</w:t>
      </w:r>
      <w:r>
        <w:t xml:space="preserve"> </w:t>
      </w:r>
    </w:p>
    <w:p w:rsidR="00D8049F" w:rsidRDefault="00D8049F" w:rsidP="00D8049F">
      <w:r w:rsidRPr="00D8049F">
        <w:rPr>
          <w:b/>
        </w:rPr>
        <w:t>Patient</w:t>
      </w:r>
      <w:r>
        <w:t xml:space="preserve"> (Calm at first but starts to get frustrated and restless with further questioning)</w:t>
      </w:r>
    </w:p>
    <w:p w:rsidR="00D8049F" w:rsidRDefault="00D8049F" w:rsidP="00D8049F">
      <w:r w:rsidRPr="00D8049F">
        <w:rPr>
          <w:b/>
        </w:rPr>
        <w:t>RN</w:t>
      </w:r>
      <w:r>
        <w:t xml:space="preserve"> - Nurse continues to try and get a history then patient interrupts:</w:t>
      </w:r>
    </w:p>
    <w:p w:rsidR="00D8049F" w:rsidRPr="00D8049F" w:rsidRDefault="00D8049F" w:rsidP="00D8049F">
      <w:pPr>
        <w:rPr>
          <w:i/>
        </w:rPr>
      </w:pPr>
      <w:r w:rsidRPr="00D8049F">
        <w:rPr>
          <w:b/>
        </w:rPr>
        <w:t>Patient</w:t>
      </w:r>
      <w:r>
        <w:rPr>
          <w:i/>
        </w:rPr>
        <w:t xml:space="preserve"> - </w:t>
      </w:r>
      <w:r w:rsidRPr="00D8049F">
        <w:rPr>
          <w:i/>
        </w:rPr>
        <w:t>“This is a waste of my time. I’m not waiting any longer.”</w:t>
      </w:r>
    </w:p>
    <w:p w:rsidR="00D8049F" w:rsidRDefault="00D8049F" w:rsidP="00D8049F">
      <w:r w:rsidRPr="00D8049F">
        <w:rPr>
          <w:b/>
        </w:rPr>
        <w:t>Patient</w:t>
      </w:r>
      <w:r>
        <w:t xml:space="preserve"> – (Loudly) You stand and slam the desk or something with your hands.</w:t>
      </w:r>
    </w:p>
    <w:p w:rsidR="00D8049F" w:rsidRDefault="00D8049F" w:rsidP="00D8049F">
      <w:r w:rsidRPr="00303340">
        <w:rPr>
          <w:b/>
        </w:rPr>
        <w:t>RN</w:t>
      </w:r>
      <w:r>
        <w:t xml:space="preserve"> – Will react in one of two ways.</w:t>
      </w:r>
      <w:r w:rsidR="00303340">
        <w:t xml:space="preserve"> See your reaction below.</w:t>
      </w:r>
    </w:p>
    <w:tbl>
      <w:tblPr>
        <w:tblStyle w:val="MediumGrid1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03340" w:rsidTr="00303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03340" w:rsidRDefault="00303340" w:rsidP="00303340">
            <w:pPr>
              <w:jc w:val="center"/>
            </w:pPr>
            <w:r>
              <w:t>RN reacts offended and aggressively</w:t>
            </w:r>
          </w:p>
        </w:tc>
        <w:tc>
          <w:tcPr>
            <w:tcW w:w="4788" w:type="dxa"/>
          </w:tcPr>
          <w:p w:rsidR="00303340" w:rsidRDefault="00303340" w:rsidP="003033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 back away but calms patient in a non-judgmental fashion</w:t>
            </w:r>
          </w:p>
        </w:tc>
      </w:tr>
      <w:tr w:rsidR="00303340" w:rsidTr="00303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03340" w:rsidRDefault="00303340" w:rsidP="00D8049F">
            <w:r>
              <w:t>“What the hell!  I came in here for help and you act like this!  I’m in trouble here and no one seems to care!”</w:t>
            </w:r>
          </w:p>
        </w:tc>
        <w:tc>
          <w:tcPr>
            <w:tcW w:w="4788" w:type="dxa"/>
          </w:tcPr>
          <w:p w:rsidR="00303340" w:rsidRDefault="00303340" w:rsidP="00D80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“I’m sorry I got angry, I’m just so frustrated and I feel like everyone is judging me.”</w:t>
            </w:r>
          </w:p>
        </w:tc>
      </w:tr>
    </w:tbl>
    <w:p w:rsidR="00303340" w:rsidRDefault="00303340" w:rsidP="00D8049F"/>
    <w:p w:rsidR="00D8049F" w:rsidRDefault="00D8049F" w:rsidP="00303340"/>
    <w:p w:rsidR="00303340" w:rsidRDefault="00303340" w:rsidP="00303340"/>
    <w:p w:rsidR="00303340" w:rsidRDefault="00303340" w:rsidP="00303340"/>
    <w:p w:rsidR="00303340" w:rsidRDefault="00303340" w:rsidP="00303340"/>
    <w:p w:rsidR="00303340" w:rsidRDefault="00303340" w:rsidP="00303340"/>
    <w:p w:rsidR="00303340" w:rsidRDefault="00303340" w:rsidP="00303340"/>
    <w:p w:rsidR="00303340" w:rsidRDefault="00303340" w:rsidP="00303340"/>
    <w:p w:rsidR="00303340" w:rsidRDefault="00303340" w:rsidP="00303340"/>
    <w:p w:rsidR="00303340" w:rsidRDefault="00303340" w:rsidP="00303340"/>
    <w:p w:rsidR="00303340" w:rsidRDefault="00303340" w:rsidP="00303340"/>
    <w:p w:rsidR="00303340" w:rsidRDefault="00303340" w:rsidP="00303340"/>
    <w:p w:rsidR="00303340" w:rsidRDefault="00303340" w:rsidP="00303340"/>
    <w:p w:rsidR="00303340" w:rsidRDefault="00303340" w:rsidP="00303340">
      <w:pPr>
        <w:jc w:val="center"/>
      </w:pPr>
      <w:r>
        <w:lastRenderedPageBreak/>
        <w:t>Observer Checklist</w:t>
      </w:r>
      <w:r w:rsidR="00786D85">
        <w:t xml:space="preserve"> MH Simulation #1.</w:t>
      </w:r>
    </w:p>
    <w:p w:rsidR="00303340" w:rsidRDefault="00303340" w:rsidP="00303340">
      <w:r>
        <w:t>During debrief, as the observer, you will be asked to report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2880"/>
        <w:gridCol w:w="2178"/>
      </w:tblGrid>
      <w:tr w:rsidR="00303340" w:rsidTr="00303340">
        <w:tc>
          <w:tcPr>
            <w:tcW w:w="4518" w:type="dxa"/>
          </w:tcPr>
          <w:p w:rsidR="00303340" w:rsidRDefault="00303340" w:rsidP="00303340">
            <w:pPr>
              <w:jc w:val="center"/>
            </w:pPr>
            <w:r>
              <w:t>Nurse Actions</w:t>
            </w:r>
          </w:p>
        </w:tc>
        <w:tc>
          <w:tcPr>
            <w:tcW w:w="2880" w:type="dxa"/>
          </w:tcPr>
          <w:p w:rsidR="00303340" w:rsidRDefault="00303340" w:rsidP="00303340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:rsidR="00303340" w:rsidRDefault="00303340" w:rsidP="00303340">
            <w:pPr>
              <w:jc w:val="center"/>
            </w:pPr>
            <w:r>
              <w:t>No</w:t>
            </w:r>
          </w:p>
        </w:tc>
      </w:tr>
      <w:tr w:rsidR="00303340" w:rsidTr="00303340">
        <w:tc>
          <w:tcPr>
            <w:tcW w:w="4518" w:type="dxa"/>
          </w:tcPr>
          <w:p w:rsidR="00303340" w:rsidRDefault="00303340" w:rsidP="00303340">
            <w:r>
              <w:t>Did the nurse make eye contact?</w:t>
            </w:r>
          </w:p>
        </w:tc>
        <w:tc>
          <w:tcPr>
            <w:tcW w:w="2880" w:type="dxa"/>
          </w:tcPr>
          <w:p w:rsidR="00303340" w:rsidRDefault="00303340" w:rsidP="00303340"/>
        </w:tc>
        <w:tc>
          <w:tcPr>
            <w:tcW w:w="2178" w:type="dxa"/>
          </w:tcPr>
          <w:p w:rsidR="00303340" w:rsidRDefault="00303340" w:rsidP="00303340"/>
        </w:tc>
      </w:tr>
      <w:tr w:rsidR="00303340" w:rsidTr="00303340">
        <w:tc>
          <w:tcPr>
            <w:tcW w:w="4518" w:type="dxa"/>
          </w:tcPr>
          <w:p w:rsidR="00303340" w:rsidRDefault="00303340" w:rsidP="00303340">
            <w:r>
              <w:t>Did the nurse attempt to have a therapeutic interaction?  Explain.</w:t>
            </w:r>
          </w:p>
        </w:tc>
        <w:tc>
          <w:tcPr>
            <w:tcW w:w="2880" w:type="dxa"/>
          </w:tcPr>
          <w:p w:rsidR="00303340" w:rsidRDefault="00303340" w:rsidP="00303340"/>
        </w:tc>
        <w:tc>
          <w:tcPr>
            <w:tcW w:w="2178" w:type="dxa"/>
          </w:tcPr>
          <w:p w:rsidR="00303340" w:rsidRDefault="00303340" w:rsidP="00303340"/>
        </w:tc>
      </w:tr>
      <w:tr w:rsidR="00303340" w:rsidTr="00303340">
        <w:tc>
          <w:tcPr>
            <w:tcW w:w="4518" w:type="dxa"/>
          </w:tcPr>
          <w:p w:rsidR="00303340" w:rsidRDefault="00303340" w:rsidP="00303340">
            <w:r>
              <w:t>Explain the nurses</w:t>
            </w:r>
            <w:r w:rsidR="00E27F18">
              <w:t>’</w:t>
            </w:r>
            <w:r>
              <w:t xml:space="preserve"> reaction to the patient becoming aggressive.</w:t>
            </w:r>
          </w:p>
        </w:tc>
        <w:tc>
          <w:tcPr>
            <w:tcW w:w="2880" w:type="dxa"/>
          </w:tcPr>
          <w:p w:rsidR="00303340" w:rsidRDefault="00303340" w:rsidP="00303340"/>
        </w:tc>
        <w:tc>
          <w:tcPr>
            <w:tcW w:w="2178" w:type="dxa"/>
          </w:tcPr>
          <w:p w:rsidR="00303340" w:rsidRDefault="00303340" w:rsidP="00303340"/>
        </w:tc>
      </w:tr>
      <w:tr w:rsidR="00303340" w:rsidTr="00303340">
        <w:tc>
          <w:tcPr>
            <w:tcW w:w="4518" w:type="dxa"/>
          </w:tcPr>
          <w:p w:rsidR="00303340" w:rsidRDefault="00303340" w:rsidP="00303340">
            <w:r>
              <w:t>Did the nurse appear to recognize the safety risk?  Explain what they did.</w:t>
            </w:r>
          </w:p>
        </w:tc>
        <w:tc>
          <w:tcPr>
            <w:tcW w:w="2880" w:type="dxa"/>
          </w:tcPr>
          <w:p w:rsidR="00303340" w:rsidRDefault="00303340" w:rsidP="00303340"/>
        </w:tc>
        <w:tc>
          <w:tcPr>
            <w:tcW w:w="2178" w:type="dxa"/>
          </w:tcPr>
          <w:p w:rsidR="00303340" w:rsidRDefault="00303340" w:rsidP="00303340"/>
        </w:tc>
      </w:tr>
      <w:tr w:rsidR="00303340" w:rsidTr="00303340">
        <w:tc>
          <w:tcPr>
            <w:tcW w:w="4518" w:type="dxa"/>
          </w:tcPr>
          <w:p w:rsidR="00303340" w:rsidRDefault="00303340" w:rsidP="00303340">
            <w:r>
              <w:t>Did the nurse employ de-escalation techniques? Explain</w:t>
            </w:r>
          </w:p>
        </w:tc>
        <w:tc>
          <w:tcPr>
            <w:tcW w:w="2880" w:type="dxa"/>
          </w:tcPr>
          <w:p w:rsidR="00303340" w:rsidRDefault="00303340" w:rsidP="00303340"/>
        </w:tc>
        <w:tc>
          <w:tcPr>
            <w:tcW w:w="2178" w:type="dxa"/>
          </w:tcPr>
          <w:p w:rsidR="00303340" w:rsidRDefault="00303340" w:rsidP="00303340"/>
        </w:tc>
      </w:tr>
      <w:tr w:rsidR="00786D85" w:rsidTr="00303340">
        <w:tc>
          <w:tcPr>
            <w:tcW w:w="4518" w:type="dxa"/>
          </w:tcPr>
          <w:p w:rsidR="00786D85" w:rsidRDefault="00786D85" w:rsidP="00303340">
            <w:r>
              <w:t>What, if anything, would you have done differently?</w:t>
            </w:r>
          </w:p>
        </w:tc>
        <w:tc>
          <w:tcPr>
            <w:tcW w:w="2880" w:type="dxa"/>
          </w:tcPr>
          <w:p w:rsidR="00786D85" w:rsidRDefault="00786D85" w:rsidP="00303340"/>
        </w:tc>
        <w:tc>
          <w:tcPr>
            <w:tcW w:w="2178" w:type="dxa"/>
          </w:tcPr>
          <w:p w:rsidR="00786D85" w:rsidRDefault="00786D85" w:rsidP="00303340"/>
        </w:tc>
      </w:tr>
    </w:tbl>
    <w:p w:rsidR="00303340" w:rsidRDefault="00303340" w:rsidP="00303340"/>
    <w:p w:rsidR="00786D85" w:rsidRDefault="00786D85" w:rsidP="00303340"/>
    <w:p w:rsidR="00786D85" w:rsidRDefault="00786D85" w:rsidP="00303340"/>
    <w:p w:rsidR="00786D85" w:rsidRDefault="00786D85" w:rsidP="00303340"/>
    <w:p w:rsidR="00786D85" w:rsidRDefault="00786D85" w:rsidP="00303340"/>
    <w:p w:rsidR="00786D85" w:rsidRDefault="00786D85" w:rsidP="00303340"/>
    <w:p w:rsidR="00786D85" w:rsidRDefault="00786D85" w:rsidP="00303340"/>
    <w:p w:rsidR="00786D85" w:rsidRDefault="00786D85" w:rsidP="00303340"/>
    <w:p w:rsidR="00786D85" w:rsidRDefault="00786D85" w:rsidP="00303340"/>
    <w:p w:rsidR="00786D85" w:rsidRDefault="00786D85" w:rsidP="00303340"/>
    <w:p w:rsidR="00786D85" w:rsidRDefault="00786D85" w:rsidP="00303340"/>
    <w:p w:rsidR="00786D85" w:rsidRDefault="00786D85" w:rsidP="00303340"/>
    <w:p w:rsidR="00786D85" w:rsidRDefault="00786D85" w:rsidP="00303340"/>
    <w:p w:rsidR="00786D85" w:rsidRDefault="00786D85" w:rsidP="00303340"/>
    <w:p w:rsidR="00786D85" w:rsidRDefault="00786D85" w:rsidP="00303340"/>
    <w:p w:rsidR="00786D85" w:rsidRDefault="00786D85" w:rsidP="00303340"/>
    <w:p w:rsidR="00786D85" w:rsidRDefault="00786D85" w:rsidP="00303340"/>
    <w:p w:rsidR="00786D85" w:rsidRDefault="00786D85" w:rsidP="00786D85">
      <w:pPr>
        <w:jc w:val="center"/>
      </w:pPr>
      <w:r>
        <w:lastRenderedPageBreak/>
        <w:t>Mental Health Simulation #2</w:t>
      </w:r>
    </w:p>
    <w:p w:rsidR="00786D85" w:rsidRDefault="00786D85" w:rsidP="00786D85">
      <w:pPr>
        <w:jc w:val="center"/>
      </w:pPr>
      <w:r>
        <w:t>Suicide Risk Assessment</w:t>
      </w:r>
    </w:p>
    <w:p w:rsidR="00786D85" w:rsidRDefault="00786D85" w:rsidP="00303340">
      <w:r>
        <w:t xml:space="preserve">Reason for visit:  </w:t>
      </w:r>
      <w:r w:rsidR="005516F7">
        <w:t>“</w:t>
      </w:r>
      <w:r>
        <w:t>Depressed</w:t>
      </w:r>
      <w:r w:rsidR="005516F7">
        <w:t>”</w:t>
      </w:r>
    </w:p>
    <w:p w:rsidR="005516F7" w:rsidRPr="005516F7" w:rsidRDefault="005516F7" w:rsidP="00303340">
      <w:pPr>
        <w:rPr>
          <w:b/>
          <w:u w:val="single"/>
        </w:rPr>
      </w:pPr>
      <w:r w:rsidRPr="005516F7">
        <w:rPr>
          <w:b/>
          <w:u w:val="single"/>
        </w:rPr>
        <w:t>Patient Script/Information:</w:t>
      </w:r>
    </w:p>
    <w:p w:rsidR="00786D85" w:rsidRDefault="00786D85" w:rsidP="00303340">
      <w:r w:rsidRPr="00786D85">
        <w:rPr>
          <w:b/>
        </w:rPr>
        <w:t>Patient</w:t>
      </w:r>
      <w:r>
        <w:t xml:space="preserve"> – (No eye contact, slouched over, </w:t>
      </w:r>
      <w:r w:rsidRPr="00786D85">
        <w:rPr>
          <w:u w:val="single"/>
        </w:rPr>
        <w:t>does not offer info unless asked</w:t>
      </w:r>
      <w:r>
        <w:t>)</w:t>
      </w:r>
    </w:p>
    <w:p w:rsidR="00786D85" w:rsidRDefault="00786D85" w:rsidP="00303340">
      <w:r w:rsidRPr="00786D85">
        <w:rPr>
          <w:b/>
        </w:rPr>
        <w:t>RN</w:t>
      </w:r>
      <w:r>
        <w:t xml:space="preserve"> – Will ask you a question</w:t>
      </w:r>
    </w:p>
    <w:p w:rsidR="00786D85" w:rsidRDefault="00786D85" w:rsidP="00303340">
      <w:r w:rsidRPr="00786D85">
        <w:rPr>
          <w:b/>
        </w:rPr>
        <w:t>Patient</w:t>
      </w:r>
      <w:r>
        <w:t xml:space="preserve"> – </w:t>
      </w:r>
      <w:r w:rsidRPr="005516F7">
        <w:rPr>
          <w:i/>
        </w:rPr>
        <w:t>“I feel empty and hopeless”</w:t>
      </w:r>
    </w:p>
    <w:p w:rsidR="00786D85" w:rsidRDefault="00786D85" w:rsidP="00303340">
      <w:r w:rsidRPr="00786D85">
        <w:rPr>
          <w:b/>
        </w:rPr>
        <w:t>Patient</w:t>
      </w:r>
      <w:r>
        <w:t xml:space="preserve"> – RN will respond. Answer her questions with </w:t>
      </w:r>
      <w:r w:rsidRPr="00786D85">
        <w:rPr>
          <w:u w:val="single"/>
        </w:rPr>
        <w:t>minimal detail</w:t>
      </w:r>
      <w:r>
        <w:t>, no eye contact.  You have a history of depression and you just lost your job due to absenteeism.  You have no close friends or family.  You will lose your house.</w:t>
      </w:r>
    </w:p>
    <w:p w:rsidR="00786D85" w:rsidRDefault="00786D85" w:rsidP="00303340">
      <w:r w:rsidRPr="00786D85">
        <w:rPr>
          <w:b/>
        </w:rPr>
        <w:t>Patient</w:t>
      </w:r>
      <w:r>
        <w:t xml:space="preserve"> – </w:t>
      </w:r>
      <w:r w:rsidRPr="00786D85">
        <w:rPr>
          <w:color w:val="FF0000"/>
        </w:rPr>
        <w:t xml:space="preserve">ONLY IF RN ASKS YOU </w:t>
      </w:r>
      <w:r>
        <w:t>– You are suicidal.  You have a plan.  You will shoot yourself in the head. You have a gun in your shed.</w:t>
      </w:r>
    </w:p>
    <w:p w:rsidR="00801864" w:rsidRPr="005516F7" w:rsidRDefault="00801864" w:rsidP="00303340">
      <w:pPr>
        <w:rPr>
          <w:i/>
        </w:rPr>
      </w:pPr>
      <w:r w:rsidRPr="00801864">
        <w:rPr>
          <w:b/>
        </w:rPr>
        <w:t>Patient</w:t>
      </w:r>
      <w:r>
        <w:t xml:space="preserve"> – </w:t>
      </w:r>
      <w:r w:rsidRPr="005516F7">
        <w:rPr>
          <w:i/>
        </w:rPr>
        <w:t>“I think I might just go.  There is a long wait here and I can’t be here.”</w:t>
      </w:r>
    </w:p>
    <w:p w:rsidR="00801864" w:rsidRDefault="00801864" w:rsidP="00303340">
      <w:r w:rsidRPr="00801864">
        <w:rPr>
          <w:b/>
        </w:rPr>
        <w:t>Patient</w:t>
      </w:r>
      <w:r>
        <w:t xml:space="preserve"> – Attempt to leave the room but stop IF the nurse tries to talk to you and convince you to stay.</w:t>
      </w:r>
    </w:p>
    <w:p w:rsidR="00D8049F" w:rsidRDefault="00D8049F" w:rsidP="00D8049F"/>
    <w:p w:rsidR="00D8049F" w:rsidRDefault="00D8049F" w:rsidP="00D8049F"/>
    <w:p w:rsidR="00D8049F" w:rsidRDefault="00D8049F" w:rsidP="00D8049F"/>
    <w:p w:rsidR="00801864" w:rsidRDefault="00801864" w:rsidP="00D8049F"/>
    <w:p w:rsidR="00801864" w:rsidRDefault="00801864" w:rsidP="00D8049F"/>
    <w:p w:rsidR="00801864" w:rsidRDefault="00801864" w:rsidP="00D8049F"/>
    <w:p w:rsidR="00801864" w:rsidRDefault="00801864" w:rsidP="00D8049F"/>
    <w:p w:rsidR="00801864" w:rsidRDefault="00801864" w:rsidP="00D8049F"/>
    <w:p w:rsidR="00801864" w:rsidRDefault="00801864" w:rsidP="00D8049F"/>
    <w:p w:rsidR="00801864" w:rsidRDefault="00801864" w:rsidP="00D8049F"/>
    <w:p w:rsidR="00801864" w:rsidRDefault="00801864" w:rsidP="00D8049F"/>
    <w:p w:rsidR="00801864" w:rsidRDefault="00801864" w:rsidP="00D8049F"/>
    <w:p w:rsidR="00801864" w:rsidRDefault="00801864" w:rsidP="00D8049F"/>
    <w:p w:rsidR="00801864" w:rsidRDefault="00801864" w:rsidP="00D8049F"/>
    <w:p w:rsidR="00801864" w:rsidRDefault="00801864" w:rsidP="00D8049F"/>
    <w:p w:rsidR="00801864" w:rsidRDefault="00801864" w:rsidP="00D8049F"/>
    <w:p w:rsidR="00801864" w:rsidRDefault="00801864" w:rsidP="00801864">
      <w:pPr>
        <w:jc w:val="center"/>
      </w:pPr>
      <w:r>
        <w:t>Observers Sheet – Simulation #2 Suicidal Risk Assessment</w:t>
      </w:r>
    </w:p>
    <w:p w:rsidR="00801864" w:rsidRDefault="00801864" w:rsidP="00801864">
      <w:pPr>
        <w:jc w:val="center"/>
      </w:pPr>
      <w:r w:rsidRPr="00801864">
        <w:t>During debrief, as the observer, you will be asked to report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2880"/>
        <w:gridCol w:w="2178"/>
      </w:tblGrid>
      <w:tr w:rsidR="00801864" w:rsidTr="00E707DA">
        <w:tc>
          <w:tcPr>
            <w:tcW w:w="4518" w:type="dxa"/>
          </w:tcPr>
          <w:p w:rsidR="00801864" w:rsidRDefault="00801864" w:rsidP="00E707DA">
            <w:pPr>
              <w:jc w:val="center"/>
            </w:pPr>
            <w:r>
              <w:t>Nurse Actions</w:t>
            </w:r>
          </w:p>
        </w:tc>
        <w:tc>
          <w:tcPr>
            <w:tcW w:w="2880" w:type="dxa"/>
          </w:tcPr>
          <w:p w:rsidR="00801864" w:rsidRDefault="00801864" w:rsidP="00E707DA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:rsidR="00801864" w:rsidRDefault="00801864" w:rsidP="00E707DA">
            <w:pPr>
              <w:jc w:val="center"/>
            </w:pPr>
            <w:r>
              <w:t>No</w:t>
            </w:r>
          </w:p>
        </w:tc>
      </w:tr>
      <w:tr w:rsidR="00801864" w:rsidTr="00E707DA">
        <w:tc>
          <w:tcPr>
            <w:tcW w:w="4518" w:type="dxa"/>
          </w:tcPr>
          <w:p w:rsidR="00801864" w:rsidRDefault="00801864" w:rsidP="00E707DA">
            <w:r>
              <w:t>Did the nurse make eye contact?</w:t>
            </w:r>
          </w:p>
        </w:tc>
        <w:tc>
          <w:tcPr>
            <w:tcW w:w="2880" w:type="dxa"/>
          </w:tcPr>
          <w:p w:rsidR="00801864" w:rsidRDefault="00801864" w:rsidP="00E707DA"/>
        </w:tc>
        <w:tc>
          <w:tcPr>
            <w:tcW w:w="2178" w:type="dxa"/>
          </w:tcPr>
          <w:p w:rsidR="00801864" w:rsidRDefault="00801864" w:rsidP="00E707DA"/>
        </w:tc>
      </w:tr>
      <w:tr w:rsidR="00801864" w:rsidTr="00E707DA">
        <w:tc>
          <w:tcPr>
            <w:tcW w:w="4518" w:type="dxa"/>
          </w:tcPr>
          <w:p w:rsidR="00801864" w:rsidRDefault="00801864" w:rsidP="00E707DA">
            <w:r>
              <w:t>Did the nurse attempt to have a therapeutic interaction?  Explain.</w:t>
            </w:r>
          </w:p>
        </w:tc>
        <w:tc>
          <w:tcPr>
            <w:tcW w:w="2880" w:type="dxa"/>
          </w:tcPr>
          <w:p w:rsidR="00801864" w:rsidRDefault="00801864" w:rsidP="00E707DA"/>
        </w:tc>
        <w:tc>
          <w:tcPr>
            <w:tcW w:w="2178" w:type="dxa"/>
          </w:tcPr>
          <w:p w:rsidR="00801864" w:rsidRDefault="00801864" w:rsidP="00E707DA"/>
        </w:tc>
      </w:tr>
      <w:tr w:rsidR="00801864" w:rsidTr="00E707DA">
        <w:tc>
          <w:tcPr>
            <w:tcW w:w="4518" w:type="dxa"/>
          </w:tcPr>
          <w:p w:rsidR="00801864" w:rsidRDefault="00801864" w:rsidP="00E707DA">
            <w:r>
              <w:t>Did the nurse ask if the pt. was suicidal?</w:t>
            </w:r>
          </w:p>
        </w:tc>
        <w:tc>
          <w:tcPr>
            <w:tcW w:w="2880" w:type="dxa"/>
          </w:tcPr>
          <w:p w:rsidR="00801864" w:rsidRDefault="00801864" w:rsidP="00E707DA"/>
        </w:tc>
        <w:tc>
          <w:tcPr>
            <w:tcW w:w="2178" w:type="dxa"/>
          </w:tcPr>
          <w:p w:rsidR="00801864" w:rsidRDefault="00801864" w:rsidP="00E707DA"/>
        </w:tc>
      </w:tr>
      <w:tr w:rsidR="00801864" w:rsidTr="00E707DA">
        <w:tc>
          <w:tcPr>
            <w:tcW w:w="4518" w:type="dxa"/>
          </w:tcPr>
          <w:p w:rsidR="00801864" w:rsidRDefault="00801864" w:rsidP="00E707DA">
            <w:r>
              <w:t>Did the nurse ask if the pt. had a plan?</w:t>
            </w:r>
          </w:p>
        </w:tc>
        <w:tc>
          <w:tcPr>
            <w:tcW w:w="2880" w:type="dxa"/>
          </w:tcPr>
          <w:p w:rsidR="00801864" w:rsidRDefault="00801864" w:rsidP="00E707DA"/>
        </w:tc>
        <w:tc>
          <w:tcPr>
            <w:tcW w:w="2178" w:type="dxa"/>
          </w:tcPr>
          <w:p w:rsidR="00801864" w:rsidRDefault="00801864" w:rsidP="00E707DA"/>
        </w:tc>
      </w:tr>
      <w:tr w:rsidR="00801864" w:rsidTr="00E707DA">
        <w:tc>
          <w:tcPr>
            <w:tcW w:w="4518" w:type="dxa"/>
          </w:tcPr>
          <w:p w:rsidR="00801864" w:rsidRDefault="00801864" w:rsidP="00E707DA">
            <w:r w:rsidRPr="00801864">
              <w:t>Did the nurse ask if the pt.</w:t>
            </w:r>
            <w:r>
              <w:t xml:space="preserve"> had the ability to implement plan?</w:t>
            </w:r>
          </w:p>
        </w:tc>
        <w:tc>
          <w:tcPr>
            <w:tcW w:w="2880" w:type="dxa"/>
          </w:tcPr>
          <w:p w:rsidR="00801864" w:rsidRDefault="00801864" w:rsidP="00E707DA"/>
        </w:tc>
        <w:tc>
          <w:tcPr>
            <w:tcW w:w="2178" w:type="dxa"/>
          </w:tcPr>
          <w:p w:rsidR="00801864" w:rsidRDefault="00801864" w:rsidP="00E707DA"/>
        </w:tc>
      </w:tr>
      <w:tr w:rsidR="00801864" w:rsidTr="00E707DA">
        <w:tc>
          <w:tcPr>
            <w:tcW w:w="4518" w:type="dxa"/>
          </w:tcPr>
          <w:p w:rsidR="00801864" w:rsidRDefault="00801864" w:rsidP="00E707DA">
            <w:r>
              <w:t>Did the nurse recognize the risk associated with this patient’s attempt to leave and try to stop the patient?</w:t>
            </w:r>
          </w:p>
        </w:tc>
        <w:tc>
          <w:tcPr>
            <w:tcW w:w="2880" w:type="dxa"/>
          </w:tcPr>
          <w:p w:rsidR="00801864" w:rsidRDefault="00801864" w:rsidP="00E707DA"/>
        </w:tc>
        <w:tc>
          <w:tcPr>
            <w:tcW w:w="2178" w:type="dxa"/>
          </w:tcPr>
          <w:p w:rsidR="00801864" w:rsidRDefault="00801864" w:rsidP="00E707DA"/>
        </w:tc>
      </w:tr>
      <w:tr w:rsidR="00801864" w:rsidTr="00E707DA">
        <w:tc>
          <w:tcPr>
            <w:tcW w:w="4518" w:type="dxa"/>
          </w:tcPr>
          <w:p w:rsidR="00801864" w:rsidRDefault="00801864" w:rsidP="00E707DA">
            <w:r>
              <w:t>Would you do anything differently and if so, what?</w:t>
            </w:r>
          </w:p>
        </w:tc>
        <w:tc>
          <w:tcPr>
            <w:tcW w:w="2880" w:type="dxa"/>
          </w:tcPr>
          <w:p w:rsidR="00801864" w:rsidRDefault="00801864" w:rsidP="00E707DA"/>
        </w:tc>
        <w:tc>
          <w:tcPr>
            <w:tcW w:w="2178" w:type="dxa"/>
          </w:tcPr>
          <w:p w:rsidR="00801864" w:rsidRDefault="00801864" w:rsidP="00E707DA"/>
        </w:tc>
      </w:tr>
    </w:tbl>
    <w:p w:rsidR="00801864" w:rsidRDefault="00801864" w:rsidP="00801864"/>
    <w:p w:rsidR="00801864" w:rsidRDefault="00801864" w:rsidP="00801864"/>
    <w:p w:rsidR="005516F7" w:rsidRDefault="005516F7" w:rsidP="00801864"/>
    <w:p w:rsidR="005516F7" w:rsidRDefault="005516F7" w:rsidP="00801864"/>
    <w:p w:rsidR="005516F7" w:rsidRDefault="005516F7" w:rsidP="00801864"/>
    <w:p w:rsidR="005516F7" w:rsidRDefault="005516F7" w:rsidP="00801864"/>
    <w:p w:rsidR="005516F7" w:rsidRDefault="005516F7" w:rsidP="00801864"/>
    <w:p w:rsidR="005516F7" w:rsidRDefault="005516F7" w:rsidP="00801864"/>
    <w:p w:rsidR="005516F7" w:rsidRDefault="005516F7" w:rsidP="00801864"/>
    <w:p w:rsidR="005516F7" w:rsidRDefault="005516F7" w:rsidP="00801864"/>
    <w:p w:rsidR="005516F7" w:rsidRDefault="005516F7" w:rsidP="00801864"/>
    <w:p w:rsidR="005516F7" w:rsidRDefault="005516F7" w:rsidP="00801864"/>
    <w:p w:rsidR="005516F7" w:rsidRDefault="005516F7" w:rsidP="00801864"/>
    <w:p w:rsidR="005516F7" w:rsidRDefault="005516F7" w:rsidP="005516F7">
      <w:pPr>
        <w:jc w:val="center"/>
      </w:pPr>
      <w:r>
        <w:lastRenderedPageBreak/>
        <w:t>Mental Health Simulation #3</w:t>
      </w:r>
    </w:p>
    <w:p w:rsidR="005516F7" w:rsidRDefault="005516F7" w:rsidP="005516F7">
      <w:pPr>
        <w:jc w:val="center"/>
      </w:pPr>
      <w:r>
        <w:t>Elderly Woman Aggressive in the Nursing Home</w:t>
      </w:r>
    </w:p>
    <w:p w:rsidR="005516F7" w:rsidRPr="0001260C" w:rsidRDefault="005516F7" w:rsidP="005516F7">
      <w:pPr>
        <w:rPr>
          <w:b/>
        </w:rPr>
      </w:pPr>
      <w:r w:rsidRPr="0001260C">
        <w:rPr>
          <w:b/>
        </w:rPr>
        <w:t>Reason for visit:  “Aggressive Behaviour”</w:t>
      </w:r>
    </w:p>
    <w:p w:rsidR="005516F7" w:rsidRPr="0001260C" w:rsidRDefault="005516F7" w:rsidP="005516F7">
      <w:pPr>
        <w:rPr>
          <w:u w:val="single"/>
        </w:rPr>
      </w:pPr>
      <w:r w:rsidRPr="0001260C">
        <w:rPr>
          <w:u w:val="single"/>
        </w:rPr>
        <w:t>Patient Script/Information:</w:t>
      </w:r>
    </w:p>
    <w:p w:rsidR="005516F7" w:rsidRDefault="005516F7" w:rsidP="005516F7">
      <w:r w:rsidRPr="0001260C">
        <w:rPr>
          <w:b/>
        </w:rPr>
        <w:t>Patient actions</w:t>
      </w:r>
      <w:r>
        <w:t xml:space="preserve"> – Act mildly confused.  Pick at the air. Quietly respond to something that’s not there. Answer question loudly.</w:t>
      </w:r>
    </w:p>
    <w:p w:rsidR="005516F7" w:rsidRDefault="005516F7" w:rsidP="005516F7">
      <w:r w:rsidRPr="0001260C">
        <w:rPr>
          <w:b/>
        </w:rPr>
        <w:t xml:space="preserve">RN </w:t>
      </w:r>
      <w:r>
        <w:t>– Will ask why you came to the ED.</w:t>
      </w:r>
    </w:p>
    <w:p w:rsidR="005516F7" w:rsidRDefault="005516F7" w:rsidP="005516F7">
      <w:r w:rsidRPr="0001260C">
        <w:rPr>
          <w:b/>
        </w:rPr>
        <w:t>Patient response</w:t>
      </w:r>
      <w:r>
        <w:t xml:space="preserve"> – </w:t>
      </w:r>
      <w:r w:rsidRPr="005516F7">
        <w:rPr>
          <w:i/>
        </w:rPr>
        <w:t>“I thought I was at the airport!”</w:t>
      </w:r>
      <w:r>
        <w:t xml:space="preserve"> </w:t>
      </w:r>
    </w:p>
    <w:p w:rsidR="005516F7" w:rsidRDefault="0001260C" w:rsidP="005516F7">
      <w:r w:rsidRPr="0001260C">
        <w:rPr>
          <w:b/>
        </w:rPr>
        <w:t xml:space="preserve">Patient </w:t>
      </w:r>
      <w:r>
        <w:t>– You will continue to answer questions inappropriately as well as repeating “I have to pee.”</w:t>
      </w:r>
    </w:p>
    <w:p w:rsidR="0001260C" w:rsidRPr="0001260C" w:rsidRDefault="0001260C" w:rsidP="005516F7">
      <w:r>
        <w:t xml:space="preserve">Then at one point you state, </w:t>
      </w:r>
      <w:r w:rsidRPr="0001260C">
        <w:rPr>
          <w:i/>
        </w:rPr>
        <w:t>“I have to go because of pee.”</w:t>
      </w:r>
      <w:r>
        <w:rPr>
          <w:i/>
        </w:rPr>
        <w:t xml:space="preserve"> </w:t>
      </w:r>
      <w:r w:rsidRPr="0001260C">
        <w:t>And then attempt to leave.</w:t>
      </w:r>
    </w:p>
    <w:p w:rsidR="0001260C" w:rsidRDefault="0001260C" w:rsidP="005516F7"/>
    <w:p w:rsidR="0001260C" w:rsidRDefault="0001260C" w:rsidP="005516F7"/>
    <w:p w:rsidR="0001260C" w:rsidRDefault="0001260C" w:rsidP="005516F7"/>
    <w:p w:rsidR="0001260C" w:rsidRDefault="0001260C" w:rsidP="005516F7"/>
    <w:p w:rsidR="0001260C" w:rsidRDefault="0001260C" w:rsidP="005516F7"/>
    <w:p w:rsidR="0001260C" w:rsidRDefault="0001260C" w:rsidP="005516F7"/>
    <w:p w:rsidR="0001260C" w:rsidRDefault="0001260C" w:rsidP="005516F7"/>
    <w:p w:rsidR="0001260C" w:rsidRDefault="0001260C" w:rsidP="005516F7"/>
    <w:p w:rsidR="0001260C" w:rsidRDefault="0001260C" w:rsidP="005516F7"/>
    <w:p w:rsidR="0001260C" w:rsidRDefault="0001260C" w:rsidP="005516F7"/>
    <w:p w:rsidR="0001260C" w:rsidRDefault="0001260C" w:rsidP="005516F7"/>
    <w:p w:rsidR="0001260C" w:rsidRDefault="0001260C" w:rsidP="005516F7"/>
    <w:p w:rsidR="0001260C" w:rsidRDefault="0001260C" w:rsidP="005516F7"/>
    <w:p w:rsidR="0001260C" w:rsidRDefault="0001260C" w:rsidP="005516F7"/>
    <w:p w:rsidR="0001260C" w:rsidRDefault="0001260C" w:rsidP="005516F7"/>
    <w:p w:rsidR="0001260C" w:rsidRDefault="0001260C" w:rsidP="005516F7"/>
    <w:p w:rsidR="0001260C" w:rsidRDefault="0001260C" w:rsidP="005516F7"/>
    <w:p w:rsidR="0001260C" w:rsidRDefault="0001260C" w:rsidP="0001260C">
      <w:pPr>
        <w:jc w:val="center"/>
      </w:pPr>
      <w:r>
        <w:t>Observers Sheet – Simulation #3 Elderly Aggressive Behaviour</w:t>
      </w:r>
    </w:p>
    <w:p w:rsidR="0001260C" w:rsidRDefault="0001260C" w:rsidP="0001260C">
      <w:pPr>
        <w:jc w:val="center"/>
      </w:pPr>
      <w:r w:rsidRPr="00801864">
        <w:t>During debrief, as the observer, you will be asked to report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2880"/>
        <w:gridCol w:w="2178"/>
      </w:tblGrid>
      <w:tr w:rsidR="0001260C" w:rsidTr="0000070E">
        <w:tc>
          <w:tcPr>
            <w:tcW w:w="4518" w:type="dxa"/>
          </w:tcPr>
          <w:p w:rsidR="0001260C" w:rsidRDefault="0001260C" w:rsidP="0000070E">
            <w:pPr>
              <w:jc w:val="center"/>
            </w:pPr>
            <w:r>
              <w:t>Nurse Actions</w:t>
            </w:r>
          </w:p>
        </w:tc>
        <w:tc>
          <w:tcPr>
            <w:tcW w:w="2880" w:type="dxa"/>
          </w:tcPr>
          <w:p w:rsidR="0001260C" w:rsidRDefault="0001260C" w:rsidP="0000070E">
            <w:pPr>
              <w:jc w:val="center"/>
            </w:pPr>
            <w:r>
              <w:t>Yes</w:t>
            </w:r>
          </w:p>
        </w:tc>
        <w:tc>
          <w:tcPr>
            <w:tcW w:w="2178" w:type="dxa"/>
          </w:tcPr>
          <w:p w:rsidR="0001260C" w:rsidRDefault="0001260C" w:rsidP="0000070E">
            <w:pPr>
              <w:jc w:val="center"/>
            </w:pPr>
            <w:r>
              <w:t>No</w:t>
            </w:r>
          </w:p>
        </w:tc>
      </w:tr>
      <w:tr w:rsidR="0001260C" w:rsidTr="0000070E">
        <w:tc>
          <w:tcPr>
            <w:tcW w:w="4518" w:type="dxa"/>
          </w:tcPr>
          <w:p w:rsidR="0001260C" w:rsidRDefault="0001260C" w:rsidP="0000070E">
            <w:r>
              <w:t>Did the nurse make eye contact?</w:t>
            </w:r>
          </w:p>
        </w:tc>
        <w:tc>
          <w:tcPr>
            <w:tcW w:w="2880" w:type="dxa"/>
          </w:tcPr>
          <w:p w:rsidR="0001260C" w:rsidRDefault="0001260C" w:rsidP="0000070E"/>
        </w:tc>
        <w:tc>
          <w:tcPr>
            <w:tcW w:w="2178" w:type="dxa"/>
          </w:tcPr>
          <w:p w:rsidR="0001260C" w:rsidRDefault="0001260C" w:rsidP="0000070E"/>
        </w:tc>
      </w:tr>
      <w:tr w:rsidR="0001260C" w:rsidTr="0000070E">
        <w:tc>
          <w:tcPr>
            <w:tcW w:w="4518" w:type="dxa"/>
          </w:tcPr>
          <w:p w:rsidR="0001260C" w:rsidRDefault="0001260C" w:rsidP="0000070E">
            <w:r>
              <w:t>Did the nurse attempt to have a therapeutic interaction?  Explain.</w:t>
            </w:r>
          </w:p>
        </w:tc>
        <w:tc>
          <w:tcPr>
            <w:tcW w:w="2880" w:type="dxa"/>
          </w:tcPr>
          <w:p w:rsidR="0001260C" w:rsidRDefault="0001260C" w:rsidP="0000070E"/>
        </w:tc>
        <w:tc>
          <w:tcPr>
            <w:tcW w:w="2178" w:type="dxa"/>
          </w:tcPr>
          <w:p w:rsidR="0001260C" w:rsidRDefault="0001260C" w:rsidP="0000070E"/>
        </w:tc>
      </w:tr>
      <w:tr w:rsidR="0001260C" w:rsidTr="0000070E">
        <w:tc>
          <w:tcPr>
            <w:tcW w:w="4518" w:type="dxa"/>
          </w:tcPr>
          <w:p w:rsidR="0001260C" w:rsidRDefault="0001260C" w:rsidP="0001260C">
            <w:r>
              <w:t>Did the nurse attempt reality orientation?</w:t>
            </w:r>
          </w:p>
        </w:tc>
        <w:tc>
          <w:tcPr>
            <w:tcW w:w="2880" w:type="dxa"/>
          </w:tcPr>
          <w:p w:rsidR="0001260C" w:rsidRDefault="0001260C" w:rsidP="0000070E"/>
        </w:tc>
        <w:tc>
          <w:tcPr>
            <w:tcW w:w="2178" w:type="dxa"/>
          </w:tcPr>
          <w:p w:rsidR="0001260C" w:rsidRDefault="0001260C" w:rsidP="0000070E"/>
        </w:tc>
      </w:tr>
      <w:tr w:rsidR="0001260C" w:rsidTr="0000070E">
        <w:tc>
          <w:tcPr>
            <w:tcW w:w="4518" w:type="dxa"/>
          </w:tcPr>
          <w:p w:rsidR="0001260C" w:rsidRDefault="0001260C" w:rsidP="0001260C">
            <w:r>
              <w:t>What did the nurse focus on in the assessment?</w:t>
            </w:r>
          </w:p>
        </w:tc>
        <w:tc>
          <w:tcPr>
            <w:tcW w:w="2880" w:type="dxa"/>
          </w:tcPr>
          <w:p w:rsidR="0001260C" w:rsidRDefault="0001260C" w:rsidP="0000070E"/>
        </w:tc>
        <w:tc>
          <w:tcPr>
            <w:tcW w:w="2178" w:type="dxa"/>
          </w:tcPr>
          <w:p w:rsidR="0001260C" w:rsidRDefault="0001260C" w:rsidP="0000070E"/>
        </w:tc>
      </w:tr>
      <w:tr w:rsidR="0001260C" w:rsidTr="0000070E">
        <w:tc>
          <w:tcPr>
            <w:tcW w:w="4518" w:type="dxa"/>
          </w:tcPr>
          <w:p w:rsidR="0001260C" w:rsidRDefault="0001260C" w:rsidP="0000070E">
            <w:r>
              <w:t>Did the nurse attempt to stop the patient from leaving? If so, how.</w:t>
            </w:r>
          </w:p>
        </w:tc>
        <w:tc>
          <w:tcPr>
            <w:tcW w:w="2880" w:type="dxa"/>
          </w:tcPr>
          <w:p w:rsidR="0001260C" w:rsidRDefault="0001260C" w:rsidP="0000070E"/>
        </w:tc>
        <w:tc>
          <w:tcPr>
            <w:tcW w:w="2178" w:type="dxa"/>
          </w:tcPr>
          <w:p w:rsidR="0001260C" w:rsidRDefault="0001260C" w:rsidP="0000070E"/>
        </w:tc>
      </w:tr>
      <w:tr w:rsidR="0001260C" w:rsidTr="0000070E">
        <w:tc>
          <w:tcPr>
            <w:tcW w:w="4518" w:type="dxa"/>
          </w:tcPr>
          <w:p w:rsidR="0001260C" w:rsidRDefault="0001260C" w:rsidP="0000070E">
            <w:r>
              <w:t>Would you do anything differently and if so, what?</w:t>
            </w:r>
          </w:p>
        </w:tc>
        <w:tc>
          <w:tcPr>
            <w:tcW w:w="2880" w:type="dxa"/>
          </w:tcPr>
          <w:p w:rsidR="0001260C" w:rsidRDefault="0001260C" w:rsidP="0000070E"/>
        </w:tc>
        <w:tc>
          <w:tcPr>
            <w:tcW w:w="2178" w:type="dxa"/>
          </w:tcPr>
          <w:p w:rsidR="0001260C" w:rsidRDefault="0001260C" w:rsidP="0000070E"/>
        </w:tc>
      </w:tr>
    </w:tbl>
    <w:p w:rsidR="0001260C" w:rsidRDefault="0001260C" w:rsidP="0001260C"/>
    <w:p w:rsidR="0001260C" w:rsidRDefault="0001260C" w:rsidP="005516F7"/>
    <w:p w:rsidR="0001260C" w:rsidRDefault="0001260C" w:rsidP="005516F7"/>
    <w:p w:rsidR="005516F7" w:rsidRDefault="005516F7" w:rsidP="00801864"/>
    <w:sectPr w:rsidR="005516F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60C" w:rsidRDefault="0001260C" w:rsidP="0001260C">
      <w:pPr>
        <w:spacing w:after="0" w:line="240" w:lineRule="auto"/>
      </w:pPr>
      <w:r>
        <w:separator/>
      </w:r>
    </w:p>
  </w:endnote>
  <w:endnote w:type="continuationSeparator" w:id="0">
    <w:p w:rsidR="0001260C" w:rsidRDefault="0001260C" w:rsidP="00012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60C" w:rsidRDefault="0001260C">
    <w:pPr>
      <w:pStyle w:val="Footer"/>
    </w:pPr>
    <w:r>
      <w:t>Mental Health Simulations – City Wide Orientation Oct 2014</w:t>
    </w:r>
  </w:p>
  <w:p w:rsidR="0001260C" w:rsidRDefault="000126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60C" w:rsidRDefault="0001260C" w:rsidP="0001260C">
      <w:pPr>
        <w:spacing w:after="0" w:line="240" w:lineRule="auto"/>
      </w:pPr>
      <w:r>
        <w:separator/>
      </w:r>
    </w:p>
  </w:footnote>
  <w:footnote w:type="continuationSeparator" w:id="0">
    <w:p w:rsidR="0001260C" w:rsidRDefault="0001260C" w:rsidP="00012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E33FD"/>
    <w:multiLevelType w:val="hybridMultilevel"/>
    <w:tmpl w:val="1C6E0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49F"/>
    <w:rsid w:val="0001260C"/>
    <w:rsid w:val="00303340"/>
    <w:rsid w:val="00305077"/>
    <w:rsid w:val="004F4A26"/>
    <w:rsid w:val="005516F7"/>
    <w:rsid w:val="00645BB2"/>
    <w:rsid w:val="00786D85"/>
    <w:rsid w:val="00801864"/>
    <w:rsid w:val="00820E9C"/>
    <w:rsid w:val="00AC700E"/>
    <w:rsid w:val="00D8049F"/>
    <w:rsid w:val="00E2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49F"/>
    <w:pPr>
      <w:ind w:left="720"/>
      <w:contextualSpacing/>
    </w:pPr>
  </w:style>
  <w:style w:type="table" w:styleId="TableGrid">
    <w:name w:val="Table Grid"/>
    <w:basedOn w:val="TableNormal"/>
    <w:uiPriority w:val="59"/>
    <w:rsid w:val="00303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5">
    <w:name w:val="Medium Grid 1 Accent 5"/>
    <w:basedOn w:val="TableNormal"/>
    <w:uiPriority w:val="67"/>
    <w:rsid w:val="003033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012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60C"/>
  </w:style>
  <w:style w:type="paragraph" w:styleId="Footer">
    <w:name w:val="footer"/>
    <w:basedOn w:val="Normal"/>
    <w:link w:val="FooterChar"/>
    <w:uiPriority w:val="99"/>
    <w:unhideWhenUsed/>
    <w:rsid w:val="00012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60C"/>
  </w:style>
  <w:style w:type="paragraph" w:styleId="BalloonText">
    <w:name w:val="Balloon Text"/>
    <w:basedOn w:val="Normal"/>
    <w:link w:val="BalloonTextChar"/>
    <w:uiPriority w:val="99"/>
    <w:semiHidden/>
    <w:unhideWhenUsed/>
    <w:rsid w:val="00012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6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49F"/>
    <w:pPr>
      <w:ind w:left="720"/>
      <w:contextualSpacing/>
    </w:pPr>
  </w:style>
  <w:style w:type="table" w:styleId="TableGrid">
    <w:name w:val="Table Grid"/>
    <w:basedOn w:val="TableNormal"/>
    <w:uiPriority w:val="59"/>
    <w:rsid w:val="00303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5">
    <w:name w:val="Medium Grid 1 Accent 5"/>
    <w:basedOn w:val="TableNormal"/>
    <w:uiPriority w:val="67"/>
    <w:rsid w:val="003033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012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60C"/>
  </w:style>
  <w:style w:type="paragraph" w:styleId="Footer">
    <w:name w:val="footer"/>
    <w:basedOn w:val="Normal"/>
    <w:link w:val="FooterChar"/>
    <w:uiPriority w:val="99"/>
    <w:unhideWhenUsed/>
    <w:rsid w:val="00012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60C"/>
  </w:style>
  <w:style w:type="paragraph" w:styleId="BalloonText">
    <w:name w:val="Balloon Text"/>
    <w:basedOn w:val="Normal"/>
    <w:link w:val="BalloonTextChar"/>
    <w:uiPriority w:val="99"/>
    <w:semiHidden/>
    <w:unhideWhenUsed/>
    <w:rsid w:val="00012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6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91E21EF</Template>
  <TotalTime>1</TotalTime>
  <Pages>6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3894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Vermeulen</dc:creator>
  <cp:lastModifiedBy>Lucia Vermeulen</cp:lastModifiedBy>
  <cp:revision>2</cp:revision>
  <dcterms:created xsi:type="dcterms:W3CDTF">2015-04-29T11:57:00Z</dcterms:created>
  <dcterms:modified xsi:type="dcterms:W3CDTF">2015-04-29T11:57:00Z</dcterms:modified>
</cp:coreProperties>
</file>