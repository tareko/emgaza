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086" w:rsidRDefault="00FC3CDD" w:rsidP="008C10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Unstable Bradycardia </w:t>
      </w:r>
      <w:bookmarkStart w:id="0" w:name="_GoBack"/>
      <w:bookmarkEnd w:id="0"/>
      <w:r w:rsidR="008C1086">
        <w:rPr>
          <w:b/>
          <w:sz w:val="32"/>
          <w:szCs w:val="32"/>
        </w:rPr>
        <w:t>Scenario</w:t>
      </w:r>
    </w:p>
    <w:p w:rsidR="008C1086" w:rsidRDefault="008C1086" w:rsidP="008C1086">
      <w:pPr>
        <w:rPr>
          <w:sz w:val="24"/>
          <w:szCs w:val="24"/>
        </w:rPr>
      </w:pPr>
      <w:r>
        <w:rPr>
          <w:sz w:val="24"/>
          <w:szCs w:val="24"/>
        </w:rPr>
        <w:t>EMS found pt. with unknown quantity of unidentified pills.</w:t>
      </w:r>
    </w:p>
    <w:p w:rsidR="008C1086" w:rsidRDefault="008C1086" w:rsidP="008C1086">
      <w:pPr>
        <w:rPr>
          <w:sz w:val="24"/>
          <w:szCs w:val="24"/>
        </w:rPr>
      </w:pPr>
      <w:r>
        <w:rPr>
          <w:sz w:val="24"/>
          <w:szCs w:val="24"/>
        </w:rPr>
        <w:t>Suicide note that mother found.</w:t>
      </w:r>
    </w:p>
    <w:p w:rsidR="008C1086" w:rsidRDefault="008C1086" w:rsidP="008C1086">
      <w:pPr>
        <w:rPr>
          <w:sz w:val="24"/>
          <w:szCs w:val="24"/>
        </w:rPr>
      </w:pPr>
      <w:r>
        <w:rPr>
          <w:sz w:val="24"/>
          <w:szCs w:val="24"/>
        </w:rPr>
        <w:t xml:space="preserve">Presents with </w:t>
      </w:r>
      <w:proofErr w:type="spellStart"/>
      <w:r>
        <w:rPr>
          <w:sz w:val="24"/>
          <w:szCs w:val="24"/>
        </w:rPr>
        <w:t>dec.</w:t>
      </w:r>
      <w:proofErr w:type="spellEnd"/>
      <w:r>
        <w:rPr>
          <w:sz w:val="24"/>
          <w:szCs w:val="24"/>
        </w:rPr>
        <w:t xml:space="preserve"> LOC, diaphoretic, pale, BP 86/60; Pulse 40 in sinus, RR 20, SpO2 94% RA, </w:t>
      </w:r>
    </w:p>
    <w:p w:rsidR="008C1086" w:rsidRDefault="008C1086" w:rsidP="008C1086">
      <w:pPr>
        <w:rPr>
          <w:sz w:val="24"/>
          <w:szCs w:val="24"/>
        </w:rPr>
      </w:pPr>
      <w:r>
        <w:rPr>
          <w:sz w:val="24"/>
          <w:szCs w:val="24"/>
        </w:rPr>
        <w:t>T 36.8</w:t>
      </w:r>
    </w:p>
    <w:p w:rsidR="008C1086" w:rsidRDefault="008C1086" w:rsidP="008C1086">
      <w:pPr>
        <w:rPr>
          <w:sz w:val="24"/>
          <w:szCs w:val="24"/>
        </w:rPr>
      </w:pPr>
      <w:r>
        <w:rPr>
          <w:sz w:val="24"/>
          <w:szCs w:val="24"/>
        </w:rPr>
        <w:t xml:space="preserve">Nurse: to apply monitor, do quick assessment, call MD, apply pacing pads, give oxygen, </w:t>
      </w: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IV</w:t>
      </w:r>
    </w:p>
    <w:p w:rsidR="008C1086" w:rsidRDefault="008C1086" w:rsidP="008C1086">
      <w:pPr>
        <w:rPr>
          <w:sz w:val="24"/>
          <w:szCs w:val="24"/>
        </w:rPr>
      </w:pPr>
      <w:r>
        <w:rPr>
          <w:sz w:val="24"/>
          <w:szCs w:val="24"/>
        </w:rPr>
        <w:t>Order: Atropine 0.5 mg</w:t>
      </w:r>
    </w:p>
    <w:p w:rsidR="008B247D" w:rsidRDefault="008B247D" w:rsidP="008C1086">
      <w:pPr>
        <w:rPr>
          <w:sz w:val="24"/>
          <w:szCs w:val="24"/>
        </w:rPr>
      </w:pPr>
      <w:r>
        <w:rPr>
          <w:sz w:val="24"/>
          <w:szCs w:val="24"/>
        </w:rPr>
        <w:t>Mother asking to visit with patient</w:t>
      </w:r>
    </w:p>
    <w:p w:rsidR="008C1086" w:rsidRDefault="008C1086" w:rsidP="008C1086">
      <w:pPr>
        <w:rPr>
          <w:sz w:val="24"/>
          <w:szCs w:val="24"/>
        </w:rPr>
      </w:pPr>
      <w:r>
        <w:rPr>
          <w:sz w:val="24"/>
          <w:szCs w:val="24"/>
        </w:rPr>
        <w:t xml:space="preserve">HR increases to 52, BP 90/58, </w:t>
      </w:r>
    </w:p>
    <w:p w:rsidR="008C1086" w:rsidRDefault="008C1086" w:rsidP="008C1086">
      <w:pPr>
        <w:rPr>
          <w:sz w:val="24"/>
          <w:szCs w:val="24"/>
        </w:rPr>
      </w:pPr>
      <w:r>
        <w:rPr>
          <w:sz w:val="24"/>
          <w:szCs w:val="24"/>
        </w:rPr>
        <w:t>HR w</w:t>
      </w:r>
      <w:r w:rsidR="008B247D">
        <w:rPr>
          <w:sz w:val="24"/>
          <w:szCs w:val="24"/>
        </w:rPr>
        <w:t>ill drop after few minutes to 30</w:t>
      </w:r>
      <w:r>
        <w:rPr>
          <w:sz w:val="24"/>
          <w:szCs w:val="24"/>
        </w:rPr>
        <w:t>, patient loses consciousness.</w:t>
      </w:r>
    </w:p>
    <w:p w:rsidR="008C1086" w:rsidRDefault="008C1086" w:rsidP="008C1086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8C108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atropine may be given; pacemaker applied</w:t>
      </w:r>
    </w:p>
    <w:p w:rsidR="008C1086" w:rsidRDefault="00275E70" w:rsidP="008C108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gets</w:t>
      </w:r>
      <w:proofErr w:type="gramEnd"/>
      <w:r>
        <w:rPr>
          <w:sz w:val="24"/>
          <w:szCs w:val="24"/>
        </w:rPr>
        <w:t xml:space="preserve"> capture at 70; BP 70</w:t>
      </w:r>
      <w:r w:rsidR="008C1086">
        <w:rPr>
          <w:sz w:val="24"/>
          <w:szCs w:val="24"/>
        </w:rPr>
        <w:t>/52</w:t>
      </w:r>
      <w:r w:rsidR="008B247D">
        <w:rPr>
          <w:sz w:val="24"/>
          <w:szCs w:val="24"/>
        </w:rPr>
        <w:t>; patient subconscious: too unstable for sedation if participants ask</w:t>
      </w:r>
    </w:p>
    <w:p w:rsidR="008C1086" w:rsidRDefault="008C1086" w:rsidP="008C108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initiate</w:t>
      </w:r>
      <w:proofErr w:type="gramEnd"/>
      <w:r>
        <w:rPr>
          <w:sz w:val="24"/>
          <w:szCs w:val="24"/>
        </w:rPr>
        <w:t xml:space="preserve"> dopamine infusion (2-10 mcg/kg/min: patient weighs est. 80 kg</w:t>
      </w:r>
      <w:r w:rsidR="00275E70">
        <w:rPr>
          <w:sz w:val="24"/>
          <w:szCs w:val="24"/>
        </w:rPr>
        <w:t xml:space="preserve"> @ 5 mcg/min = 400mcg/min) If nurse asks for epinephrine infusion, state unavailable</w:t>
      </w:r>
    </w:p>
    <w:p w:rsidR="00275E70" w:rsidRDefault="00275E70" w:rsidP="008C108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</w:t>
      </w:r>
      <w:proofErr w:type="gramEnd"/>
      <w:r>
        <w:rPr>
          <w:sz w:val="24"/>
          <w:szCs w:val="24"/>
        </w:rPr>
        <w:t xml:space="preserve"> change in BP after few minutes; will increase to 10 mcg/kg/min = 800mcg/min</w:t>
      </w:r>
    </w:p>
    <w:p w:rsidR="00275E70" w:rsidRPr="008C1086" w:rsidRDefault="00275E70" w:rsidP="008C1086">
      <w:pPr>
        <w:rPr>
          <w:sz w:val="24"/>
          <w:szCs w:val="24"/>
        </w:rPr>
      </w:pPr>
      <w:r>
        <w:rPr>
          <w:sz w:val="24"/>
          <w:szCs w:val="24"/>
        </w:rPr>
        <w:t>Stop there</w:t>
      </w:r>
    </w:p>
    <w:p w:rsidR="008C1086" w:rsidRDefault="008C1086" w:rsidP="008C1086">
      <w:pPr>
        <w:rPr>
          <w:b/>
          <w:sz w:val="32"/>
          <w:szCs w:val="32"/>
        </w:rPr>
      </w:pPr>
    </w:p>
    <w:p w:rsidR="008C1086" w:rsidRDefault="008C1086" w:rsidP="008C1086">
      <w:pPr>
        <w:rPr>
          <w:b/>
          <w:sz w:val="32"/>
          <w:szCs w:val="32"/>
        </w:rPr>
      </w:pPr>
    </w:p>
    <w:p w:rsidR="008C1086" w:rsidRDefault="008C1086" w:rsidP="008C1086">
      <w:pPr>
        <w:rPr>
          <w:b/>
          <w:sz w:val="32"/>
          <w:szCs w:val="32"/>
        </w:rPr>
      </w:pPr>
    </w:p>
    <w:p w:rsidR="008C1086" w:rsidRDefault="008C1086" w:rsidP="008C1086">
      <w:pPr>
        <w:rPr>
          <w:b/>
          <w:sz w:val="32"/>
          <w:szCs w:val="32"/>
        </w:rPr>
      </w:pPr>
    </w:p>
    <w:p w:rsidR="008C1086" w:rsidRDefault="008C1086" w:rsidP="008C1086">
      <w:pPr>
        <w:rPr>
          <w:b/>
          <w:sz w:val="32"/>
          <w:szCs w:val="32"/>
        </w:rPr>
      </w:pPr>
    </w:p>
    <w:p w:rsidR="008C1086" w:rsidRDefault="008C1086" w:rsidP="008C1086">
      <w:pPr>
        <w:rPr>
          <w:b/>
          <w:sz w:val="32"/>
          <w:szCs w:val="32"/>
        </w:rPr>
      </w:pPr>
    </w:p>
    <w:p w:rsidR="008C1086" w:rsidRDefault="008C1086" w:rsidP="008C1086">
      <w:pPr>
        <w:rPr>
          <w:b/>
          <w:sz w:val="32"/>
          <w:szCs w:val="32"/>
        </w:rPr>
      </w:pPr>
    </w:p>
    <w:p w:rsidR="008C1086" w:rsidRDefault="008C1086" w:rsidP="008C1086">
      <w:pPr>
        <w:rPr>
          <w:b/>
          <w:sz w:val="32"/>
          <w:szCs w:val="32"/>
        </w:rPr>
      </w:pPr>
    </w:p>
    <w:p w:rsidR="008C1086" w:rsidRDefault="008C1086" w:rsidP="008C1086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t xml:space="preserve">Observer 1 Checklist: </w:t>
      </w:r>
      <w:r>
        <w:rPr>
          <w:b/>
          <w:sz w:val="32"/>
          <w:szCs w:val="32"/>
        </w:rPr>
        <w:t xml:space="preserve">Overdose </w:t>
      </w:r>
      <w:proofErr w:type="spellStart"/>
      <w:r>
        <w:rPr>
          <w:b/>
          <w:sz w:val="32"/>
          <w:szCs w:val="32"/>
        </w:rPr>
        <w:t>Megacode</w:t>
      </w:r>
      <w:proofErr w:type="spellEnd"/>
      <w:r>
        <w:rPr>
          <w:b/>
          <w:sz w:val="32"/>
          <w:szCs w:val="32"/>
        </w:rPr>
        <w:t xml:space="preserve"> Day 6</w:t>
      </w:r>
    </w:p>
    <w:p w:rsidR="008C1086" w:rsidRPr="00C41F47" w:rsidRDefault="008C1086" w:rsidP="008C1086">
      <w:pPr>
        <w:rPr>
          <w:sz w:val="24"/>
          <w:szCs w:val="24"/>
        </w:rPr>
      </w:pPr>
      <w:r w:rsidRPr="00C41F47">
        <w:rPr>
          <w:sz w:val="24"/>
          <w:szCs w:val="24"/>
        </w:rPr>
        <w:t xml:space="preserve">Learning Objectives: </w:t>
      </w:r>
    </w:p>
    <w:p w:rsidR="008C1086" w:rsidRDefault="008C1086" w:rsidP="008C10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Systematic assessment of critically ill patient</w:t>
      </w:r>
    </w:p>
    <w:p w:rsidR="008C1086" w:rsidRDefault="008C1086" w:rsidP="008C10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586B">
        <w:rPr>
          <w:sz w:val="24"/>
          <w:szCs w:val="24"/>
        </w:rPr>
        <w:t xml:space="preserve">Recognize </w:t>
      </w:r>
      <w:r>
        <w:rPr>
          <w:sz w:val="24"/>
          <w:szCs w:val="24"/>
        </w:rPr>
        <w:t>and implement resuscitation in ACLS algorithms</w:t>
      </w:r>
    </w:p>
    <w:p w:rsidR="008C1086" w:rsidRDefault="008C1086" w:rsidP="008C10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Utilize collaborative teamwork in caring for the arresting patient</w:t>
      </w:r>
    </w:p>
    <w:p w:rsidR="00275E70" w:rsidRPr="00275E70" w:rsidRDefault="00275E70" w:rsidP="00275E70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>*</w:t>
      </w:r>
      <w:r w:rsidRPr="00275E70">
        <w:rPr>
          <w:sz w:val="24"/>
          <w:szCs w:val="24"/>
          <w:u w:val="single"/>
        </w:rPr>
        <w:t>Checklist below: can answer Yes if team leader directed member to do – does not have to do him/herself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30"/>
        <w:gridCol w:w="720"/>
        <w:gridCol w:w="4248"/>
      </w:tblGrid>
      <w:tr w:rsidR="008C1086" w:rsidRPr="00C41F47" w:rsidTr="009321AE">
        <w:tc>
          <w:tcPr>
            <w:tcW w:w="3978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interdisciplinary resources critical in caring for the critical patient</w:t>
            </w:r>
          </w:p>
        </w:tc>
        <w:tc>
          <w:tcPr>
            <w:tcW w:w="630" w:type="dxa"/>
          </w:tcPr>
          <w:p w:rsidR="008C1086" w:rsidRPr="00C41F47" w:rsidRDefault="008C1086" w:rsidP="009321AE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8C1086" w:rsidRPr="00C41F47" w:rsidRDefault="008C1086" w:rsidP="009321AE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8C1086" w:rsidRPr="00235041" w:rsidRDefault="008C1086" w:rsidP="009321AE">
            <w:pPr>
              <w:jc w:val="center"/>
              <w:rPr>
                <w:b/>
                <w:sz w:val="24"/>
                <w:szCs w:val="24"/>
              </w:rPr>
            </w:pPr>
            <w:r w:rsidRPr="00235041">
              <w:rPr>
                <w:b/>
                <w:sz w:val="24"/>
                <w:szCs w:val="24"/>
              </w:rPr>
              <w:t>Comments</w:t>
            </w:r>
          </w:p>
        </w:tc>
      </w:tr>
      <w:tr w:rsidR="008C1086" w:rsidRPr="00C41F47" w:rsidTr="009321AE">
        <w:tc>
          <w:tcPr>
            <w:tcW w:w="3978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hygiene</w:t>
            </w:r>
          </w:p>
        </w:tc>
        <w:tc>
          <w:tcPr>
            <w:tcW w:w="63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</w:tr>
      <w:tr w:rsidR="008C1086" w:rsidRPr="00C41F47" w:rsidTr="009321AE">
        <w:tc>
          <w:tcPr>
            <w:tcW w:w="3978" w:type="dxa"/>
          </w:tcPr>
          <w:p w:rsidR="008C1086" w:rsidRDefault="008C1086" w:rsidP="00275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Assessed for signs of </w:t>
            </w:r>
            <w:r w:rsidR="00275E70">
              <w:rPr>
                <w:sz w:val="24"/>
                <w:szCs w:val="24"/>
              </w:rPr>
              <w:t>stability (LOC, Chest pain, SOB, BP)</w:t>
            </w:r>
          </w:p>
        </w:tc>
        <w:tc>
          <w:tcPr>
            <w:tcW w:w="63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</w:tr>
      <w:tr w:rsidR="008C1086" w:rsidRPr="00C41F47" w:rsidTr="009321AE">
        <w:tc>
          <w:tcPr>
            <w:tcW w:w="3978" w:type="dxa"/>
          </w:tcPr>
          <w:p w:rsidR="008C1086" w:rsidRDefault="00275E70" w:rsidP="00275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Applied monitor </w:t>
            </w:r>
          </w:p>
        </w:tc>
        <w:tc>
          <w:tcPr>
            <w:tcW w:w="63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</w:tr>
      <w:tr w:rsidR="008C1086" w:rsidRPr="00C41F47" w:rsidTr="009321AE">
        <w:tc>
          <w:tcPr>
            <w:tcW w:w="3978" w:type="dxa"/>
          </w:tcPr>
          <w:p w:rsidR="008C1086" w:rsidRDefault="008C1086" w:rsidP="00275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Initiated </w:t>
            </w:r>
            <w:r w:rsidR="00275E70">
              <w:rPr>
                <w:sz w:val="24"/>
                <w:szCs w:val="24"/>
              </w:rPr>
              <w:t>oxygen therapy</w:t>
            </w:r>
          </w:p>
        </w:tc>
        <w:tc>
          <w:tcPr>
            <w:tcW w:w="63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</w:tr>
      <w:tr w:rsidR="008C1086" w:rsidRPr="00C41F47" w:rsidTr="009321AE">
        <w:tc>
          <w:tcPr>
            <w:tcW w:w="3978" w:type="dxa"/>
          </w:tcPr>
          <w:p w:rsidR="008C1086" w:rsidRDefault="00275E70" w:rsidP="00932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Inserted intravenous</w:t>
            </w:r>
          </w:p>
        </w:tc>
        <w:tc>
          <w:tcPr>
            <w:tcW w:w="63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</w:tr>
      <w:tr w:rsidR="008C1086" w:rsidRPr="00C41F47" w:rsidTr="009321AE">
        <w:tc>
          <w:tcPr>
            <w:tcW w:w="3978" w:type="dxa"/>
          </w:tcPr>
          <w:p w:rsidR="008C1086" w:rsidRDefault="00275E70" w:rsidP="00932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 pacing pads</w:t>
            </w:r>
          </w:p>
        </w:tc>
        <w:tc>
          <w:tcPr>
            <w:tcW w:w="63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</w:tr>
      <w:tr w:rsidR="008C1086" w:rsidRPr="00C41F47" w:rsidTr="009321AE">
        <w:tc>
          <w:tcPr>
            <w:tcW w:w="3978" w:type="dxa"/>
          </w:tcPr>
          <w:p w:rsidR="008C1086" w:rsidRDefault="00275E70" w:rsidP="00932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Administered Atropine 0.5 mg</w:t>
            </w:r>
          </w:p>
        </w:tc>
        <w:tc>
          <w:tcPr>
            <w:tcW w:w="63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</w:tr>
      <w:tr w:rsidR="008C1086" w:rsidRPr="00C41F47" w:rsidTr="009321AE">
        <w:tc>
          <w:tcPr>
            <w:tcW w:w="3978" w:type="dxa"/>
          </w:tcPr>
          <w:p w:rsidR="008C1086" w:rsidRDefault="00275E70" w:rsidP="00932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Reassessed patient</w:t>
            </w:r>
          </w:p>
        </w:tc>
        <w:tc>
          <w:tcPr>
            <w:tcW w:w="63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</w:tr>
      <w:tr w:rsidR="008C1086" w:rsidRPr="00C41F47" w:rsidTr="009321AE">
        <w:tc>
          <w:tcPr>
            <w:tcW w:w="3978" w:type="dxa"/>
          </w:tcPr>
          <w:p w:rsidR="008C1086" w:rsidRDefault="00275E70" w:rsidP="00932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Requested ECG</w:t>
            </w:r>
          </w:p>
        </w:tc>
        <w:tc>
          <w:tcPr>
            <w:tcW w:w="63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</w:tr>
      <w:tr w:rsidR="008C1086" w:rsidRPr="00C41F47" w:rsidTr="009321AE">
        <w:tc>
          <w:tcPr>
            <w:tcW w:w="3978" w:type="dxa"/>
          </w:tcPr>
          <w:p w:rsidR="008C1086" w:rsidRDefault="00275E70" w:rsidP="00932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Pacing appropriately initiated</w:t>
            </w:r>
          </w:p>
        </w:tc>
        <w:tc>
          <w:tcPr>
            <w:tcW w:w="63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</w:tr>
      <w:tr w:rsidR="008C1086" w:rsidRPr="00C41F47" w:rsidTr="009321AE">
        <w:tc>
          <w:tcPr>
            <w:tcW w:w="3978" w:type="dxa"/>
          </w:tcPr>
          <w:p w:rsidR="008C1086" w:rsidRDefault="00275E70" w:rsidP="00932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Reassessed patient</w:t>
            </w:r>
          </w:p>
        </w:tc>
        <w:tc>
          <w:tcPr>
            <w:tcW w:w="63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</w:tr>
      <w:tr w:rsidR="008C1086" w:rsidRPr="00C41F47" w:rsidTr="009321AE">
        <w:tc>
          <w:tcPr>
            <w:tcW w:w="3978" w:type="dxa"/>
          </w:tcPr>
          <w:p w:rsidR="008C1086" w:rsidRDefault="00275E70" w:rsidP="008B2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Dopamine infusion started? </w:t>
            </w:r>
          </w:p>
        </w:tc>
        <w:tc>
          <w:tcPr>
            <w:tcW w:w="63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</w:tr>
      <w:tr w:rsidR="008C1086" w:rsidRPr="00C41F47" w:rsidTr="009321AE">
        <w:tc>
          <w:tcPr>
            <w:tcW w:w="3978" w:type="dxa"/>
          </w:tcPr>
          <w:p w:rsidR="008C1086" w:rsidRDefault="008B247D" w:rsidP="00932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Reassessed patient</w:t>
            </w:r>
          </w:p>
        </w:tc>
        <w:tc>
          <w:tcPr>
            <w:tcW w:w="63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</w:tr>
      <w:tr w:rsidR="008C1086" w:rsidRPr="00C41F47" w:rsidTr="009321AE">
        <w:tc>
          <w:tcPr>
            <w:tcW w:w="3978" w:type="dxa"/>
          </w:tcPr>
          <w:p w:rsidR="008C1086" w:rsidRDefault="008C1086" w:rsidP="00275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Did this event occur in correct sequence (as per </w:t>
            </w:r>
            <w:r w:rsidR="00275E70">
              <w:rPr>
                <w:sz w:val="24"/>
                <w:szCs w:val="24"/>
              </w:rPr>
              <w:t>ACLS Bradycardia Algorithm)?</w:t>
            </w:r>
          </w:p>
        </w:tc>
        <w:tc>
          <w:tcPr>
            <w:tcW w:w="63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C1086" w:rsidRPr="00C41F47" w:rsidRDefault="008C1086" w:rsidP="009321AE">
            <w:pPr>
              <w:rPr>
                <w:sz w:val="24"/>
                <w:szCs w:val="24"/>
              </w:rPr>
            </w:pPr>
          </w:p>
        </w:tc>
      </w:tr>
    </w:tbl>
    <w:p w:rsidR="008C1086" w:rsidRDefault="008C1086" w:rsidP="008C1086">
      <w:pPr>
        <w:rPr>
          <w:sz w:val="24"/>
          <w:szCs w:val="24"/>
        </w:rPr>
      </w:pPr>
    </w:p>
    <w:p w:rsidR="008B247D" w:rsidRDefault="008B247D" w:rsidP="008C1086">
      <w:pPr>
        <w:rPr>
          <w:b/>
          <w:sz w:val="32"/>
          <w:szCs w:val="32"/>
        </w:rPr>
      </w:pPr>
    </w:p>
    <w:p w:rsidR="008B247D" w:rsidRDefault="008B247D" w:rsidP="008C1086">
      <w:pPr>
        <w:rPr>
          <w:b/>
          <w:sz w:val="32"/>
          <w:szCs w:val="32"/>
        </w:rPr>
      </w:pPr>
    </w:p>
    <w:p w:rsidR="008B247D" w:rsidRDefault="008B247D" w:rsidP="008C1086">
      <w:pPr>
        <w:rPr>
          <w:b/>
          <w:sz w:val="32"/>
          <w:szCs w:val="32"/>
        </w:rPr>
      </w:pPr>
    </w:p>
    <w:p w:rsidR="008B247D" w:rsidRDefault="008B247D" w:rsidP="008C1086">
      <w:pPr>
        <w:rPr>
          <w:b/>
          <w:sz w:val="32"/>
          <w:szCs w:val="32"/>
        </w:rPr>
      </w:pPr>
    </w:p>
    <w:p w:rsidR="008B247D" w:rsidRDefault="008B247D" w:rsidP="008C1086">
      <w:pPr>
        <w:rPr>
          <w:b/>
          <w:sz w:val="32"/>
          <w:szCs w:val="32"/>
        </w:rPr>
      </w:pPr>
    </w:p>
    <w:p w:rsidR="008C1086" w:rsidRPr="002F57E2" w:rsidRDefault="008C1086" w:rsidP="008C1086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t>Observer 2: Team Communication Checklist</w:t>
      </w:r>
    </w:p>
    <w:p w:rsidR="008C1086" w:rsidRDefault="008C1086" w:rsidP="008C1086">
      <w:pPr>
        <w:rPr>
          <w:sz w:val="24"/>
          <w:szCs w:val="24"/>
        </w:rPr>
      </w:pPr>
      <w:r>
        <w:rPr>
          <w:sz w:val="24"/>
          <w:szCs w:val="24"/>
        </w:rPr>
        <w:t>Objectives:</w:t>
      </w:r>
    </w:p>
    <w:p w:rsidR="008C1086" w:rsidRDefault="008C1086" w:rsidP="008C10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clear communication with team members including closed loop communication</w:t>
      </w:r>
    </w:p>
    <w:p w:rsidR="008C1086" w:rsidRPr="002F57E2" w:rsidRDefault="008C1086" w:rsidP="008C10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understanding and use of team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40"/>
        <w:gridCol w:w="540"/>
        <w:gridCol w:w="4248"/>
      </w:tblGrid>
      <w:tr w:rsidR="008C1086" w:rsidTr="009321AE">
        <w:tc>
          <w:tcPr>
            <w:tcW w:w="4248" w:type="dxa"/>
          </w:tcPr>
          <w:p w:rsidR="008C1086" w:rsidRPr="002F57E2" w:rsidRDefault="008C1086" w:rsidP="009321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540" w:type="dxa"/>
          </w:tcPr>
          <w:p w:rsidR="008C1086" w:rsidRPr="002F57E2" w:rsidRDefault="008C1086" w:rsidP="009321AE">
            <w:pPr>
              <w:jc w:val="center"/>
              <w:rPr>
                <w:b/>
                <w:sz w:val="24"/>
                <w:szCs w:val="24"/>
              </w:rPr>
            </w:pPr>
            <w:r w:rsidRPr="002F57E2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540" w:type="dxa"/>
          </w:tcPr>
          <w:p w:rsidR="008C1086" w:rsidRPr="002F57E2" w:rsidRDefault="008C1086" w:rsidP="009321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8C1086" w:rsidRPr="002F57E2" w:rsidRDefault="008C1086" w:rsidP="009321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8C1086" w:rsidTr="009321AE">
        <w:tc>
          <w:tcPr>
            <w:tcW w:w="4248" w:type="dxa"/>
          </w:tcPr>
          <w:p w:rsidR="008C1086" w:rsidRPr="002F57E2" w:rsidRDefault="008C1086" w:rsidP="00932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 of team leader is concise, clear and specific</w:t>
            </w:r>
          </w:p>
        </w:tc>
        <w:tc>
          <w:tcPr>
            <w:tcW w:w="540" w:type="dxa"/>
          </w:tcPr>
          <w:p w:rsidR="008C1086" w:rsidRPr="002F57E2" w:rsidRDefault="008C1086" w:rsidP="009321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8C1086" w:rsidRDefault="008C1086" w:rsidP="009321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8C1086" w:rsidRDefault="008C1086" w:rsidP="009321A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C1086" w:rsidTr="009321AE">
        <w:tc>
          <w:tcPr>
            <w:tcW w:w="4248" w:type="dxa"/>
          </w:tcPr>
          <w:p w:rsidR="008C1086" w:rsidRDefault="008C1086" w:rsidP="00932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team leader directed team members with specific tasks ensuring they understood. Did not overburden team members with too many tasks at once</w:t>
            </w:r>
          </w:p>
        </w:tc>
        <w:tc>
          <w:tcPr>
            <w:tcW w:w="540" w:type="dxa"/>
          </w:tcPr>
          <w:p w:rsidR="008C1086" w:rsidRPr="002F57E2" w:rsidRDefault="008C1086" w:rsidP="009321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8C1086" w:rsidRDefault="008C1086" w:rsidP="009321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8C1086" w:rsidRDefault="008C1086" w:rsidP="009321A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C1086" w:rsidTr="009321AE">
        <w:tc>
          <w:tcPr>
            <w:tcW w:w="4248" w:type="dxa"/>
          </w:tcPr>
          <w:p w:rsidR="008C1086" w:rsidRDefault="008C1086" w:rsidP="00932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team leader was open to suggestions from his/her team</w:t>
            </w:r>
          </w:p>
        </w:tc>
        <w:tc>
          <w:tcPr>
            <w:tcW w:w="540" w:type="dxa"/>
          </w:tcPr>
          <w:p w:rsidR="008C1086" w:rsidRPr="002F57E2" w:rsidRDefault="008C1086" w:rsidP="009321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8C1086" w:rsidRDefault="008C1086" w:rsidP="009321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8C1086" w:rsidRDefault="008C1086" w:rsidP="009321A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C1086" w:rsidTr="009321AE">
        <w:tc>
          <w:tcPr>
            <w:tcW w:w="4248" w:type="dxa"/>
          </w:tcPr>
          <w:p w:rsidR="008C1086" w:rsidRDefault="008C1086" w:rsidP="00932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team leader communicated with parent: plan of care, answered questions, demonstrated empathy</w:t>
            </w:r>
          </w:p>
        </w:tc>
        <w:tc>
          <w:tcPr>
            <w:tcW w:w="540" w:type="dxa"/>
          </w:tcPr>
          <w:p w:rsidR="008C1086" w:rsidRPr="002F57E2" w:rsidRDefault="008C1086" w:rsidP="009321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8C1086" w:rsidRDefault="008C1086" w:rsidP="009321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8C1086" w:rsidRDefault="008C1086" w:rsidP="009321A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C1086" w:rsidTr="009321AE">
        <w:tc>
          <w:tcPr>
            <w:tcW w:w="4248" w:type="dxa"/>
          </w:tcPr>
          <w:p w:rsidR="008C1086" w:rsidRDefault="008C1086" w:rsidP="00932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team members communicated with each </w:t>
            </w:r>
            <w:proofErr w:type="gramStart"/>
            <w:r>
              <w:rPr>
                <w:sz w:val="24"/>
                <w:szCs w:val="24"/>
              </w:rPr>
              <w:t>other,</w:t>
            </w:r>
            <w:proofErr w:type="gramEnd"/>
            <w:r>
              <w:rPr>
                <w:sz w:val="24"/>
                <w:szCs w:val="24"/>
              </w:rPr>
              <w:t xml:space="preserve"> readily assisted each other.</w:t>
            </w:r>
          </w:p>
        </w:tc>
        <w:tc>
          <w:tcPr>
            <w:tcW w:w="540" w:type="dxa"/>
          </w:tcPr>
          <w:p w:rsidR="008C1086" w:rsidRPr="002F57E2" w:rsidRDefault="008C1086" w:rsidP="009321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8C1086" w:rsidRDefault="008C1086" w:rsidP="009321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8C1086" w:rsidRDefault="008C1086" w:rsidP="009321A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C1086" w:rsidTr="009321AE">
        <w:tc>
          <w:tcPr>
            <w:tcW w:w="4248" w:type="dxa"/>
          </w:tcPr>
          <w:p w:rsidR="008C1086" w:rsidRDefault="008C1086" w:rsidP="00932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team members ensured team leader knew when their tasks were completed</w:t>
            </w:r>
          </w:p>
          <w:p w:rsidR="008C1086" w:rsidRDefault="008C1086" w:rsidP="008B24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i.e</w:t>
            </w:r>
            <w:proofErr w:type="spellEnd"/>
            <w:r>
              <w:rPr>
                <w:sz w:val="24"/>
                <w:szCs w:val="24"/>
              </w:rPr>
              <w:t xml:space="preserve"> ‘The </w:t>
            </w:r>
            <w:r w:rsidR="008B247D">
              <w:rPr>
                <w:sz w:val="24"/>
                <w:szCs w:val="24"/>
              </w:rPr>
              <w:t xml:space="preserve">atropine </w:t>
            </w:r>
            <w:r>
              <w:rPr>
                <w:sz w:val="24"/>
                <w:szCs w:val="24"/>
              </w:rPr>
              <w:t>is in”</w:t>
            </w:r>
          </w:p>
        </w:tc>
        <w:tc>
          <w:tcPr>
            <w:tcW w:w="540" w:type="dxa"/>
          </w:tcPr>
          <w:p w:rsidR="008C1086" w:rsidRPr="002F57E2" w:rsidRDefault="008C1086" w:rsidP="009321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8C1086" w:rsidRDefault="008C1086" w:rsidP="009321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8C1086" w:rsidRDefault="008C1086" w:rsidP="009321A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C1086" w:rsidTr="009321AE">
        <w:tc>
          <w:tcPr>
            <w:tcW w:w="4248" w:type="dxa"/>
          </w:tcPr>
          <w:p w:rsidR="008C1086" w:rsidRDefault="008C1086" w:rsidP="00932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observations</w:t>
            </w:r>
          </w:p>
          <w:p w:rsidR="008C1086" w:rsidRDefault="008C1086" w:rsidP="009321A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8C1086" w:rsidRPr="002F57E2" w:rsidRDefault="008C1086" w:rsidP="009321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8C1086" w:rsidRDefault="008C1086" w:rsidP="009321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8C1086" w:rsidRDefault="008C1086" w:rsidP="009321A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B247D" w:rsidRDefault="008B247D" w:rsidP="008C1086">
      <w:pPr>
        <w:rPr>
          <w:sz w:val="24"/>
          <w:szCs w:val="24"/>
        </w:rPr>
      </w:pPr>
    </w:p>
    <w:p w:rsidR="008B247D" w:rsidRDefault="008B247D" w:rsidP="008C1086">
      <w:pPr>
        <w:rPr>
          <w:sz w:val="24"/>
          <w:szCs w:val="24"/>
        </w:rPr>
      </w:pPr>
    </w:p>
    <w:p w:rsidR="008C1086" w:rsidRDefault="008C1086" w:rsidP="008C1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Observer 3: Team dynamics</w:t>
      </w:r>
    </w:p>
    <w:p w:rsidR="008C1086" w:rsidRDefault="008C1086" w:rsidP="008C10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39A9">
        <w:rPr>
          <w:sz w:val="24"/>
          <w:szCs w:val="24"/>
        </w:rPr>
        <w:t>List examples of effective communication you observed during this scenario (including closed loop communication).</w:t>
      </w: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Have you observed times in which communication was unclear and you did not observe closed-loop communication? If so, provide examples and explained how the closed loop communication would have improved the scenario. </w:t>
      </w: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Were appropriate resources utilized well and in a timely fashion?</w:t>
      </w:r>
    </w:p>
    <w:p w:rsidR="008C1086" w:rsidRPr="00A039A9" w:rsidRDefault="008C1086" w:rsidP="008C10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Give examples. </w:t>
      </w: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Observer 4: Assessment Observations of RN 1</w:t>
      </w:r>
    </w:p>
    <w:p w:rsidR="008C1086" w:rsidRDefault="008C1086" w:rsidP="008C1086">
      <w:pPr>
        <w:pStyle w:val="ListParagraph"/>
        <w:rPr>
          <w:sz w:val="24"/>
          <w:szCs w:val="24"/>
        </w:rPr>
      </w:pPr>
    </w:p>
    <w:p w:rsidR="008C1086" w:rsidRDefault="008C1086" w:rsidP="008C1086">
      <w:pPr>
        <w:pStyle w:val="ListParagraph"/>
        <w:rPr>
          <w:sz w:val="24"/>
          <w:szCs w:val="24"/>
        </w:rPr>
      </w:pPr>
    </w:p>
    <w:p w:rsidR="008C1086" w:rsidRDefault="008C1086" w:rsidP="008C108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Were key assessment and interventions organized and prioritized appropriately?</w:t>
      </w:r>
    </w:p>
    <w:p w:rsidR="008C1086" w:rsidRDefault="008C1086" w:rsidP="008C1086">
      <w:pPr>
        <w:pStyle w:val="ListParagraph"/>
        <w:ind w:left="1080"/>
        <w:rPr>
          <w:sz w:val="24"/>
          <w:szCs w:val="24"/>
        </w:rPr>
      </w:pPr>
    </w:p>
    <w:p w:rsidR="008C1086" w:rsidRDefault="008C1086" w:rsidP="008C1086">
      <w:pPr>
        <w:pStyle w:val="ListParagraph"/>
        <w:ind w:left="1080"/>
        <w:rPr>
          <w:sz w:val="24"/>
          <w:szCs w:val="24"/>
        </w:rPr>
      </w:pPr>
    </w:p>
    <w:p w:rsidR="008C1086" w:rsidRDefault="008C1086" w:rsidP="008C1086">
      <w:pPr>
        <w:pStyle w:val="ListParagraph"/>
        <w:ind w:left="1080"/>
        <w:rPr>
          <w:sz w:val="24"/>
          <w:szCs w:val="24"/>
        </w:rPr>
      </w:pPr>
    </w:p>
    <w:p w:rsidR="008C1086" w:rsidRDefault="008C1086" w:rsidP="008C1086">
      <w:pPr>
        <w:pStyle w:val="ListParagraph"/>
        <w:ind w:left="1080"/>
        <w:rPr>
          <w:sz w:val="24"/>
          <w:szCs w:val="24"/>
        </w:rPr>
      </w:pPr>
    </w:p>
    <w:p w:rsidR="008C1086" w:rsidRDefault="008C1086" w:rsidP="008C1086">
      <w:pPr>
        <w:pStyle w:val="ListParagraph"/>
        <w:ind w:left="1080"/>
        <w:rPr>
          <w:sz w:val="24"/>
          <w:szCs w:val="24"/>
        </w:rPr>
      </w:pPr>
    </w:p>
    <w:p w:rsidR="008C1086" w:rsidRDefault="008C1086" w:rsidP="008C108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Describe collaboration efforts of this team. </w:t>
      </w: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Pr="006B5264" w:rsidRDefault="008C1086" w:rsidP="008C10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5264">
        <w:rPr>
          <w:sz w:val="24"/>
          <w:szCs w:val="24"/>
        </w:rPr>
        <w:t xml:space="preserve">Describe the interactions with </w:t>
      </w:r>
      <w:r>
        <w:rPr>
          <w:sz w:val="24"/>
          <w:szCs w:val="24"/>
        </w:rPr>
        <w:t xml:space="preserve">team leader and members. </w:t>
      </w: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Default="008C1086" w:rsidP="008C1086">
      <w:pPr>
        <w:rPr>
          <w:sz w:val="24"/>
          <w:szCs w:val="24"/>
        </w:rPr>
      </w:pPr>
    </w:p>
    <w:p w:rsidR="008C1086" w:rsidRPr="00AE0996" w:rsidRDefault="008B247D" w:rsidP="008C108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Describe </w:t>
      </w:r>
      <w:proofErr w:type="gramStart"/>
      <w:r>
        <w:rPr>
          <w:sz w:val="24"/>
          <w:szCs w:val="24"/>
        </w:rPr>
        <w:t xml:space="preserve">any </w:t>
      </w:r>
      <w:r w:rsidR="008C1086">
        <w:rPr>
          <w:sz w:val="24"/>
          <w:szCs w:val="24"/>
        </w:rPr>
        <w:t xml:space="preserve"> interactions</w:t>
      </w:r>
      <w:proofErr w:type="gramEnd"/>
      <w:r w:rsidR="008C1086">
        <w:rPr>
          <w:sz w:val="24"/>
          <w:szCs w:val="24"/>
        </w:rPr>
        <w:t xml:space="preserve"> with team leader and family member. </w:t>
      </w:r>
    </w:p>
    <w:p w:rsidR="008C1086" w:rsidRDefault="008C1086" w:rsidP="008C1086">
      <w:pPr>
        <w:pStyle w:val="ListParagraph"/>
        <w:rPr>
          <w:sz w:val="24"/>
          <w:szCs w:val="24"/>
        </w:rPr>
      </w:pPr>
    </w:p>
    <w:p w:rsidR="008C1086" w:rsidRDefault="008C1086" w:rsidP="008C1086">
      <w:pPr>
        <w:pStyle w:val="ListParagraph"/>
        <w:rPr>
          <w:sz w:val="24"/>
          <w:szCs w:val="24"/>
        </w:rPr>
      </w:pPr>
    </w:p>
    <w:p w:rsidR="008C1086" w:rsidRPr="00A039A9" w:rsidRDefault="008C1086" w:rsidP="008C1086">
      <w:pPr>
        <w:pStyle w:val="ListParagraph"/>
        <w:rPr>
          <w:sz w:val="24"/>
          <w:szCs w:val="24"/>
        </w:rPr>
      </w:pPr>
    </w:p>
    <w:p w:rsidR="008C1086" w:rsidRPr="00FF0263" w:rsidRDefault="008C1086" w:rsidP="008C1086">
      <w:pPr>
        <w:rPr>
          <w:sz w:val="24"/>
          <w:szCs w:val="24"/>
        </w:rPr>
      </w:pPr>
    </w:p>
    <w:p w:rsidR="008C1086" w:rsidRDefault="008C1086" w:rsidP="008C1086"/>
    <w:p w:rsidR="008C1086" w:rsidRDefault="008C1086" w:rsidP="008C1086"/>
    <w:p w:rsidR="00847DD6" w:rsidRDefault="00847DD6"/>
    <w:sectPr w:rsidR="0084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6C51"/>
    <w:multiLevelType w:val="hybridMultilevel"/>
    <w:tmpl w:val="46EE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F24F9"/>
    <w:multiLevelType w:val="hybridMultilevel"/>
    <w:tmpl w:val="5B38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B5D5E"/>
    <w:multiLevelType w:val="hybridMultilevel"/>
    <w:tmpl w:val="D47ADC9E"/>
    <w:lvl w:ilvl="0" w:tplc="8E0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A67350"/>
    <w:multiLevelType w:val="hybridMultilevel"/>
    <w:tmpl w:val="FB48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86"/>
    <w:rsid w:val="000E0D41"/>
    <w:rsid w:val="00275E70"/>
    <w:rsid w:val="00602649"/>
    <w:rsid w:val="00680E6A"/>
    <w:rsid w:val="00847DD6"/>
    <w:rsid w:val="008B247D"/>
    <w:rsid w:val="008C1086"/>
    <w:rsid w:val="00FC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086"/>
    <w:pPr>
      <w:ind w:left="720"/>
      <w:contextualSpacing/>
    </w:pPr>
  </w:style>
  <w:style w:type="table" w:styleId="TableGrid">
    <w:name w:val="Table Grid"/>
    <w:basedOn w:val="TableNormal"/>
    <w:uiPriority w:val="59"/>
    <w:rsid w:val="008C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3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C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086"/>
    <w:pPr>
      <w:ind w:left="720"/>
      <w:contextualSpacing/>
    </w:pPr>
  </w:style>
  <w:style w:type="table" w:styleId="TableGrid">
    <w:name w:val="Table Grid"/>
    <w:basedOn w:val="TableNormal"/>
    <w:uiPriority w:val="59"/>
    <w:rsid w:val="008C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3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C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D326C6EB</Template>
  <TotalTime>0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3</cp:revision>
  <cp:lastPrinted>2015-06-01T17:50:00Z</cp:lastPrinted>
  <dcterms:created xsi:type="dcterms:W3CDTF">2015-04-17T11:14:00Z</dcterms:created>
  <dcterms:modified xsi:type="dcterms:W3CDTF">2015-06-01T17:50:00Z</dcterms:modified>
</cp:coreProperties>
</file>