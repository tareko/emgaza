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3B" w:rsidRPr="00C52B87" w:rsidRDefault="0095513B" w:rsidP="0095513B">
      <w:pPr>
        <w:jc w:val="center"/>
        <w:rPr>
          <w:b/>
          <w:sz w:val="32"/>
          <w:szCs w:val="32"/>
          <w:u w:val="single"/>
        </w:rPr>
      </w:pPr>
      <w:proofErr w:type="spellStart"/>
      <w:r w:rsidRPr="00C52B87">
        <w:rPr>
          <w:b/>
          <w:sz w:val="32"/>
          <w:szCs w:val="32"/>
          <w:u w:val="single"/>
        </w:rPr>
        <w:t>V</w:t>
      </w:r>
      <w:r w:rsidR="00C52B87">
        <w:rPr>
          <w:b/>
          <w:sz w:val="32"/>
          <w:szCs w:val="32"/>
          <w:u w:val="single"/>
        </w:rPr>
        <w:t>.</w:t>
      </w:r>
      <w:r w:rsidRPr="00C52B87">
        <w:rPr>
          <w:b/>
          <w:sz w:val="32"/>
          <w:szCs w:val="32"/>
          <w:u w:val="single"/>
        </w:rPr>
        <w:t>fib</w:t>
      </w:r>
      <w:proofErr w:type="spellEnd"/>
      <w:r w:rsidR="00C52B87">
        <w:rPr>
          <w:b/>
          <w:sz w:val="32"/>
          <w:szCs w:val="32"/>
          <w:u w:val="single"/>
        </w:rPr>
        <w:t xml:space="preserve"> </w:t>
      </w:r>
      <w:r w:rsidRPr="00C52B87">
        <w:rPr>
          <w:b/>
          <w:sz w:val="32"/>
          <w:szCs w:val="32"/>
          <w:u w:val="single"/>
        </w:rPr>
        <w:t>/PEA Arrest</w:t>
      </w:r>
    </w:p>
    <w:p w:rsidR="00F24D9A" w:rsidRDefault="0095513B" w:rsidP="0095513B">
      <w:pPr>
        <w:rPr>
          <w:sz w:val="28"/>
          <w:szCs w:val="28"/>
        </w:rPr>
      </w:pPr>
      <w:r>
        <w:rPr>
          <w:sz w:val="28"/>
          <w:szCs w:val="28"/>
        </w:rPr>
        <w:t>42 year old male presents with chest pain while playing hockey. No known past medical history</w:t>
      </w:r>
      <w:r w:rsidR="00F24D9A">
        <w:rPr>
          <w:sz w:val="28"/>
          <w:szCs w:val="28"/>
        </w:rPr>
        <w:t xml:space="preserve">. Comes with EMS, has IV in situ, given ASA. EMS vital signs: BP 152/90, HR 82 regular, RR 22, T 36.5, SpO2 95% RA. Pain 5/10 – no radiation, no nausea, no vomiting, some diaphoresis, looks gray in color, restless, “I feel like I’m going to die”  “Call my wife” </w:t>
      </w:r>
    </w:p>
    <w:p w:rsidR="0095513B" w:rsidRDefault="0095513B" w:rsidP="0095513B">
      <w:pPr>
        <w:rPr>
          <w:sz w:val="28"/>
          <w:szCs w:val="28"/>
        </w:rPr>
      </w:pPr>
      <w:r>
        <w:rPr>
          <w:sz w:val="28"/>
          <w:szCs w:val="28"/>
        </w:rPr>
        <w:t xml:space="preserve">Monitor: initially normal sinus rhythm. </w:t>
      </w:r>
      <w:proofErr w:type="gramStart"/>
      <w:r>
        <w:rPr>
          <w:sz w:val="28"/>
          <w:szCs w:val="28"/>
        </w:rPr>
        <w:t>BP 156/86, HR 88, RR 20, T 36.3 SpO2 94% RA.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While ECG coming, patient becomes unresponsive.</w:t>
      </w:r>
      <w:proofErr w:type="gramEnd"/>
      <w:r w:rsidR="00F24D9A">
        <w:rPr>
          <w:sz w:val="28"/>
          <w:szCs w:val="28"/>
        </w:rPr>
        <w:t xml:space="preserve"> To be bagged. </w:t>
      </w:r>
    </w:p>
    <w:p w:rsidR="0095513B" w:rsidRDefault="0095513B" w:rsidP="0095513B">
      <w:pPr>
        <w:rPr>
          <w:sz w:val="28"/>
          <w:szCs w:val="28"/>
        </w:rPr>
      </w:pPr>
      <w:r>
        <w:rPr>
          <w:sz w:val="28"/>
          <w:szCs w:val="28"/>
        </w:rPr>
        <w:t xml:space="preserve">Monitor shows pulseless ventricular tachycardia. </w:t>
      </w:r>
    </w:p>
    <w:p w:rsidR="0095513B" w:rsidRDefault="0095513B" w:rsidP="0095513B">
      <w:pPr>
        <w:rPr>
          <w:sz w:val="28"/>
          <w:szCs w:val="28"/>
        </w:rPr>
      </w:pPr>
      <w:r>
        <w:rPr>
          <w:sz w:val="28"/>
          <w:szCs w:val="28"/>
        </w:rPr>
        <w:t xml:space="preserve">Apply pads, defibrillate. </w:t>
      </w:r>
      <w:proofErr w:type="gramStart"/>
      <w:r>
        <w:rPr>
          <w:sz w:val="28"/>
          <w:szCs w:val="28"/>
        </w:rPr>
        <w:t>While getting ready, CPR in progress.</w:t>
      </w:r>
      <w:proofErr w:type="gramEnd"/>
      <w:r>
        <w:rPr>
          <w:sz w:val="28"/>
          <w:szCs w:val="28"/>
        </w:rPr>
        <w:t xml:space="preserve"> </w:t>
      </w:r>
    </w:p>
    <w:p w:rsidR="0095513B" w:rsidRDefault="0095513B" w:rsidP="0095513B">
      <w:pPr>
        <w:rPr>
          <w:sz w:val="28"/>
          <w:szCs w:val="28"/>
        </w:rPr>
      </w:pPr>
      <w:r>
        <w:rPr>
          <w:sz w:val="28"/>
          <w:szCs w:val="28"/>
        </w:rPr>
        <w:t xml:space="preserve">Patient shocked, CPR, 2 minute check, no pulse, </w:t>
      </w:r>
      <w:proofErr w:type="spellStart"/>
      <w:r>
        <w:rPr>
          <w:sz w:val="28"/>
          <w:szCs w:val="28"/>
        </w:rPr>
        <w:t>Vfib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Shocked a 2</w:t>
      </w:r>
      <w:r w:rsidRPr="0095513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time.</w:t>
      </w:r>
      <w:proofErr w:type="gramEnd"/>
      <w:r>
        <w:rPr>
          <w:sz w:val="28"/>
          <w:szCs w:val="28"/>
        </w:rPr>
        <w:t xml:space="preserve"> Draw up </w:t>
      </w:r>
      <w:r w:rsidR="00F24D9A">
        <w:rPr>
          <w:sz w:val="28"/>
          <w:szCs w:val="28"/>
        </w:rPr>
        <w:t xml:space="preserve">Epinephrine q3-5; </w:t>
      </w:r>
      <w:r>
        <w:rPr>
          <w:sz w:val="28"/>
          <w:szCs w:val="28"/>
        </w:rPr>
        <w:t>Amiodarone 300 mg to give IV</w:t>
      </w:r>
      <w:r w:rsidR="00F24D9A">
        <w:rPr>
          <w:sz w:val="28"/>
          <w:szCs w:val="28"/>
        </w:rPr>
        <w:t xml:space="preserve"> after 2</w:t>
      </w:r>
      <w:r w:rsidR="00F24D9A" w:rsidRPr="00F24D9A">
        <w:rPr>
          <w:sz w:val="28"/>
          <w:szCs w:val="28"/>
          <w:vertAlign w:val="superscript"/>
        </w:rPr>
        <w:t>nd</w:t>
      </w:r>
      <w:r w:rsidR="00F24D9A">
        <w:rPr>
          <w:sz w:val="28"/>
          <w:szCs w:val="28"/>
        </w:rPr>
        <w:t xml:space="preserve"> shock</w:t>
      </w:r>
      <w:r>
        <w:rPr>
          <w:sz w:val="28"/>
          <w:szCs w:val="28"/>
        </w:rPr>
        <w:t xml:space="preserve">. </w:t>
      </w:r>
    </w:p>
    <w:p w:rsidR="0095513B" w:rsidRDefault="0095513B" w:rsidP="0095513B">
      <w:pPr>
        <w:rPr>
          <w:sz w:val="28"/>
          <w:szCs w:val="28"/>
        </w:rPr>
      </w:pPr>
      <w:r>
        <w:rPr>
          <w:sz w:val="28"/>
          <w:szCs w:val="28"/>
        </w:rPr>
        <w:t xml:space="preserve">CPR, 2 minute check, no pulse, rhythm: PEA </w:t>
      </w:r>
      <w:r w:rsidR="00F24D9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24D9A">
        <w:rPr>
          <w:sz w:val="28"/>
          <w:szCs w:val="28"/>
        </w:rPr>
        <w:t xml:space="preserve">CPR, epinephrine, h’s and t’s </w:t>
      </w:r>
    </w:p>
    <w:p w:rsidR="00F24D9A" w:rsidRDefault="00F24D9A" w:rsidP="0095513B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Cause: myocardial thrombosis. </w:t>
      </w:r>
    </w:p>
    <w:p w:rsidR="0095513B" w:rsidRDefault="0095513B" w:rsidP="0095513B">
      <w:pPr>
        <w:rPr>
          <w:b/>
          <w:sz w:val="32"/>
          <w:szCs w:val="32"/>
        </w:rPr>
      </w:pPr>
    </w:p>
    <w:p w:rsidR="00F24D9A" w:rsidRDefault="00F24D9A" w:rsidP="0095513B">
      <w:pPr>
        <w:rPr>
          <w:b/>
          <w:sz w:val="32"/>
          <w:szCs w:val="32"/>
        </w:rPr>
      </w:pPr>
    </w:p>
    <w:p w:rsidR="00F24D9A" w:rsidRDefault="00F24D9A" w:rsidP="0095513B">
      <w:pPr>
        <w:rPr>
          <w:b/>
          <w:sz w:val="32"/>
          <w:szCs w:val="32"/>
        </w:rPr>
      </w:pPr>
    </w:p>
    <w:p w:rsidR="00F24D9A" w:rsidRDefault="00F24D9A" w:rsidP="0095513B">
      <w:pPr>
        <w:rPr>
          <w:b/>
          <w:sz w:val="32"/>
          <w:szCs w:val="32"/>
        </w:rPr>
      </w:pPr>
    </w:p>
    <w:p w:rsidR="00F24D9A" w:rsidRDefault="00F24D9A" w:rsidP="0095513B">
      <w:pPr>
        <w:rPr>
          <w:b/>
          <w:sz w:val="32"/>
          <w:szCs w:val="32"/>
        </w:rPr>
      </w:pPr>
    </w:p>
    <w:p w:rsidR="00F24D9A" w:rsidRDefault="00F24D9A" w:rsidP="0095513B">
      <w:pPr>
        <w:rPr>
          <w:b/>
          <w:sz w:val="32"/>
          <w:szCs w:val="32"/>
        </w:rPr>
      </w:pPr>
    </w:p>
    <w:p w:rsidR="00F24D9A" w:rsidRDefault="00F24D9A" w:rsidP="0095513B">
      <w:pPr>
        <w:rPr>
          <w:b/>
          <w:sz w:val="32"/>
          <w:szCs w:val="32"/>
        </w:rPr>
      </w:pPr>
    </w:p>
    <w:p w:rsidR="00F24D9A" w:rsidRDefault="00F24D9A" w:rsidP="0095513B">
      <w:pPr>
        <w:rPr>
          <w:b/>
          <w:sz w:val="32"/>
          <w:szCs w:val="32"/>
        </w:rPr>
      </w:pPr>
    </w:p>
    <w:p w:rsidR="00F24D9A" w:rsidRDefault="00F24D9A" w:rsidP="0095513B">
      <w:pPr>
        <w:rPr>
          <w:b/>
          <w:sz w:val="32"/>
          <w:szCs w:val="32"/>
        </w:rPr>
      </w:pPr>
    </w:p>
    <w:p w:rsidR="0095513B" w:rsidRPr="00C52B87" w:rsidRDefault="0095513B" w:rsidP="0095513B">
      <w:pPr>
        <w:rPr>
          <w:b/>
          <w:sz w:val="32"/>
          <w:szCs w:val="32"/>
          <w:u w:val="single"/>
        </w:rPr>
      </w:pPr>
      <w:r w:rsidRPr="00C52B87">
        <w:rPr>
          <w:b/>
          <w:sz w:val="32"/>
          <w:szCs w:val="32"/>
          <w:u w:val="single"/>
        </w:rPr>
        <w:lastRenderedPageBreak/>
        <w:t xml:space="preserve">Observer 1 Checklist: Overdose </w:t>
      </w:r>
      <w:proofErr w:type="spellStart"/>
      <w:r w:rsidRPr="00C52B87">
        <w:rPr>
          <w:b/>
          <w:sz w:val="32"/>
          <w:szCs w:val="32"/>
          <w:u w:val="single"/>
        </w:rPr>
        <w:t>Megacode</w:t>
      </w:r>
      <w:proofErr w:type="spellEnd"/>
      <w:r w:rsidRPr="00C52B87">
        <w:rPr>
          <w:b/>
          <w:sz w:val="32"/>
          <w:szCs w:val="32"/>
          <w:u w:val="single"/>
        </w:rPr>
        <w:t xml:space="preserve"> Day 6</w:t>
      </w:r>
    </w:p>
    <w:p w:rsidR="0095513B" w:rsidRPr="00C41F47" w:rsidRDefault="0095513B" w:rsidP="0095513B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95513B" w:rsidRDefault="0095513B" w:rsidP="00955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Systematic assessment of critically ill patient</w:t>
      </w:r>
    </w:p>
    <w:p w:rsidR="0095513B" w:rsidRDefault="0095513B" w:rsidP="009551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586B">
        <w:rPr>
          <w:sz w:val="24"/>
          <w:szCs w:val="24"/>
        </w:rPr>
        <w:t xml:space="preserve">Recognize </w:t>
      </w:r>
      <w:r>
        <w:rPr>
          <w:sz w:val="24"/>
          <w:szCs w:val="24"/>
        </w:rPr>
        <w:t>and implement resuscitation in ACLS algorithms</w:t>
      </w:r>
    </w:p>
    <w:p w:rsidR="0095513B" w:rsidRDefault="0095513B" w:rsidP="00955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 collaborative teamwork in caring for the arresting patient</w:t>
      </w:r>
    </w:p>
    <w:p w:rsidR="0095513B" w:rsidRPr="00275E70" w:rsidRDefault="0095513B" w:rsidP="0095513B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*</w:t>
      </w:r>
      <w:r w:rsidRPr="00275E70">
        <w:rPr>
          <w:sz w:val="24"/>
          <w:szCs w:val="24"/>
          <w:u w:val="single"/>
        </w:rPr>
        <w:t>Checklist below: can answer Yes if team leader directed member to do – does not have to do him/herself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95513B" w:rsidRPr="00C41F47" w:rsidTr="00560455">
        <w:tc>
          <w:tcPr>
            <w:tcW w:w="397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5513B" w:rsidRPr="00C41F47" w:rsidRDefault="0095513B" w:rsidP="00560455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95513B" w:rsidRPr="00C41F47" w:rsidRDefault="0095513B" w:rsidP="00560455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95513B" w:rsidRPr="00235041" w:rsidRDefault="0095513B" w:rsidP="00560455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95513B" w:rsidRPr="00C41F47" w:rsidTr="00560455">
        <w:tc>
          <w:tcPr>
            <w:tcW w:w="397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  <w:r w:rsidR="00F24D9A">
              <w:rPr>
                <w:sz w:val="24"/>
                <w:szCs w:val="24"/>
              </w:rPr>
              <w:t>, PPE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Assessed for signs of stability (LOC, Chest pain, SOB, BP)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Applied monitor 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Initiated oxygen therapy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495CEA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Initiated compressions upon loss of pulse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495CEA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Initiated PPV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495CEA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Systematically able to defibrillate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C90EA9" w:rsidRDefault="00495CEA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Demonstrates understanding of </w:t>
            </w:r>
          </w:p>
          <w:p w:rsidR="0095513B" w:rsidRDefault="00495CEA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C90EA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fib/pulseless V</w:t>
            </w:r>
            <w:r w:rsidR="00C90EA9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tach</w:t>
            </w:r>
            <w:proofErr w:type="spellEnd"/>
            <w:r>
              <w:rPr>
                <w:sz w:val="24"/>
                <w:szCs w:val="24"/>
              </w:rPr>
              <w:t xml:space="preserve"> algorithm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495CEA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Compressions restarted immediately after shocked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C52B87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Mixed up and administered epinephrine as per direction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C52B87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Mixed up and administered Amiodarone as per direction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B844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5 H’s and 5 T’s</w:t>
            </w: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B844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 presence identified</w:t>
            </w:r>
          </w:p>
          <w:p w:rsidR="00594E3C" w:rsidRDefault="00594E3C" w:rsidP="00560455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  <w:tr w:rsidR="0095513B" w:rsidRPr="00C41F47" w:rsidTr="00560455">
        <w:tc>
          <w:tcPr>
            <w:tcW w:w="397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Pr="00C41F47" w:rsidRDefault="0095513B" w:rsidP="00560455">
            <w:pPr>
              <w:rPr>
                <w:sz w:val="24"/>
                <w:szCs w:val="24"/>
              </w:rPr>
            </w:pPr>
          </w:p>
        </w:tc>
      </w:tr>
    </w:tbl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b/>
          <w:sz w:val="32"/>
          <w:szCs w:val="32"/>
        </w:rPr>
      </w:pPr>
    </w:p>
    <w:p w:rsidR="0095513B" w:rsidRDefault="0095513B" w:rsidP="0095513B">
      <w:pPr>
        <w:rPr>
          <w:b/>
          <w:sz w:val="32"/>
          <w:szCs w:val="32"/>
        </w:rPr>
      </w:pPr>
    </w:p>
    <w:p w:rsidR="0095513B" w:rsidRDefault="0095513B" w:rsidP="0095513B">
      <w:pPr>
        <w:rPr>
          <w:b/>
          <w:sz w:val="32"/>
          <w:szCs w:val="32"/>
        </w:rPr>
      </w:pPr>
    </w:p>
    <w:p w:rsidR="0095513B" w:rsidRDefault="0095513B" w:rsidP="0095513B">
      <w:pPr>
        <w:rPr>
          <w:b/>
          <w:sz w:val="32"/>
          <w:szCs w:val="32"/>
        </w:rPr>
      </w:pPr>
    </w:p>
    <w:p w:rsidR="0095513B" w:rsidRDefault="0095513B" w:rsidP="0095513B">
      <w:pPr>
        <w:rPr>
          <w:b/>
          <w:sz w:val="32"/>
          <w:szCs w:val="32"/>
        </w:rPr>
      </w:pPr>
    </w:p>
    <w:p w:rsidR="0095513B" w:rsidRPr="002F57E2" w:rsidRDefault="0095513B" w:rsidP="0095513B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2: Team Communication Checklist</w:t>
      </w:r>
    </w:p>
    <w:p w:rsidR="0095513B" w:rsidRDefault="0095513B" w:rsidP="0095513B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95513B" w:rsidRDefault="0095513B" w:rsidP="009551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95513B" w:rsidRPr="002F57E2" w:rsidRDefault="0095513B" w:rsidP="009551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95513B" w:rsidTr="00560455">
        <w:tc>
          <w:tcPr>
            <w:tcW w:w="4248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95513B" w:rsidTr="00560455">
        <w:tc>
          <w:tcPr>
            <w:tcW w:w="4248" w:type="dxa"/>
          </w:tcPr>
          <w:p w:rsidR="0095513B" w:rsidRPr="002F57E2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of team leader is concise, clear and specific</w:t>
            </w:r>
          </w:p>
        </w:tc>
        <w:tc>
          <w:tcPr>
            <w:tcW w:w="540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13B" w:rsidTr="00560455">
        <w:tc>
          <w:tcPr>
            <w:tcW w:w="424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leader directed team members with specific tasks ensuring they understood. Did not overburden team members with too many tasks at once</w:t>
            </w:r>
          </w:p>
        </w:tc>
        <w:tc>
          <w:tcPr>
            <w:tcW w:w="540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13B" w:rsidTr="00560455">
        <w:tc>
          <w:tcPr>
            <w:tcW w:w="424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leader was open to suggestions from his/her team</w:t>
            </w:r>
          </w:p>
        </w:tc>
        <w:tc>
          <w:tcPr>
            <w:tcW w:w="540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13B" w:rsidTr="00560455">
        <w:tc>
          <w:tcPr>
            <w:tcW w:w="424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leader communicated with parent: plan of care, answered questions, demonstrated empathy</w:t>
            </w:r>
          </w:p>
        </w:tc>
        <w:tc>
          <w:tcPr>
            <w:tcW w:w="540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13B" w:rsidTr="00560455">
        <w:tc>
          <w:tcPr>
            <w:tcW w:w="424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team members communicated with each </w:t>
            </w:r>
            <w:proofErr w:type="gramStart"/>
            <w:r>
              <w:rPr>
                <w:sz w:val="24"/>
                <w:szCs w:val="24"/>
              </w:rPr>
              <w:t>other,</w:t>
            </w:r>
            <w:proofErr w:type="gramEnd"/>
            <w:r>
              <w:rPr>
                <w:sz w:val="24"/>
                <w:szCs w:val="24"/>
              </w:rPr>
              <w:t xml:space="preserve"> readily assisted each other.</w:t>
            </w:r>
          </w:p>
        </w:tc>
        <w:tc>
          <w:tcPr>
            <w:tcW w:w="540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13B" w:rsidTr="00560455">
        <w:tc>
          <w:tcPr>
            <w:tcW w:w="424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team members ensured team leader knew when their tasks were completed</w:t>
            </w:r>
          </w:p>
          <w:p w:rsidR="0095513B" w:rsidRDefault="0095513B" w:rsidP="0056045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i.e</w:t>
            </w:r>
            <w:proofErr w:type="spellEnd"/>
            <w:r>
              <w:rPr>
                <w:sz w:val="24"/>
                <w:szCs w:val="24"/>
              </w:rPr>
              <w:t xml:space="preserve"> ‘The atropine is in”</w:t>
            </w:r>
          </w:p>
        </w:tc>
        <w:tc>
          <w:tcPr>
            <w:tcW w:w="540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5513B" w:rsidTr="00560455">
        <w:tc>
          <w:tcPr>
            <w:tcW w:w="4248" w:type="dxa"/>
          </w:tcPr>
          <w:p w:rsidR="0095513B" w:rsidRDefault="0095513B" w:rsidP="00560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  <w:p w:rsidR="0095513B" w:rsidRDefault="0095513B" w:rsidP="00560455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95513B" w:rsidRPr="002F57E2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95513B" w:rsidRDefault="0095513B" w:rsidP="00560455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95513B" w:rsidRDefault="0095513B" w:rsidP="009551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95513B" w:rsidRPr="00A039A9" w:rsidRDefault="0095513B" w:rsidP="009551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95513B" w:rsidRDefault="0095513B" w:rsidP="0095513B">
      <w:pPr>
        <w:pStyle w:val="ListParagraph"/>
        <w:rPr>
          <w:sz w:val="24"/>
          <w:szCs w:val="24"/>
        </w:rPr>
      </w:pPr>
    </w:p>
    <w:p w:rsidR="0095513B" w:rsidRDefault="0095513B" w:rsidP="0095513B">
      <w:pPr>
        <w:pStyle w:val="ListParagraph"/>
        <w:rPr>
          <w:sz w:val="24"/>
          <w:szCs w:val="24"/>
        </w:rPr>
      </w:pPr>
    </w:p>
    <w:p w:rsidR="0095513B" w:rsidRDefault="0095513B" w:rsidP="009551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95513B" w:rsidRDefault="0095513B" w:rsidP="0095513B">
      <w:pPr>
        <w:pStyle w:val="ListParagraph"/>
        <w:ind w:left="1080"/>
        <w:rPr>
          <w:sz w:val="24"/>
          <w:szCs w:val="24"/>
        </w:rPr>
      </w:pPr>
    </w:p>
    <w:p w:rsidR="0095513B" w:rsidRDefault="0095513B" w:rsidP="0095513B">
      <w:pPr>
        <w:pStyle w:val="ListParagraph"/>
        <w:ind w:left="1080"/>
        <w:rPr>
          <w:sz w:val="24"/>
          <w:szCs w:val="24"/>
        </w:rPr>
      </w:pPr>
    </w:p>
    <w:p w:rsidR="0095513B" w:rsidRDefault="0095513B" w:rsidP="0095513B">
      <w:pPr>
        <w:pStyle w:val="ListParagraph"/>
        <w:ind w:left="1080"/>
        <w:rPr>
          <w:sz w:val="24"/>
          <w:szCs w:val="24"/>
        </w:rPr>
      </w:pPr>
    </w:p>
    <w:p w:rsidR="0095513B" w:rsidRDefault="0095513B" w:rsidP="0095513B">
      <w:pPr>
        <w:pStyle w:val="ListParagraph"/>
        <w:ind w:left="1080"/>
        <w:rPr>
          <w:sz w:val="24"/>
          <w:szCs w:val="24"/>
        </w:rPr>
      </w:pPr>
    </w:p>
    <w:p w:rsidR="0095513B" w:rsidRDefault="0095513B" w:rsidP="0095513B">
      <w:pPr>
        <w:pStyle w:val="ListParagraph"/>
        <w:ind w:left="1080"/>
        <w:rPr>
          <w:sz w:val="24"/>
          <w:szCs w:val="24"/>
        </w:rPr>
      </w:pPr>
    </w:p>
    <w:p w:rsidR="0095513B" w:rsidRDefault="0095513B" w:rsidP="009551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Describe collaboration efforts of this team. </w:t>
      </w: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Pr="006B5264" w:rsidRDefault="0095513B" w:rsidP="009551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B5264">
        <w:rPr>
          <w:sz w:val="24"/>
          <w:szCs w:val="24"/>
        </w:rPr>
        <w:t xml:space="preserve">Describe the interactions with </w:t>
      </w:r>
      <w:r>
        <w:rPr>
          <w:sz w:val="24"/>
          <w:szCs w:val="24"/>
        </w:rPr>
        <w:t xml:space="preserve">team leader and members. </w:t>
      </w: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Default="0095513B" w:rsidP="0095513B">
      <w:pPr>
        <w:rPr>
          <w:sz w:val="24"/>
          <w:szCs w:val="24"/>
        </w:rPr>
      </w:pPr>
    </w:p>
    <w:p w:rsidR="0095513B" w:rsidRPr="00AE0996" w:rsidRDefault="0095513B" w:rsidP="009551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proofErr w:type="gramStart"/>
      <w:r>
        <w:rPr>
          <w:sz w:val="24"/>
          <w:szCs w:val="24"/>
        </w:rPr>
        <w:t>any  interactions</w:t>
      </w:r>
      <w:proofErr w:type="gramEnd"/>
      <w:r>
        <w:rPr>
          <w:sz w:val="24"/>
          <w:szCs w:val="24"/>
        </w:rPr>
        <w:t xml:space="preserve"> with team leader and family member. </w:t>
      </w:r>
    </w:p>
    <w:p w:rsidR="0095513B" w:rsidRDefault="0095513B" w:rsidP="0095513B">
      <w:pPr>
        <w:pStyle w:val="ListParagraph"/>
        <w:rPr>
          <w:sz w:val="24"/>
          <w:szCs w:val="24"/>
        </w:rPr>
      </w:pPr>
    </w:p>
    <w:p w:rsidR="0095513B" w:rsidRDefault="0095513B" w:rsidP="0095513B">
      <w:pPr>
        <w:pStyle w:val="ListParagraph"/>
        <w:rPr>
          <w:sz w:val="24"/>
          <w:szCs w:val="24"/>
        </w:rPr>
      </w:pPr>
    </w:p>
    <w:p w:rsidR="0095513B" w:rsidRPr="00A039A9" w:rsidRDefault="0095513B" w:rsidP="0095513B">
      <w:pPr>
        <w:pStyle w:val="ListParagraph"/>
        <w:rPr>
          <w:sz w:val="24"/>
          <w:szCs w:val="24"/>
        </w:rPr>
      </w:pPr>
    </w:p>
    <w:p w:rsidR="0095513B" w:rsidRPr="00FF0263" w:rsidRDefault="0095513B" w:rsidP="0095513B">
      <w:pPr>
        <w:rPr>
          <w:sz w:val="24"/>
          <w:szCs w:val="24"/>
        </w:rPr>
      </w:pPr>
    </w:p>
    <w:p w:rsidR="0095513B" w:rsidRDefault="0095513B" w:rsidP="0095513B"/>
    <w:p w:rsidR="0095513B" w:rsidRDefault="0095513B" w:rsidP="0095513B"/>
    <w:p w:rsidR="0095513B" w:rsidRDefault="0095513B" w:rsidP="0095513B"/>
    <w:p w:rsidR="00C255C8" w:rsidRDefault="00C255C8"/>
    <w:sectPr w:rsidR="00C2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3B"/>
    <w:rsid w:val="00495CEA"/>
    <w:rsid w:val="00594E3C"/>
    <w:rsid w:val="005A4155"/>
    <w:rsid w:val="0095513B"/>
    <w:rsid w:val="00B8443B"/>
    <w:rsid w:val="00C255C8"/>
    <w:rsid w:val="00C52B87"/>
    <w:rsid w:val="00C90EA9"/>
    <w:rsid w:val="00F2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3B"/>
    <w:pPr>
      <w:ind w:left="720"/>
      <w:contextualSpacing/>
    </w:pPr>
  </w:style>
  <w:style w:type="table" w:styleId="TableGrid">
    <w:name w:val="Table Grid"/>
    <w:basedOn w:val="TableNormal"/>
    <w:uiPriority w:val="59"/>
    <w:rsid w:val="00955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3B"/>
    <w:pPr>
      <w:ind w:left="720"/>
      <w:contextualSpacing/>
    </w:pPr>
  </w:style>
  <w:style w:type="table" w:styleId="TableGrid">
    <w:name w:val="Table Grid"/>
    <w:basedOn w:val="TableNormal"/>
    <w:uiPriority w:val="59"/>
    <w:rsid w:val="00955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7D45BC61</Template>
  <TotalTime>84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1</cp:revision>
  <cp:lastPrinted>2015-06-01T18:44:00Z</cp:lastPrinted>
  <dcterms:created xsi:type="dcterms:W3CDTF">2015-06-01T17:50:00Z</dcterms:created>
  <dcterms:modified xsi:type="dcterms:W3CDTF">2015-06-01T19:14:00Z</dcterms:modified>
</cp:coreProperties>
</file>