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10B" w:rsidRDefault="00390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F92577" w:rsidTr="00F92577">
        <w:tc>
          <w:tcPr>
            <w:tcW w:w="3294" w:type="dxa"/>
          </w:tcPr>
          <w:p w:rsidR="00F92577" w:rsidRPr="00F92577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October 19</w:t>
            </w:r>
            <w:r w:rsidR="00F92577" w:rsidRPr="00F92577">
              <w:rPr>
                <w:b/>
                <w:sz w:val="28"/>
                <w:szCs w:val="28"/>
              </w:rPr>
              <w:t>, 2015</w:t>
            </w:r>
          </w:p>
          <w:p w:rsidR="00F92577" w:rsidRPr="00F92577" w:rsidRDefault="00CF34D5" w:rsidP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VH </w:t>
            </w:r>
            <w:r w:rsidR="00495AE9">
              <w:rPr>
                <w:b/>
                <w:sz w:val="28"/>
                <w:szCs w:val="28"/>
              </w:rPr>
              <w:t>E 7 Auditorium</w:t>
            </w:r>
          </w:p>
        </w:tc>
        <w:tc>
          <w:tcPr>
            <w:tcW w:w="3294" w:type="dxa"/>
          </w:tcPr>
          <w:p w:rsidR="00F92577" w:rsidRPr="00F92577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 Oct 22</w:t>
            </w:r>
            <w:r w:rsidR="00F92577" w:rsidRPr="00F92577">
              <w:rPr>
                <w:b/>
                <w:sz w:val="28"/>
                <w:szCs w:val="28"/>
              </w:rPr>
              <w:t>, 2015</w:t>
            </w:r>
          </w:p>
          <w:p w:rsidR="00F92577" w:rsidRPr="00F92577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VH E </w:t>
            </w:r>
            <w:r w:rsidR="0039010B">
              <w:rPr>
                <w:b/>
                <w:sz w:val="28"/>
                <w:szCs w:val="28"/>
              </w:rPr>
              <w:t>7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Auditorium</w:t>
            </w:r>
          </w:p>
        </w:tc>
        <w:tc>
          <w:tcPr>
            <w:tcW w:w="3294" w:type="dxa"/>
          </w:tcPr>
          <w:p w:rsidR="00F92577" w:rsidRPr="00F92577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Friday Oct 23</w:t>
            </w:r>
            <w:r w:rsidR="00F92577" w:rsidRPr="00F92577">
              <w:rPr>
                <w:b/>
                <w:sz w:val="28"/>
                <w:szCs w:val="28"/>
              </w:rPr>
              <w:t>, 2015</w:t>
            </w:r>
          </w:p>
          <w:p w:rsidR="00F92577" w:rsidRDefault="00F92577">
            <w:pPr>
              <w:rPr>
                <w:b/>
                <w:sz w:val="28"/>
                <w:szCs w:val="28"/>
              </w:rPr>
            </w:pPr>
            <w:r w:rsidRPr="00F92577">
              <w:rPr>
                <w:b/>
                <w:sz w:val="28"/>
                <w:szCs w:val="28"/>
              </w:rPr>
              <w:t>CSTAR UH</w:t>
            </w:r>
            <w:r w:rsidR="0039010B">
              <w:rPr>
                <w:b/>
                <w:sz w:val="28"/>
                <w:szCs w:val="28"/>
              </w:rPr>
              <w:t xml:space="preserve"> 6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 w:rsidR="0039010B">
              <w:rPr>
                <w:b/>
                <w:sz w:val="28"/>
                <w:szCs w:val="28"/>
              </w:rPr>
              <w:t xml:space="preserve"> floor </w:t>
            </w:r>
          </w:p>
          <w:p w:rsidR="0038614F" w:rsidRPr="00F92577" w:rsidRDefault="0038614F">
            <w:pPr>
              <w:rPr>
                <w:b/>
                <w:sz w:val="28"/>
                <w:szCs w:val="28"/>
              </w:rPr>
            </w:pPr>
          </w:p>
        </w:tc>
        <w:tc>
          <w:tcPr>
            <w:tcW w:w="3294" w:type="dxa"/>
          </w:tcPr>
          <w:p w:rsidR="00F92577" w:rsidRPr="00F92577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Monday Oct 26</w:t>
            </w:r>
            <w:r w:rsidR="00F92577" w:rsidRPr="00F92577">
              <w:rPr>
                <w:b/>
                <w:sz w:val="28"/>
                <w:szCs w:val="28"/>
              </w:rPr>
              <w:t>, 2015</w:t>
            </w:r>
          </w:p>
          <w:p w:rsidR="00F92577" w:rsidRPr="00F92577" w:rsidRDefault="00F92577" w:rsidP="00400ADE">
            <w:pPr>
              <w:rPr>
                <w:b/>
                <w:sz w:val="28"/>
                <w:szCs w:val="28"/>
              </w:rPr>
            </w:pPr>
            <w:r w:rsidRPr="00F92577">
              <w:rPr>
                <w:b/>
                <w:sz w:val="28"/>
                <w:szCs w:val="28"/>
              </w:rPr>
              <w:t>CSTAR UH</w:t>
            </w:r>
            <w:r w:rsidR="0039010B">
              <w:rPr>
                <w:b/>
                <w:sz w:val="28"/>
                <w:szCs w:val="28"/>
              </w:rPr>
              <w:t xml:space="preserve"> </w:t>
            </w:r>
            <w:r w:rsidR="00110072">
              <w:rPr>
                <w:b/>
                <w:sz w:val="28"/>
                <w:szCs w:val="28"/>
              </w:rPr>
              <w:t>6</w:t>
            </w:r>
            <w:r w:rsidR="00495AE9" w:rsidRPr="00495AE9">
              <w:rPr>
                <w:b/>
                <w:sz w:val="28"/>
                <w:szCs w:val="28"/>
                <w:vertAlign w:val="superscript"/>
              </w:rPr>
              <w:t>th</w:t>
            </w:r>
            <w:r w:rsidR="00495AE9">
              <w:rPr>
                <w:b/>
                <w:sz w:val="28"/>
                <w:szCs w:val="28"/>
              </w:rPr>
              <w:t xml:space="preserve"> floor</w:t>
            </w:r>
          </w:p>
        </w:tc>
      </w:tr>
      <w:tr w:rsidR="00F92577" w:rsidTr="00F92577">
        <w:tc>
          <w:tcPr>
            <w:tcW w:w="3294" w:type="dxa"/>
          </w:tcPr>
          <w:p w:rsidR="00F92577" w:rsidRDefault="00F92577">
            <w:r>
              <w:t>Welcome</w:t>
            </w:r>
          </w:p>
          <w:p w:rsidR="00F92577" w:rsidRDefault="00F92577"/>
          <w:p w:rsidR="00F92577" w:rsidRDefault="00F92577">
            <w:r>
              <w:t>Introductions</w:t>
            </w:r>
          </w:p>
          <w:p w:rsidR="00F92577" w:rsidRDefault="00F92577"/>
          <w:p w:rsidR="00F92577" w:rsidRDefault="00F92577">
            <w:r>
              <w:t>Leader Welcome</w:t>
            </w:r>
          </w:p>
          <w:p w:rsidR="007A57AB" w:rsidRDefault="007A57AB" w:rsidP="007A57AB">
            <w:r>
              <w:t>Professionalism/Dress Code</w:t>
            </w:r>
          </w:p>
          <w:p w:rsidR="007A57AB" w:rsidRDefault="007A57AB"/>
          <w:p w:rsidR="00F92577" w:rsidRDefault="00F92577">
            <w:r>
              <w:t>Rules of the Road</w:t>
            </w:r>
          </w:p>
          <w:p w:rsidR="00F92577" w:rsidRDefault="00F92577"/>
          <w:p w:rsidR="00F92577" w:rsidRDefault="00F92577">
            <w:r>
              <w:t>Standards of Practice</w:t>
            </w:r>
          </w:p>
          <w:p w:rsidR="00F92577" w:rsidRDefault="007A57AB">
            <w:r>
              <w:t xml:space="preserve">ED nurse </w:t>
            </w:r>
            <w:proofErr w:type="spellStart"/>
            <w:r>
              <w:t>vs</w:t>
            </w:r>
            <w:proofErr w:type="spellEnd"/>
            <w:r>
              <w:t xml:space="preserve"> floor nurse – 3 system approach</w:t>
            </w:r>
          </w:p>
          <w:p w:rsidR="007A57AB" w:rsidRDefault="007A57AB">
            <w:r>
              <w:t>How to be new</w:t>
            </w:r>
          </w:p>
          <w:p w:rsidR="00F92577" w:rsidRDefault="00F92577">
            <w:r>
              <w:t>Documentation</w:t>
            </w:r>
            <w:r w:rsidR="007A57AB">
              <w:t xml:space="preserve"> &amp; SBAR</w:t>
            </w:r>
          </w:p>
          <w:p w:rsidR="007A57AB" w:rsidRDefault="007A57AB">
            <w:r>
              <w:t>Scavenger hunt game (</w:t>
            </w:r>
            <w:r w:rsidRPr="007A57AB">
              <w:rPr>
                <w:color w:val="FF0000"/>
              </w:rPr>
              <w:t>Alison</w:t>
            </w:r>
            <w:r>
              <w:t>)</w:t>
            </w:r>
          </w:p>
          <w:p w:rsidR="00F92577" w:rsidRDefault="00F92577"/>
        </w:tc>
        <w:tc>
          <w:tcPr>
            <w:tcW w:w="3294" w:type="dxa"/>
          </w:tcPr>
          <w:p w:rsidR="00973805" w:rsidRDefault="00CF0804" w:rsidP="00973805">
            <w:r>
              <w:t xml:space="preserve">8-9:15 </w:t>
            </w:r>
            <w:r w:rsidR="007A57AB">
              <w:t>Mental health</w:t>
            </w:r>
            <w:r>
              <w:t xml:space="preserve"> </w:t>
            </w:r>
            <w:proofErr w:type="spellStart"/>
            <w:r>
              <w:t>pptx</w:t>
            </w:r>
            <w:proofErr w:type="spellEnd"/>
            <w:r w:rsidR="00495AE9">
              <w:t xml:space="preserve"> -</w:t>
            </w:r>
            <w:r w:rsidR="00495AE9" w:rsidRPr="00495AE9">
              <w:rPr>
                <w:highlight w:val="yellow"/>
              </w:rPr>
              <w:t>Alison</w:t>
            </w:r>
          </w:p>
          <w:p w:rsidR="007A57AB" w:rsidRDefault="00CF0804" w:rsidP="00973805">
            <w:r>
              <w:t>9:45-11:00</w:t>
            </w:r>
            <w:r w:rsidR="007A57AB">
              <w:t xml:space="preserve"> </w:t>
            </w:r>
            <w:proofErr w:type="spellStart"/>
            <w:r w:rsidR="007A57AB" w:rsidRPr="00CF0804">
              <w:rPr>
                <w:b/>
                <w:u w:val="single"/>
              </w:rPr>
              <w:t>Pt</w:t>
            </w:r>
            <w:proofErr w:type="spellEnd"/>
            <w:r w:rsidR="007A57AB" w:rsidRPr="00CF0804">
              <w:rPr>
                <w:b/>
                <w:u w:val="single"/>
              </w:rPr>
              <w:t xml:space="preserve"> simulations</w:t>
            </w:r>
          </w:p>
          <w:p w:rsidR="007A57AB" w:rsidRDefault="00CF0804" w:rsidP="00973805">
            <w:r>
              <w:t xml:space="preserve">1100-1130 </w:t>
            </w:r>
            <w:r w:rsidR="007A57AB">
              <w:t>Lateral violence</w:t>
            </w:r>
          </w:p>
          <w:p w:rsidR="007A57AB" w:rsidRDefault="007A57AB" w:rsidP="00973805"/>
          <w:p w:rsidR="00031100" w:rsidRDefault="00031100" w:rsidP="00973805"/>
          <w:p w:rsidR="00031100" w:rsidRDefault="00CF0804" w:rsidP="00973805">
            <w:r>
              <w:t xml:space="preserve">1130-1200 : Andrew Jones </w:t>
            </w:r>
          </w:p>
          <w:p w:rsidR="00CF0804" w:rsidRDefault="00CF0804" w:rsidP="00973805"/>
          <w:p w:rsidR="00CF0804" w:rsidRDefault="00CF0804" w:rsidP="00CF0804">
            <w:pPr>
              <w:rPr>
                <w:color w:val="FF0000"/>
              </w:rPr>
            </w:pPr>
          </w:p>
          <w:p w:rsidR="00CF0804" w:rsidRPr="007A57AB" w:rsidRDefault="00CF0804" w:rsidP="00CF0804"/>
        </w:tc>
        <w:tc>
          <w:tcPr>
            <w:tcW w:w="3294" w:type="dxa"/>
          </w:tcPr>
          <w:p w:rsidR="002D4519" w:rsidRDefault="00CF0804">
            <w:r>
              <w:t xml:space="preserve">8-9:15 </w:t>
            </w:r>
            <w:r w:rsidR="004C2E19">
              <w:t>Airway  &amp; Breathing</w:t>
            </w:r>
            <w:r w:rsidR="00495AE9">
              <w:t xml:space="preserve"> </w:t>
            </w:r>
            <w:r w:rsidR="00495AE9" w:rsidRPr="00495AE9">
              <w:rPr>
                <w:highlight w:val="yellow"/>
              </w:rPr>
              <w:t>(Jason)</w:t>
            </w:r>
          </w:p>
          <w:p w:rsidR="004C2E19" w:rsidRDefault="004C2E19"/>
          <w:p w:rsidR="004C2E19" w:rsidRDefault="00CF0804">
            <w:r>
              <w:t xml:space="preserve">9:45-10:15 </w:t>
            </w:r>
            <w:proofErr w:type="spellStart"/>
            <w:r w:rsidR="004C2E19">
              <w:t>Sim</w:t>
            </w:r>
            <w:proofErr w:type="spellEnd"/>
            <w:r w:rsidR="004C2E19">
              <w:t xml:space="preserve"> 1 COPD</w:t>
            </w:r>
            <w:r w:rsidR="00495AE9">
              <w:t xml:space="preserve"> </w:t>
            </w:r>
            <w:r w:rsidR="00495AE9" w:rsidRPr="00495AE9">
              <w:rPr>
                <w:highlight w:val="yellow"/>
              </w:rPr>
              <w:t>(Sarah &amp; Matt)</w:t>
            </w:r>
          </w:p>
          <w:p w:rsidR="004C2E19" w:rsidRDefault="00CF0804">
            <w:r>
              <w:t xml:space="preserve">10:15-10:45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 w:rsidR="004C2E19">
              <w:t>2 Pneumothorax</w:t>
            </w:r>
            <w:r w:rsidR="00495AE9">
              <w:t xml:space="preserve"> </w:t>
            </w:r>
            <w:r w:rsidR="00495AE9" w:rsidRPr="00495AE9">
              <w:rPr>
                <w:highlight w:val="yellow"/>
              </w:rPr>
              <w:t>(Jason &amp; Alison)</w:t>
            </w:r>
          </w:p>
          <w:p w:rsidR="00CF0804" w:rsidRDefault="00CF0804"/>
          <w:p w:rsidR="00CF0804" w:rsidRDefault="00CF0804">
            <w:r>
              <w:t>1100-1200</w:t>
            </w:r>
          </w:p>
          <w:p w:rsidR="004C2E19" w:rsidRDefault="004C2E19">
            <w:r>
              <w:t>Station 1 Inhaled meds</w:t>
            </w:r>
            <w:r w:rsidR="00495AE9">
              <w:t xml:space="preserve"> - </w:t>
            </w:r>
            <w:r w:rsidR="00495AE9" w:rsidRPr="00495AE9">
              <w:rPr>
                <w:highlight w:val="yellow"/>
              </w:rPr>
              <w:t>Alison</w:t>
            </w:r>
          </w:p>
          <w:p w:rsidR="004C2E19" w:rsidRDefault="004C2E19">
            <w:r>
              <w:t>Station 2 Airway adjuncts</w:t>
            </w:r>
            <w:r w:rsidR="00495AE9">
              <w:t xml:space="preserve"> - </w:t>
            </w:r>
            <w:r w:rsidR="00495AE9" w:rsidRPr="00495AE9">
              <w:rPr>
                <w:highlight w:val="yellow"/>
              </w:rPr>
              <w:t>Jason</w:t>
            </w:r>
          </w:p>
          <w:p w:rsidR="004C2E19" w:rsidRDefault="004C2E19">
            <w:r>
              <w:t>End tidal CO2</w:t>
            </w:r>
            <w:r w:rsidR="00495AE9">
              <w:t xml:space="preserve"> </w:t>
            </w:r>
            <w:r w:rsidR="00495AE9" w:rsidRPr="00495AE9">
              <w:rPr>
                <w:highlight w:val="yellow"/>
              </w:rPr>
              <w:t>– Sarah</w:t>
            </w:r>
            <w:r w:rsidR="00495AE9">
              <w:t xml:space="preserve"> (To be done in the Airway station along with Jason.)</w:t>
            </w:r>
          </w:p>
          <w:p w:rsidR="004C2E19" w:rsidRPr="004C2E19" w:rsidRDefault="004C2E19"/>
        </w:tc>
        <w:tc>
          <w:tcPr>
            <w:tcW w:w="3294" w:type="dxa"/>
          </w:tcPr>
          <w:p w:rsidR="00CF0804" w:rsidRDefault="00CF0804">
            <w:pPr>
              <w:rPr>
                <w:color w:val="FF0000"/>
              </w:rPr>
            </w:pPr>
            <w:r>
              <w:rPr>
                <w:b/>
              </w:rPr>
              <w:t xml:space="preserve">8-9:30 </w:t>
            </w:r>
            <w:r w:rsidR="004C2E19">
              <w:rPr>
                <w:b/>
              </w:rPr>
              <w:t>C</w:t>
            </w:r>
            <w:r w:rsidR="004C2E19" w:rsidRPr="004C2E19">
              <w:t>irculation</w:t>
            </w:r>
            <w:r w:rsidR="004C2E19">
              <w:t xml:space="preserve"> </w:t>
            </w:r>
            <w:r w:rsidR="00495AE9" w:rsidRPr="00495AE9">
              <w:rPr>
                <w:highlight w:val="yellow"/>
              </w:rPr>
              <w:t>Alison</w:t>
            </w:r>
          </w:p>
          <w:p w:rsidR="00CF0804" w:rsidRPr="00F84F7E" w:rsidRDefault="00CF0804">
            <w:pPr>
              <w:rPr>
                <w:b/>
                <w:color w:val="000000" w:themeColor="text1"/>
              </w:rPr>
            </w:pPr>
            <w:r w:rsidRPr="00F84F7E">
              <w:rPr>
                <w:b/>
                <w:color w:val="000000" w:themeColor="text1"/>
              </w:rPr>
              <w:t xml:space="preserve">1000-1115 </w:t>
            </w:r>
          </w:p>
          <w:p w:rsidR="004C2E19" w:rsidRPr="00CF0804" w:rsidRDefault="004C2E19">
            <w:pPr>
              <w:rPr>
                <w:color w:val="000000" w:themeColor="text1"/>
                <w:u w:val="single"/>
              </w:rPr>
            </w:pPr>
            <w:r w:rsidRPr="00CF0804">
              <w:rPr>
                <w:color w:val="000000" w:themeColor="text1"/>
                <w:u w:val="single"/>
              </w:rPr>
              <w:t xml:space="preserve">Station: </w:t>
            </w:r>
            <w:proofErr w:type="spellStart"/>
            <w:r w:rsidRPr="00CF0804">
              <w:rPr>
                <w:color w:val="000000" w:themeColor="text1"/>
                <w:u w:val="single"/>
              </w:rPr>
              <w:t>Zoll</w:t>
            </w:r>
            <w:proofErr w:type="spellEnd"/>
            <w:r w:rsidRPr="00CF0804">
              <w:rPr>
                <w:color w:val="000000" w:themeColor="text1"/>
                <w:u w:val="single"/>
              </w:rPr>
              <w:t xml:space="preserve"> (</w:t>
            </w:r>
            <w:r w:rsidRPr="00495AE9">
              <w:rPr>
                <w:color w:val="000000" w:themeColor="text1"/>
                <w:highlight w:val="yellow"/>
                <w:u w:val="single"/>
              </w:rPr>
              <w:t>Alison)</w:t>
            </w:r>
          </w:p>
          <w:p w:rsidR="004C2E19" w:rsidRPr="00CF0804" w:rsidRDefault="004C2E19">
            <w:pPr>
              <w:rPr>
                <w:color w:val="000000" w:themeColor="text1"/>
                <w:u w:val="single"/>
              </w:rPr>
            </w:pPr>
            <w:r w:rsidRPr="00CF0804">
              <w:rPr>
                <w:color w:val="000000" w:themeColor="text1"/>
                <w:u w:val="single"/>
              </w:rPr>
              <w:t>Station : Drugs (</w:t>
            </w:r>
            <w:r w:rsidR="00495AE9">
              <w:rPr>
                <w:color w:val="000000" w:themeColor="text1"/>
                <w:highlight w:val="yellow"/>
                <w:u w:val="single"/>
              </w:rPr>
              <w:t>Sarah</w:t>
            </w:r>
            <w:r w:rsidRPr="00495AE9">
              <w:rPr>
                <w:color w:val="000000" w:themeColor="text1"/>
                <w:highlight w:val="yellow"/>
                <w:u w:val="single"/>
              </w:rPr>
              <w:t>)</w:t>
            </w:r>
          </w:p>
          <w:p w:rsidR="00427599" w:rsidRPr="00CF0804" w:rsidRDefault="00427599">
            <w:pPr>
              <w:rPr>
                <w:color w:val="000000" w:themeColor="text1"/>
                <w:u w:val="single"/>
              </w:rPr>
            </w:pPr>
          </w:p>
          <w:p w:rsidR="003219F5" w:rsidRPr="003219F5" w:rsidRDefault="003219F5" w:rsidP="003219F5">
            <w:pPr>
              <w:rPr>
                <w:rFonts w:cs="Segoe UI"/>
              </w:rPr>
            </w:pPr>
            <w:r w:rsidRPr="003219F5">
              <w:rPr>
                <w:rFonts w:cs="Segoe UI"/>
              </w:rPr>
              <w:t xml:space="preserve">Sim: ACS assessment with </w:t>
            </w:r>
            <w:proofErr w:type="spellStart"/>
            <w:r w:rsidRPr="003219F5">
              <w:rPr>
                <w:rFonts w:cs="Segoe UI"/>
              </w:rPr>
              <w:t>anaphlylactic</w:t>
            </w:r>
            <w:proofErr w:type="spellEnd"/>
            <w:r w:rsidRPr="003219F5">
              <w:rPr>
                <w:rFonts w:cs="Segoe UI"/>
              </w:rPr>
              <w:t xml:space="preserve"> </w:t>
            </w:r>
            <w:proofErr w:type="spellStart"/>
            <w:r w:rsidRPr="003219F5">
              <w:rPr>
                <w:rFonts w:cs="Segoe UI"/>
              </w:rPr>
              <w:t>rx</w:t>
            </w:r>
            <w:proofErr w:type="spellEnd"/>
            <w:r w:rsidRPr="003219F5">
              <w:rPr>
                <w:rFonts w:cs="Segoe UI"/>
              </w:rPr>
              <w:t xml:space="preserve"> to Morphine</w:t>
            </w:r>
            <w:r w:rsidR="00495AE9">
              <w:rPr>
                <w:rFonts w:cs="Segoe UI"/>
              </w:rPr>
              <w:t xml:space="preserve"> - </w:t>
            </w:r>
            <w:r w:rsidR="00495AE9" w:rsidRPr="00495AE9">
              <w:rPr>
                <w:rFonts w:cs="Segoe UI"/>
                <w:highlight w:val="yellow"/>
              </w:rPr>
              <w:t>Jason</w:t>
            </w:r>
          </w:p>
          <w:p w:rsidR="00E34E22" w:rsidRDefault="00E34E22" w:rsidP="00E34E22">
            <w:pPr>
              <w:rPr>
                <w:b/>
                <w:color w:val="000000" w:themeColor="text1"/>
              </w:rPr>
            </w:pPr>
          </w:p>
          <w:p w:rsidR="00E34E22" w:rsidRPr="00E34E22" w:rsidRDefault="00E34E22" w:rsidP="00E34E22">
            <w:pPr>
              <w:rPr>
                <w:b/>
                <w:i/>
                <w:color w:val="000000" w:themeColor="text1"/>
                <w:u w:val="single"/>
              </w:rPr>
            </w:pPr>
          </w:p>
        </w:tc>
      </w:tr>
      <w:tr w:rsidR="00F92577" w:rsidTr="00F92577">
        <w:tc>
          <w:tcPr>
            <w:tcW w:w="3294" w:type="dxa"/>
          </w:tcPr>
          <w:p w:rsidR="00F92577" w:rsidRPr="00973805" w:rsidRDefault="00F92577">
            <w:pPr>
              <w:rPr>
                <w:b/>
                <w:sz w:val="24"/>
                <w:szCs w:val="24"/>
              </w:rPr>
            </w:pPr>
            <w:r w:rsidRPr="00973805">
              <w:rPr>
                <w:b/>
                <w:sz w:val="24"/>
                <w:szCs w:val="24"/>
              </w:rPr>
              <w:t>Lunch – Bring your own</w:t>
            </w:r>
          </w:p>
        </w:tc>
        <w:tc>
          <w:tcPr>
            <w:tcW w:w="3294" w:type="dxa"/>
          </w:tcPr>
          <w:p w:rsidR="00F92577" w:rsidRPr="00973805" w:rsidRDefault="002D4519">
            <w:pPr>
              <w:rPr>
                <w:b/>
                <w:sz w:val="24"/>
                <w:szCs w:val="24"/>
              </w:rPr>
            </w:pPr>
            <w:r w:rsidRPr="00973805"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F92577" w:rsidRPr="00973805" w:rsidRDefault="002D4519">
            <w:pPr>
              <w:rPr>
                <w:b/>
                <w:sz w:val="24"/>
                <w:szCs w:val="24"/>
              </w:rPr>
            </w:pPr>
            <w:r w:rsidRPr="00973805"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F92577" w:rsidRPr="00973805" w:rsidRDefault="00F92577">
            <w:pPr>
              <w:rPr>
                <w:b/>
                <w:sz w:val="24"/>
                <w:szCs w:val="24"/>
              </w:rPr>
            </w:pPr>
          </w:p>
        </w:tc>
      </w:tr>
      <w:tr w:rsidR="00F92577" w:rsidTr="00F92577">
        <w:tc>
          <w:tcPr>
            <w:tcW w:w="3294" w:type="dxa"/>
          </w:tcPr>
          <w:p w:rsidR="0039010B" w:rsidRDefault="0039010B" w:rsidP="0039010B">
            <w:r>
              <w:t>Quick &amp; Snappy</w:t>
            </w:r>
          </w:p>
          <w:p w:rsidR="0039010B" w:rsidRDefault="0039010B" w:rsidP="0039010B">
            <w:r>
              <w:t>Rapid infuser</w:t>
            </w:r>
          </w:p>
          <w:p w:rsidR="0039010B" w:rsidRDefault="0039010B" w:rsidP="0039010B">
            <w:r>
              <w:t>Arterial line</w:t>
            </w:r>
          </w:p>
          <w:p w:rsidR="0039010B" w:rsidRDefault="0039010B" w:rsidP="0039010B">
            <w:r>
              <w:t>Bedside monitor</w:t>
            </w:r>
          </w:p>
          <w:p w:rsidR="0039010B" w:rsidRPr="004C2E19" w:rsidRDefault="0039010B" w:rsidP="0039010B">
            <w:pPr>
              <w:rPr>
                <w:color w:val="FF0000"/>
              </w:rPr>
            </w:pPr>
            <w:r>
              <w:t xml:space="preserve">ENT &amp; Eyes – </w:t>
            </w:r>
          </w:p>
          <w:p w:rsidR="0039010B" w:rsidRPr="007A57AB" w:rsidRDefault="0039010B" w:rsidP="0039010B">
            <w:pPr>
              <w:rPr>
                <w:color w:val="FF0000"/>
              </w:rPr>
            </w:pPr>
            <w:r>
              <w:t>Morgan lens signoff Triage Overview (</w:t>
            </w:r>
            <w:r w:rsidRPr="007A57AB">
              <w:rPr>
                <w:color w:val="FF0000"/>
              </w:rPr>
              <w:t>Alison)</w:t>
            </w:r>
          </w:p>
          <w:p w:rsidR="007A57AB" w:rsidRPr="007A57AB" w:rsidRDefault="007A57AB">
            <w:pPr>
              <w:rPr>
                <w:color w:val="FF0000"/>
              </w:rPr>
            </w:pPr>
          </w:p>
        </w:tc>
        <w:tc>
          <w:tcPr>
            <w:tcW w:w="3294" w:type="dxa"/>
          </w:tcPr>
          <w:p w:rsidR="0039010B" w:rsidRDefault="0039010B" w:rsidP="0039010B"/>
          <w:p w:rsidR="00CF0804" w:rsidRDefault="00CF0804" w:rsidP="0039010B">
            <w:r>
              <w:t>Delirium/Dementia/Depression</w:t>
            </w:r>
          </w:p>
          <w:p w:rsidR="00CF0804" w:rsidRDefault="00CF0804" w:rsidP="0039010B">
            <w:r>
              <w:t>CAM tools/ Falls</w:t>
            </w:r>
            <w:r w:rsidR="00495AE9">
              <w:t xml:space="preserve"> –</w:t>
            </w:r>
            <w:r w:rsidR="00495AE9" w:rsidRPr="00495AE9">
              <w:rPr>
                <w:highlight w:val="yellow"/>
              </w:rPr>
              <w:t>Leon</w:t>
            </w:r>
            <w:r w:rsidR="00495AE9">
              <w:t xml:space="preserve"> Guest</w:t>
            </w:r>
          </w:p>
          <w:p w:rsidR="00CF0804" w:rsidRDefault="00CF0804" w:rsidP="0039010B"/>
          <w:p w:rsidR="00CF0804" w:rsidRDefault="00CF0804" w:rsidP="0039010B">
            <w:r>
              <w:t>Restraints sign-offs (hoping to do in ED)</w:t>
            </w:r>
          </w:p>
          <w:p w:rsidR="00CF0804" w:rsidRDefault="00CF0804" w:rsidP="0039010B"/>
          <w:p w:rsidR="0039010B" w:rsidRDefault="0039010B" w:rsidP="0039010B">
            <w:pPr>
              <w:rPr>
                <w:color w:val="FF0000"/>
              </w:rPr>
            </w:pPr>
            <w:r>
              <w:t xml:space="preserve">Toxicology </w:t>
            </w:r>
            <w:proofErr w:type="spellStart"/>
            <w:r w:rsidR="00CF0804">
              <w:t>pptx</w:t>
            </w:r>
            <w:proofErr w:type="spellEnd"/>
            <w:r w:rsidR="00495AE9">
              <w:t xml:space="preserve">- </w:t>
            </w:r>
            <w:r w:rsidR="00495AE9" w:rsidRPr="00495AE9">
              <w:rPr>
                <w:highlight w:val="yellow"/>
              </w:rPr>
              <w:t>Sarah</w:t>
            </w:r>
          </w:p>
          <w:p w:rsidR="0039010B" w:rsidRDefault="0039010B" w:rsidP="0039010B">
            <w:pPr>
              <w:rPr>
                <w:color w:val="FF0000"/>
              </w:rPr>
            </w:pPr>
          </w:p>
          <w:p w:rsidR="002D4519" w:rsidRPr="002D4519" w:rsidRDefault="002D4519" w:rsidP="00CF0804">
            <w:pPr>
              <w:rPr>
                <w:b/>
              </w:rPr>
            </w:pPr>
          </w:p>
        </w:tc>
        <w:tc>
          <w:tcPr>
            <w:tcW w:w="3294" w:type="dxa"/>
          </w:tcPr>
          <w:p w:rsidR="002D4519" w:rsidRDefault="00CF0804">
            <w:r>
              <w:t xml:space="preserve">1245-1345: </w:t>
            </w:r>
            <w:r w:rsidR="004C2E19">
              <w:t>RSI</w:t>
            </w:r>
            <w:r w:rsidR="00495AE9">
              <w:t xml:space="preserve"> </w:t>
            </w:r>
            <w:proofErr w:type="spellStart"/>
            <w:r w:rsidR="00495AE9">
              <w:t>pptx</w:t>
            </w:r>
            <w:proofErr w:type="spellEnd"/>
            <w:r w:rsidR="00495AE9">
              <w:t xml:space="preserve"> </w:t>
            </w:r>
            <w:r w:rsidR="00495AE9" w:rsidRPr="00495AE9">
              <w:rPr>
                <w:highlight w:val="yellow"/>
              </w:rPr>
              <w:t>Sarah</w:t>
            </w:r>
          </w:p>
          <w:p w:rsidR="0038614F" w:rsidRDefault="004C2E19">
            <w:pPr>
              <w:rPr>
                <w:color w:val="FF0000"/>
              </w:rPr>
            </w:pPr>
            <w:r>
              <w:t>Procedural Sedation</w:t>
            </w:r>
            <w:r w:rsidR="003219F5">
              <w:t xml:space="preserve"> </w:t>
            </w:r>
            <w:proofErr w:type="spellStart"/>
            <w:r w:rsidR="00495AE9">
              <w:t>pptx</w:t>
            </w:r>
            <w:proofErr w:type="spellEnd"/>
            <w:r w:rsidR="00495AE9">
              <w:t xml:space="preserve"> </w:t>
            </w:r>
            <w:r w:rsidR="00495AE9" w:rsidRPr="00495AE9">
              <w:rPr>
                <w:highlight w:val="yellow"/>
              </w:rPr>
              <w:t>Jason</w:t>
            </w:r>
          </w:p>
          <w:p w:rsidR="000B18FB" w:rsidRDefault="00CF0804">
            <w:r w:rsidRPr="000B18FB">
              <w:t xml:space="preserve">1415-1530 </w:t>
            </w:r>
          </w:p>
          <w:p w:rsidR="0038614F" w:rsidRPr="000B18FB" w:rsidRDefault="004C2E19">
            <w:pPr>
              <w:rPr>
                <w:color w:val="FF0000"/>
              </w:rPr>
            </w:pPr>
            <w:proofErr w:type="spellStart"/>
            <w:r w:rsidRPr="000B18FB">
              <w:t>Sim</w:t>
            </w:r>
            <w:proofErr w:type="spellEnd"/>
            <w:r w:rsidRPr="000B18FB">
              <w:t xml:space="preserve"> 1 RSI </w:t>
            </w:r>
            <w:r w:rsidR="00495AE9">
              <w:t xml:space="preserve">- </w:t>
            </w:r>
            <w:r w:rsidR="00495AE9" w:rsidRPr="00495AE9">
              <w:rPr>
                <w:highlight w:val="yellow"/>
              </w:rPr>
              <w:t>Alison</w:t>
            </w:r>
          </w:p>
          <w:p w:rsidR="00CF0804" w:rsidRPr="000B18FB" w:rsidRDefault="004C2E19">
            <w:proofErr w:type="spellStart"/>
            <w:r w:rsidRPr="000B18FB">
              <w:t>Sim</w:t>
            </w:r>
            <w:proofErr w:type="spellEnd"/>
            <w:r w:rsidRPr="000B18FB">
              <w:t xml:space="preserve"> 2 Procedural sedation</w:t>
            </w:r>
            <w:r w:rsidR="00495AE9">
              <w:t xml:space="preserve"> - </w:t>
            </w:r>
            <w:r w:rsidR="00495AE9" w:rsidRPr="00495AE9">
              <w:rPr>
                <w:highlight w:val="yellow"/>
              </w:rPr>
              <w:t>Sarah</w:t>
            </w:r>
            <w:r w:rsidR="0038614F" w:rsidRPr="000B18FB">
              <w:t xml:space="preserve"> </w:t>
            </w:r>
          </w:p>
          <w:p w:rsidR="004C2E19" w:rsidRPr="000B18FB" w:rsidRDefault="004C2E19">
            <w:r w:rsidRPr="000B18FB">
              <w:t>Tube talk: Chest tube, NG/feeding tube</w:t>
            </w:r>
            <w:r w:rsidR="00495AE9">
              <w:t xml:space="preserve"> - </w:t>
            </w:r>
            <w:r w:rsidR="00495AE9" w:rsidRPr="00495AE9">
              <w:rPr>
                <w:highlight w:val="yellow"/>
              </w:rPr>
              <w:t>Jason</w:t>
            </w:r>
          </w:p>
          <w:p w:rsidR="00CF0804" w:rsidRPr="000B18FB" w:rsidRDefault="000B18FB">
            <w:r>
              <w:t>(</w:t>
            </w:r>
            <w:r w:rsidR="00CF0804" w:rsidRPr="000B18FB">
              <w:t>2 Sims and tube station run simultaneously with rotating groups</w:t>
            </w:r>
            <w:r>
              <w:t>)</w:t>
            </w:r>
          </w:p>
          <w:p w:rsidR="00CF0804" w:rsidRDefault="00CF0804"/>
          <w:p w:rsidR="002D4519" w:rsidRDefault="002D4519"/>
          <w:p w:rsidR="002D4519" w:rsidRPr="00427599" w:rsidRDefault="002D4519">
            <w:pPr>
              <w:rPr>
                <w:b/>
                <w:color w:val="FF0000"/>
              </w:rPr>
            </w:pPr>
          </w:p>
        </w:tc>
        <w:tc>
          <w:tcPr>
            <w:tcW w:w="3294" w:type="dxa"/>
          </w:tcPr>
          <w:p w:rsidR="00427599" w:rsidRDefault="00E34E22" w:rsidP="004275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1300-1400: </w:t>
            </w:r>
            <w:r w:rsidR="00427599">
              <w:rPr>
                <w:color w:val="000000" w:themeColor="text1"/>
              </w:rPr>
              <w:t xml:space="preserve">Shock </w:t>
            </w:r>
            <w:proofErr w:type="spellStart"/>
            <w:r>
              <w:rPr>
                <w:color w:val="000000" w:themeColor="text1"/>
              </w:rPr>
              <w:t>pptx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495AE9" w:rsidRPr="00495AE9">
              <w:rPr>
                <w:color w:val="000000" w:themeColor="text1"/>
                <w:highlight w:val="yellow"/>
              </w:rPr>
              <w:t>(Sarah</w:t>
            </w:r>
            <w:r w:rsidR="00427599" w:rsidRPr="00495AE9">
              <w:rPr>
                <w:color w:val="000000" w:themeColor="text1"/>
                <w:highlight w:val="yellow"/>
              </w:rPr>
              <w:t>)</w:t>
            </w:r>
          </w:p>
          <w:p w:rsidR="00427599" w:rsidRDefault="00427599" w:rsidP="00427599">
            <w:pPr>
              <w:rPr>
                <w:color w:val="000000" w:themeColor="text1"/>
              </w:rPr>
            </w:pPr>
          </w:p>
          <w:p w:rsidR="00E34E22" w:rsidRDefault="00E34E22" w:rsidP="004275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1430-1530 </w:t>
            </w:r>
          </w:p>
          <w:p w:rsidR="00427599" w:rsidRPr="00427599" w:rsidRDefault="00427599" w:rsidP="00427599">
            <w:pPr>
              <w:rPr>
                <w:color w:val="FF0000"/>
              </w:rPr>
            </w:pPr>
            <w:proofErr w:type="spellStart"/>
            <w:r w:rsidRPr="00E34E22">
              <w:rPr>
                <w:color w:val="000000" w:themeColor="text1"/>
                <w:u w:val="single"/>
              </w:rPr>
              <w:t>Sim</w:t>
            </w:r>
            <w:proofErr w:type="spellEnd"/>
            <w:r>
              <w:rPr>
                <w:color w:val="000000" w:themeColor="text1"/>
              </w:rPr>
              <w:t xml:space="preserve">: Sepsis </w:t>
            </w:r>
            <w:r w:rsidR="00495AE9">
              <w:rPr>
                <w:color w:val="000000" w:themeColor="text1"/>
              </w:rPr>
              <w:t xml:space="preserve">– </w:t>
            </w:r>
            <w:r w:rsidR="00495AE9" w:rsidRPr="00495AE9">
              <w:rPr>
                <w:highlight w:val="yellow"/>
              </w:rPr>
              <w:t>Sarah</w:t>
            </w:r>
            <w:r w:rsidR="00495AE9">
              <w:t xml:space="preserve"> </w:t>
            </w:r>
            <w:r w:rsidR="00495AE9" w:rsidRPr="00495AE9">
              <w:rPr>
                <w:highlight w:val="yellow"/>
              </w:rPr>
              <w:t>&amp; Matt</w:t>
            </w:r>
          </w:p>
          <w:p w:rsidR="00973805" w:rsidRPr="00427599" w:rsidRDefault="00427599" w:rsidP="00427599">
            <w:pPr>
              <w:rPr>
                <w:color w:val="FF0000"/>
              </w:rPr>
            </w:pPr>
            <w:proofErr w:type="spellStart"/>
            <w:r w:rsidRPr="00E34E22">
              <w:rPr>
                <w:color w:val="000000" w:themeColor="text1"/>
                <w:u w:val="single"/>
              </w:rPr>
              <w:t>Sim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Hypovolemia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38614F" w:rsidRPr="00495AE9">
              <w:rPr>
                <w:highlight w:val="yellow"/>
              </w:rPr>
              <w:t>Alison</w:t>
            </w:r>
            <w:r w:rsidR="00495AE9" w:rsidRPr="00495AE9">
              <w:rPr>
                <w:highlight w:val="yellow"/>
              </w:rPr>
              <w:t>&amp; Jason</w:t>
            </w:r>
          </w:p>
          <w:p w:rsidR="00427599" w:rsidRDefault="00427599" w:rsidP="00427599">
            <w:pPr>
              <w:rPr>
                <w:color w:val="000000" w:themeColor="text1"/>
              </w:rPr>
            </w:pPr>
          </w:p>
          <w:p w:rsidR="00427599" w:rsidRDefault="00427599" w:rsidP="00427599">
            <w:pPr>
              <w:rPr>
                <w:color w:val="000000" w:themeColor="text1"/>
              </w:rPr>
            </w:pPr>
          </w:p>
          <w:p w:rsidR="00427599" w:rsidRDefault="00427599" w:rsidP="00427599">
            <w:pPr>
              <w:rPr>
                <w:color w:val="000000" w:themeColor="text1"/>
              </w:rPr>
            </w:pPr>
          </w:p>
          <w:p w:rsidR="00427599" w:rsidRDefault="00427599" w:rsidP="00427599">
            <w:pPr>
              <w:rPr>
                <w:color w:val="000000" w:themeColor="text1"/>
              </w:rPr>
            </w:pPr>
          </w:p>
          <w:p w:rsidR="00427599" w:rsidRPr="00427599" w:rsidRDefault="00427599" w:rsidP="00427599">
            <w:pPr>
              <w:rPr>
                <w:b/>
                <w:color w:val="FF0000"/>
              </w:rPr>
            </w:pPr>
            <w:r>
              <w:rPr>
                <w:color w:val="000000" w:themeColor="text1"/>
              </w:rPr>
              <w:t xml:space="preserve">Quiz </w:t>
            </w:r>
            <w:r w:rsidRPr="0038614F">
              <w:t>(Lucy)</w:t>
            </w:r>
          </w:p>
        </w:tc>
      </w:tr>
      <w:tr w:rsidR="00973805" w:rsidTr="00973805">
        <w:tc>
          <w:tcPr>
            <w:tcW w:w="3294" w:type="dxa"/>
          </w:tcPr>
          <w:p w:rsidR="00973805" w:rsidRPr="00973805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Tuesday Oct 27</w:t>
            </w:r>
          </w:p>
          <w:p w:rsidR="00973805" w:rsidRPr="00973805" w:rsidRDefault="00973805">
            <w:pPr>
              <w:rPr>
                <w:b/>
              </w:rPr>
            </w:pPr>
            <w:r w:rsidRPr="00973805">
              <w:rPr>
                <w:b/>
                <w:sz w:val="28"/>
                <w:szCs w:val="28"/>
              </w:rPr>
              <w:t>UH CSTAR</w:t>
            </w:r>
            <w:r w:rsidR="0039010B">
              <w:rPr>
                <w:b/>
                <w:sz w:val="28"/>
                <w:szCs w:val="28"/>
              </w:rPr>
              <w:t xml:space="preserve"> 6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 w:rsidR="0039010B">
              <w:rPr>
                <w:b/>
                <w:sz w:val="28"/>
                <w:szCs w:val="28"/>
              </w:rPr>
              <w:t xml:space="preserve"> floor</w:t>
            </w:r>
          </w:p>
        </w:tc>
        <w:tc>
          <w:tcPr>
            <w:tcW w:w="3294" w:type="dxa"/>
          </w:tcPr>
          <w:p w:rsidR="00973805" w:rsidRPr="00973805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Wednesday Oct 28</w:t>
            </w:r>
          </w:p>
          <w:p w:rsidR="00973805" w:rsidRPr="00973805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CSTAR 8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 w:rsidR="00EB3CA6">
              <w:rPr>
                <w:b/>
                <w:sz w:val="28"/>
                <w:szCs w:val="28"/>
              </w:rPr>
              <w:t xml:space="preserve"> Fl</w:t>
            </w:r>
            <w:r w:rsidR="0039010B">
              <w:rPr>
                <w:b/>
                <w:sz w:val="28"/>
                <w:szCs w:val="28"/>
              </w:rPr>
              <w:t>oor</w:t>
            </w:r>
          </w:p>
        </w:tc>
        <w:tc>
          <w:tcPr>
            <w:tcW w:w="3294" w:type="dxa"/>
          </w:tcPr>
          <w:p w:rsidR="00973805" w:rsidRPr="00973805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 Oct 29</w:t>
            </w:r>
          </w:p>
          <w:p w:rsidR="00973805" w:rsidRPr="00973805" w:rsidRDefault="00973805">
            <w:pPr>
              <w:rPr>
                <w:b/>
                <w:sz w:val="28"/>
                <w:szCs w:val="28"/>
              </w:rPr>
            </w:pPr>
            <w:r w:rsidRPr="00973805">
              <w:rPr>
                <w:b/>
                <w:sz w:val="28"/>
                <w:szCs w:val="28"/>
              </w:rPr>
              <w:t>CSTAR UH</w:t>
            </w:r>
            <w:r w:rsidR="0039010B">
              <w:rPr>
                <w:b/>
                <w:sz w:val="28"/>
                <w:szCs w:val="28"/>
              </w:rPr>
              <w:t xml:space="preserve"> 7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 w:rsidR="0039010B">
              <w:rPr>
                <w:b/>
                <w:sz w:val="28"/>
                <w:szCs w:val="28"/>
              </w:rPr>
              <w:t>/6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 w:rsidR="0039010B">
              <w:rPr>
                <w:b/>
                <w:sz w:val="28"/>
                <w:szCs w:val="28"/>
              </w:rPr>
              <w:t xml:space="preserve"> Floor</w:t>
            </w:r>
          </w:p>
        </w:tc>
        <w:tc>
          <w:tcPr>
            <w:tcW w:w="3294" w:type="dxa"/>
          </w:tcPr>
          <w:p w:rsidR="00973805" w:rsidRPr="00973805" w:rsidRDefault="00495AE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Friday Oct 30</w:t>
            </w:r>
          </w:p>
          <w:p w:rsidR="00973805" w:rsidRDefault="00973805">
            <w:pPr>
              <w:rPr>
                <w:b/>
                <w:sz w:val="28"/>
                <w:szCs w:val="28"/>
              </w:rPr>
            </w:pPr>
            <w:r w:rsidRPr="00973805">
              <w:rPr>
                <w:b/>
                <w:sz w:val="28"/>
                <w:szCs w:val="28"/>
              </w:rPr>
              <w:t>CSTAR UH</w:t>
            </w:r>
            <w:r w:rsidR="0039010B">
              <w:rPr>
                <w:b/>
                <w:sz w:val="28"/>
                <w:szCs w:val="28"/>
              </w:rPr>
              <w:t xml:space="preserve"> 6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 w:rsidR="0039010B">
              <w:rPr>
                <w:b/>
                <w:sz w:val="28"/>
                <w:szCs w:val="28"/>
              </w:rPr>
              <w:t xml:space="preserve"> Floor </w:t>
            </w:r>
            <w:proofErr w:type="spellStart"/>
            <w:r w:rsidR="0039010B">
              <w:rPr>
                <w:b/>
                <w:sz w:val="28"/>
                <w:szCs w:val="28"/>
              </w:rPr>
              <w:t>Kirkley</w:t>
            </w:r>
            <w:proofErr w:type="spellEnd"/>
          </w:p>
          <w:p w:rsidR="0038614F" w:rsidRPr="00973805" w:rsidRDefault="0038614F">
            <w:pPr>
              <w:rPr>
                <w:b/>
                <w:sz w:val="28"/>
                <w:szCs w:val="28"/>
              </w:rPr>
            </w:pPr>
          </w:p>
        </w:tc>
      </w:tr>
      <w:tr w:rsidR="00973805" w:rsidTr="00973805">
        <w:tc>
          <w:tcPr>
            <w:tcW w:w="3294" w:type="dxa"/>
          </w:tcPr>
          <w:p w:rsidR="0039010B" w:rsidRDefault="0039010B" w:rsidP="0039010B">
            <w:proofErr w:type="spellStart"/>
            <w:r>
              <w:t>Peds</w:t>
            </w:r>
            <w:proofErr w:type="spellEnd"/>
            <w:r>
              <w:t xml:space="preserve"> for UH</w:t>
            </w:r>
            <w:r w:rsidR="00EB3CA6">
              <w:t xml:space="preserve"> </w:t>
            </w:r>
            <w:r w:rsidR="00EB3CA6" w:rsidRPr="00EB3CA6">
              <w:rPr>
                <w:highlight w:val="yellow"/>
              </w:rPr>
              <w:t>Sarah</w:t>
            </w:r>
          </w:p>
          <w:p w:rsidR="00427599" w:rsidRDefault="00E34E22">
            <w:proofErr w:type="spellStart"/>
            <w:r>
              <w:t>Peds</w:t>
            </w:r>
            <w:proofErr w:type="spellEnd"/>
            <w:r>
              <w:t xml:space="preserve"> </w:t>
            </w:r>
            <w:proofErr w:type="spellStart"/>
            <w:r>
              <w:t>pptx</w:t>
            </w:r>
            <w:proofErr w:type="spellEnd"/>
            <w:r>
              <w:t xml:space="preserve"> – 08-0930</w:t>
            </w:r>
          </w:p>
          <w:p w:rsidR="00E34E22" w:rsidRDefault="00E34E22">
            <w:r>
              <w:t>Simulation one: 0945-1015</w:t>
            </w:r>
          </w:p>
          <w:p w:rsidR="00E34E22" w:rsidRDefault="00E34E22">
            <w:r>
              <w:t>Simulation two: 1025ish-1100</w:t>
            </w:r>
          </w:p>
          <w:p w:rsidR="00E34E22" w:rsidRDefault="00E34E22">
            <w:r>
              <w:t>1100-1200 – go to ED and review equipment</w:t>
            </w:r>
          </w:p>
          <w:p w:rsidR="00427599" w:rsidRDefault="00427599"/>
          <w:p w:rsidR="00427599" w:rsidRDefault="00EB3CA6">
            <w:r>
              <w:t xml:space="preserve">VH RN’s to meet in Trauma room at VH with </w:t>
            </w:r>
            <w:r w:rsidRPr="00EB3CA6">
              <w:rPr>
                <w:highlight w:val="yellow"/>
              </w:rPr>
              <w:t>Alison</w:t>
            </w:r>
          </w:p>
          <w:p w:rsidR="00427599" w:rsidRDefault="00427599"/>
        </w:tc>
        <w:tc>
          <w:tcPr>
            <w:tcW w:w="3294" w:type="dxa"/>
          </w:tcPr>
          <w:p w:rsidR="0039010B" w:rsidRDefault="0039010B" w:rsidP="0039010B">
            <w:r>
              <w:t>Lead II, ECG</w:t>
            </w:r>
            <w:r w:rsidR="00EB3CA6">
              <w:t xml:space="preserve"> </w:t>
            </w:r>
            <w:r w:rsidR="00EB3CA6" w:rsidRPr="00EB3CA6">
              <w:rPr>
                <w:highlight w:val="yellow"/>
              </w:rPr>
              <w:t>Alison and Sarah</w:t>
            </w:r>
          </w:p>
          <w:p w:rsidR="0039010B" w:rsidRPr="00427599" w:rsidRDefault="0039010B">
            <w:pPr>
              <w:rPr>
                <w:color w:val="FF0000"/>
              </w:rPr>
            </w:pPr>
          </w:p>
        </w:tc>
        <w:tc>
          <w:tcPr>
            <w:tcW w:w="3294" w:type="dxa"/>
          </w:tcPr>
          <w:p w:rsidR="007801E8" w:rsidRDefault="00EB3CA6">
            <w:proofErr w:type="spellStart"/>
            <w:r>
              <w:t>Abdo</w:t>
            </w:r>
            <w:proofErr w:type="spellEnd"/>
            <w:r>
              <w:t xml:space="preserve"> </w:t>
            </w:r>
            <w:r w:rsidRPr="00EB3CA6">
              <w:rPr>
                <w:highlight w:val="yellow"/>
              </w:rPr>
              <w:t>– Sarah</w:t>
            </w:r>
            <w:r>
              <w:t xml:space="preserve"> 08-0930</w:t>
            </w:r>
          </w:p>
          <w:p w:rsidR="00427599" w:rsidRDefault="00EB3CA6">
            <w:proofErr w:type="spellStart"/>
            <w:r>
              <w:t>Gyne</w:t>
            </w:r>
            <w:proofErr w:type="spellEnd"/>
            <w:r>
              <w:t xml:space="preserve">/OB /Domestic violence/SA – </w:t>
            </w:r>
            <w:r w:rsidRPr="00EB3CA6">
              <w:rPr>
                <w:highlight w:val="yellow"/>
              </w:rPr>
              <w:t>Alison</w:t>
            </w:r>
            <w:r>
              <w:t xml:space="preserve"> 0945-11</w:t>
            </w:r>
          </w:p>
          <w:p w:rsidR="00F84F7E" w:rsidRDefault="00F84F7E"/>
          <w:p w:rsidR="00F84F7E" w:rsidRDefault="00F84F7E"/>
          <w:p w:rsidR="00685E37" w:rsidRDefault="00E34E22">
            <w:r>
              <w:t xml:space="preserve">Simulations: </w:t>
            </w:r>
            <w:r w:rsidR="00685E37" w:rsidRPr="00685E37">
              <w:t>1100-1200</w:t>
            </w:r>
          </w:p>
          <w:p w:rsidR="00E34E22" w:rsidRDefault="00E34E22">
            <w:r>
              <w:t xml:space="preserve">Upper </w:t>
            </w:r>
            <w:proofErr w:type="spellStart"/>
            <w:r>
              <w:t>abd</w:t>
            </w:r>
            <w:proofErr w:type="spellEnd"/>
            <w:r w:rsidR="00D249C2">
              <w:t xml:space="preserve"> – </w:t>
            </w:r>
            <w:r w:rsidR="00D249C2" w:rsidRPr="00D249C2">
              <w:rPr>
                <w:highlight w:val="yellow"/>
              </w:rPr>
              <w:t>Sarah &amp; Jason</w:t>
            </w:r>
          </w:p>
          <w:p w:rsidR="00E34E22" w:rsidRDefault="00E34E22" w:rsidP="00685E37">
            <w:r>
              <w:t>Renal colic –</w:t>
            </w:r>
            <w:r w:rsidR="00F84F7E">
              <w:t xml:space="preserve"> </w:t>
            </w:r>
            <w:r w:rsidR="00D249C2" w:rsidRPr="00D249C2">
              <w:rPr>
                <w:highlight w:val="yellow"/>
              </w:rPr>
              <w:t>Alison &amp; Matt</w:t>
            </w:r>
          </w:p>
        </w:tc>
        <w:tc>
          <w:tcPr>
            <w:tcW w:w="3294" w:type="dxa"/>
          </w:tcPr>
          <w:p w:rsidR="00AA0B13" w:rsidRDefault="00427599">
            <w:r>
              <w:t>Physical Assessment Testing</w:t>
            </w:r>
          </w:p>
          <w:p w:rsidR="00EA5474" w:rsidRPr="00EA5474" w:rsidRDefault="00EA5474">
            <w:pPr>
              <w:rPr>
                <w:highlight w:val="yellow"/>
              </w:rPr>
            </w:pPr>
            <w:r w:rsidRPr="00EA5474">
              <w:rPr>
                <w:highlight w:val="yellow"/>
              </w:rPr>
              <w:t>Sarah &amp; Matt</w:t>
            </w:r>
          </w:p>
          <w:p w:rsidR="00EA5474" w:rsidRDefault="00EA5474">
            <w:r w:rsidRPr="00EA5474">
              <w:rPr>
                <w:highlight w:val="yellow"/>
              </w:rPr>
              <w:t>Alison &amp; Jason</w:t>
            </w:r>
          </w:p>
        </w:tc>
      </w:tr>
      <w:tr w:rsidR="00973805" w:rsidTr="00973805">
        <w:tc>
          <w:tcPr>
            <w:tcW w:w="3294" w:type="dxa"/>
          </w:tcPr>
          <w:p w:rsidR="00973805" w:rsidRPr="00973805" w:rsidRDefault="004275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973805" w:rsidRPr="00973805" w:rsidRDefault="004275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973805" w:rsidRPr="00973805" w:rsidRDefault="004275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973805" w:rsidRPr="00973805" w:rsidRDefault="004275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Lunch</w:t>
            </w:r>
            <w:r w:rsidR="003219F5">
              <w:rPr>
                <w:b/>
                <w:sz w:val="24"/>
                <w:szCs w:val="24"/>
              </w:rPr>
              <w:t xml:space="preserve"> - Potluck</w:t>
            </w:r>
          </w:p>
        </w:tc>
      </w:tr>
      <w:tr w:rsidR="00973805" w:rsidTr="00973805">
        <w:tc>
          <w:tcPr>
            <w:tcW w:w="3294" w:type="dxa"/>
          </w:tcPr>
          <w:p w:rsidR="0039010B" w:rsidRDefault="00E34E22" w:rsidP="0039010B">
            <w:r>
              <w:t xml:space="preserve">1230-1330 </w:t>
            </w:r>
            <w:proofErr w:type="spellStart"/>
            <w:r>
              <w:t>Neuro</w:t>
            </w:r>
            <w:proofErr w:type="spellEnd"/>
            <w:r>
              <w:t xml:space="preserve"> </w:t>
            </w:r>
            <w:proofErr w:type="spellStart"/>
            <w:r>
              <w:t>pptx</w:t>
            </w:r>
            <w:proofErr w:type="spellEnd"/>
            <w:r w:rsidR="00EB3CA6">
              <w:t xml:space="preserve"> - </w:t>
            </w:r>
            <w:r w:rsidR="00EB3CA6" w:rsidRPr="00EB3CA6">
              <w:rPr>
                <w:highlight w:val="yellow"/>
              </w:rPr>
              <w:t>Jason</w:t>
            </w:r>
          </w:p>
          <w:p w:rsidR="0039010B" w:rsidRPr="00427599" w:rsidRDefault="0039010B" w:rsidP="0039010B"/>
          <w:p w:rsidR="0039010B" w:rsidRPr="00E34E22" w:rsidRDefault="00E34E22" w:rsidP="0039010B">
            <w:pPr>
              <w:rPr>
                <w:rFonts w:cs="Segoe UI"/>
                <w:u w:val="single"/>
              </w:rPr>
            </w:pPr>
            <w:r>
              <w:rPr>
                <w:rFonts w:cs="Segoe UI"/>
              </w:rPr>
              <w:t xml:space="preserve">1345-1515 </w:t>
            </w:r>
            <w:r w:rsidRPr="00E34E22">
              <w:rPr>
                <w:rFonts w:cs="Segoe UI"/>
                <w:u w:val="single"/>
              </w:rPr>
              <w:t xml:space="preserve">Rotating </w:t>
            </w:r>
            <w:r w:rsidR="0039010B" w:rsidRPr="00E34E22">
              <w:rPr>
                <w:rFonts w:cs="Segoe UI"/>
                <w:u w:val="single"/>
              </w:rPr>
              <w:t>Simulation</w:t>
            </w:r>
            <w:r w:rsidRPr="00E34E22">
              <w:rPr>
                <w:rFonts w:cs="Segoe UI"/>
                <w:u w:val="single"/>
              </w:rPr>
              <w:t>s</w:t>
            </w:r>
            <w:r>
              <w:rPr>
                <w:rFonts w:cs="Segoe UI"/>
                <w:u w:val="single"/>
              </w:rPr>
              <w:t xml:space="preserve"> &amp; station</w:t>
            </w:r>
            <w:r w:rsidR="0039010B" w:rsidRPr="00E34E22">
              <w:rPr>
                <w:rFonts w:cs="Segoe UI"/>
                <w:u w:val="single"/>
              </w:rPr>
              <w:t>:</w:t>
            </w:r>
          </w:p>
          <w:p w:rsidR="0039010B" w:rsidRPr="003219F5" w:rsidRDefault="0039010B" w:rsidP="0039010B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3219F5">
              <w:rPr>
                <w:rFonts w:cs="Segoe UI"/>
              </w:rPr>
              <w:t>Seizure- Visitor on the floor</w:t>
            </w:r>
            <w:r>
              <w:rPr>
                <w:rFonts w:cs="Segoe UI"/>
              </w:rPr>
              <w:t xml:space="preserve"> </w:t>
            </w:r>
            <w:r w:rsidRPr="00EB3CA6">
              <w:rPr>
                <w:rFonts w:cs="Segoe UI"/>
                <w:highlight w:val="yellow"/>
              </w:rPr>
              <w:t>Alison</w:t>
            </w:r>
          </w:p>
          <w:p w:rsidR="0039010B" w:rsidRPr="003219F5" w:rsidRDefault="00E34E22" w:rsidP="0039010B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>
              <w:rPr>
                <w:rFonts w:cs="Segoe UI"/>
              </w:rPr>
              <w:t xml:space="preserve">Headache - </w:t>
            </w:r>
            <w:r w:rsidR="00EB3CA6" w:rsidRPr="00EB3CA6">
              <w:rPr>
                <w:rFonts w:cs="Segoe UI"/>
                <w:highlight w:val="yellow"/>
              </w:rPr>
              <w:t>Sarah</w:t>
            </w:r>
          </w:p>
          <w:p w:rsidR="0039010B" w:rsidRPr="003219F5" w:rsidRDefault="0039010B" w:rsidP="0039010B">
            <w:pPr>
              <w:rPr>
                <w:rFonts w:cs="Segoe UI"/>
              </w:rPr>
            </w:pPr>
          </w:p>
          <w:p w:rsidR="0039010B" w:rsidRPr="003219F5" w:rsidRDefault="0039010B" w:rsidP="0039010B">
            <w:pPr>
              <w:rPr>
                <w:rFonts w:cs="Segoe UI"/>
              </w:rPr>
            </w:pPr>
            <w:r w:rsidRPr="003219F5">
              <w:rPr>
                <w:rFonts w:cs="Segoe UI"/>
              </w:rPr>
              <w:t>Stations:</w:t>
            </w:r>
          </w:p>
          <w:p w:rsidR="0039010B" w:rsidRPr="003219F5" w:rsidRDefault="0039010B" w:rsidP="0039010B">
            <w:pPr>
              <w:pStyle w:val="ListParagraph"/>
              <w:numPr>
                <w:ilvl w:val="0"/>
                <w:numId w:val="4"/>
              </w:numPr>
              <w:rPr>
                <w:rFonts w:cs="Segoe UI"/>
              </w:rPr>
            </w:pPr>
            <w:r w:rsidRPr="003219F5">
              <w:rPr>
                <w:rFonts w:cs="Segoe UI"/>
              </w:rPr>
              <w:t>Backboard – fall in the ED.  Put on backboard then remove.</w:t>
            </w:r>
            <w:r>
              <w:rPr>
                <w:rFonts w:cs="Segoe UI"/>
              </w:rPr>
              <w:t xml:space="preserve"> </w:t>
            </w:r>
            <w:r w:rsidR="00EB3CA6">
              <w:rPr>
                <w:rFonts w:cs="Segoe UI"/>
              </w:rPr>
              <w:t xml:space="preserve">- </w:t>
            </w:r>
            <w:r w:rsidR="00EB3CA6" w:rsidRPr="00EB3CA6">
              <w:rPr>
                <w:rFonts w:cs="Segoe UI"/>
                <w:highlight w:val="yellow"/>
              </w:rPr>
              <w:t>Jason</w:t>
            </w:r>
          </w:p>
          <w:p w:rsidR="0039010B" w:rsidRDefault="0039010B" w:rsidP="0039010B">
            <w:pPr>
              <w:rPr>
                <w:rFonts w:cs="Segoe UI"/>
              </w:rPr>
            </w:pPr>
            <w:r w:rsidRPr="003219F5">
              <w:rPr>
                <w:rFonts w:cs="Segoe UI"/>
              </w:rPr>
              <w:t xml:space="preserve"> </w:t>
            </w:r>
          </w:p>
          <w:p w:rsidR="00EB3CA6" w:rsidRPr="003219F5" w:rsidRDefault="00EB3CA6" w:rsidP="0039010B"/>
          <w:p w:rsidR="00427599" w:rsidRPr="00427599" w:rsidRDefault="00E34E22" w:rsidP="0039010B">
            <w:pPr>
              <w:rPr>
                <w:color w:val="FF0000"/>
              </w:rPr>
            </w:pPr>
            <w:r>
              <w:t>1545: Quiz</w:t>
            </w:r>
          </w:p>
        </w:tc>
        <w:tc>
          <w:tcPr>
            <w:tcW w:w="3294" w:type="dxa"/>
          </w:tcPr>
          <w:p w:rsidR="0039010B" w:rsidRDefault="0039010B" w:rsidP="0039010B">
            <w:r>
              <w:t xml:space="preserve">Finish ECG </w:t>
            </w:r>
          </w:p>
          <w:p w:rsidR="0039010B" w:rsidRDefault="0039010B" w:rsidP="0039010B"/>
          <w:p w:rsidR="0039010B" w:rsidRDefault="0039010B" w:rsidP="0039010B"/>
          <w:p w:rsidR="0039010B" w:rsidRDefault="0039010B" w:rsidP="0039010B"/>
          <w:p w:rsidR="0039010B" w:rsidRDefault="0039010B" w:rsidP="0039010B"/>
          <w:p w:rsidR="0039010B" w:rsidRDefault="0038614F" w:rsidP="0039010B">
            <w:r>
              <w:t xml:space="preserve">matching game </w:t>
            </w:r>
          </w:p>
          <w:p w:rsidR="00E34E22" w:rsidRDefault="00E34E22" w:rsidP="00E34E22">
            <w:r>
              <w:t xml:space="preserve">1415: Central line signoff </w:t>
            </w:r>
            <w:r w:rsidRPr="00EB3CA6">
              <w:rPr>
                <w:highlight w:val="yellow"/>
              </w:rPr>
              <w:t>–</w:t>
            </w:r>
            <w:r w:rsidR="00EB3CA6" w:rsidRPr="00EB3CA6">
              <w:rPr>
                <w:highlight w:val="yellow"/>
              </w:rPr>
              <w:t xml:space="preserve"> Alison and Sarah</w:t>
            </w:r>
          </w:p>
          <w:p w:rsidR="00E34E22" w:rsidRDefault="00E34E22" w:rsidP="00E34E22"/>
          <w:p w:rsidR="00E34E22" w:rsidRDefault="00E34E22" w:rsidP="00E34E22"/>
          <w:p w:rsidR="00E34E22" w:rsidRDefault="00E34E22" w:rsidP="00E34E22"/>
          <w:p w:rsidR="000832B6" w:rsidRDefault="000832B6" w:rsidP="0039010B"/>
          <w:p w:rsidR="0039010B" w:rsidRDefault="00E34E22" w:rsidP="0039010B">
            <w:r>
              <w:t xml:space="preserve">1500: </w:t>
            </w:r>
            <w:r w:rsidR="000832B6">
              <w:t xml:space="preserve">EMS – Jay </w:t>
            </w:r>
            <w:proofErr w:type="spellStart"/>
            <w:r w:rsidR="000832B6">
              <w:t>Loosley</w:t>
            </w:r>
            <w:proofErr w:type="spellEnd"/>
            <w:r w:rsidR="000832B6">
              <w:t xml:space="preserve"> </w:t>
            </w:r>
          </w:p>
          <w:p w:rsidR="00427599" w:rsidRDefault="00427599" w:rsidP="00427599">
            <w:pPr>
              <w:rPr>
                <w:color w:val="FF0000"/>
              </w:rPr>
            </w:pPr>
          </w:p>
          <w:p w:rsidR="00E34E22" w:rsidRPr="00427599" w:rsidRDefault="00E34E22" w:rsidP="00427599">
            <w:pPr>
              <w:rPr>
                <w:color w:val="FF0000"/>
              </w:rPr>
            </w:pPr>
            <w:r w:rsidRPr="00E34E22">
              <w:t>1545: Quiz</w:t>
            </w:r>
          </w:p>
        </w:tc>
        <w:tc>
          <w:tcPr>
            <w:tcW w:w="3294" w:type="dxa"/>
          </w:tcPr>
          <w:p w:rsidR="007801E8" w:rsidRDefault="00F84F7E">
            <w:r>
              <w:t xml:space="preserve">1230-1330: </w:t>
            </w:r>
            <w:r w:rsidR="00427599">
              <w:t>Skin, burns</w:t>
            </w:r>
            <w:r w:rsidR="00D249C2">
              <w:t xml:space="preserve"> </w:t>
            </w:r>
            <w:r w:rsidR="00D249C2" w:rsidRPr="00D249C2">
              <w:rPr>
                <w:highlight w:val="yellow"/>
              </w:rPr>
              <w:t>Alison</w:t>
            </w:r>
          </w:p>
          <w:p w:rsidR="00427599" w:rsidRDefault="00427599"/>
          <w:p w:rsidR="00427599" w:rsidRDefault="00F84F7E">
            <w:r>
              <w:t xml:space="preserve">1330-1400: </w:t>
            </w:r>
            <w:r w:rsidR="00427599">
              <w:t>MSK</w:t>
            </w:r>
            <w:r w:rsidR="00D249C2">
              <w:t xml:space="preserve"> </w:t>
            </w:r>
            <w:r w:rsidR="00D249C2" w:rsidRPr="00D249C2">
              <w:rPr>
                <w:highlight w:val="yellow"/>
              </w:rPr>
              <w:t>Jason</w:t>
            </w:r>
          </w:p>
          <w:p w:rsidR="00427599" w:rsidRDefault="00427599"/>
          <w:p w:rsidR="00427599" w:rsidRDefault="00F84F7E">
            <w:r>
              <w:t xml:space="preserve">1415-1530: Rotating </w:t>
            </w:r>
            <w:r w:rsidR="00427599">
              <w:t>Stations: Dressings/splints</w:t>
            </w:r>
            <w:r w:rsidR="00D249C2">
              <w:t xml:space="preserve"> </w:t>
            </w:r>
            <w:r w:rsidR="00D249C2" w:rsidRPr="00D249C2">
              <w:rPr>
                <w:highlight w:val="yellow"/>
              </w:rPr>
              <w:t>Jason</w:t>
            </w:r>
          </w:p>
          <w:p w:rsidR="00427599" w:rsidRDefault="00427599"/>
          <w:p w:rsidR="00427599" w:rsidRDefault="00427599">
            <w:r>
              <w:t>Simulation: Leg burn with airway compromise</w:t>
            </w:r>
            <w:r w:rsidR="00D249C2">
              <w:t xml:space="preserve"> </w:t>
            </w:r>
            <w:r w:rsidR="00D249C2" w:rsidRPr="00D249C2">
              <w:rPr>
                <w:highlight w:val="yellow"/>
              </w:rPr>
              <w:t>Sarah &amp; Alison</w:t>
            </w:r>
          </w:p>
          <w:p w:rsidR="00427599" w:rsidRPr="00427599" w:rsidRDefault="00427599" w:rsidP="00427599"/>
          <w:p w:rsidR="00427599" w:rsidRPr="00427599" w:rsidRDefault="00427599" w:rsidP="00427599"/>
          <w:p w:rsidR="00427599" w:rsidRDefault="00427599" w:rsidP="00427599"/>
          <w:p w:rsidR="00427599" w:rsidRDefault="00427599" w:rsidP="00427599"/>
          <w:p w:rsidR="00427599" w:rsidRDefault="00427599" w:rsidP="00427599"/>
          <w:p w:rsidR="00427599" w:rsidRDefault="00E34E22" w:rsidP="00427599">
            <w:r>
              <w:t>1545: Quiz</w:t>
            </w:r>
          </w:p>
          <w:p w:rsidR="00427599" w:rsidRPr="00427599" w:rsidRDefault="00427599" w:rsidP="00427599">
            <w:pPr>
              <w:rPr>
                <w:color w:val="FF0000"/>
              </w:rPr>
            </w:pPr>
          </w:p>
        </w:tc>
        <w:tc>
          <w:tcPr>
            <w:tcW w:w="3294" w:type="dxa"/>
          </w:tcPr>
          <w:p w:rsidR="007801E8" w:rsidRDefault="00427599">
            <w:r>
              <w:t>Mega Code</w:t>
            </w:r>
            <w:r w:rsidR="00E34E22">
              <w:t>:</w:t>
            </w:r>
            <w:r w:rsidR="00EA5474">
              <w:t xml:space="preserve"> 1300-1430 </w:t>
            </w:r>
          </w:p>
          <w:p w:rsidR="00EA5474" w:rsidRDefault="00EA5474"/>
          <w:p w:rsidR="00E34E22" w:rsidRDefault="00E34E22">
            <w:proofErr w:type="spellStart"/>
            <w:r>
              <w:t>Vfib</w:t>
            </w:r>
            <w:proofErr w:type="spellEnd"/>
            <w:r>
              <w:t>/PEA arrest</w:t>
            </w:r>
            <w:r w:rsidR="00EA5474">
              <w:t xml:space="preserve"> – </w:t>
            </w:r>
            <w:r w:rsidR="00EA5474" w:rsidRPr="00913FE6">
              <w:rPr>
                <w:highlight w:val="yellow"/>
              </w:rPr>
              <w:t>Sarah &amp; Matt</w:t>
            </w:r>
          </w:p>
          <w:p w:rsidR="00E34E22" w:rsidRDefault="00E34E22">
            <w:r>
              <w:t xml:space="preserve">Unstable </w:t>
            </w:r>
            <w:proofErr w:type="spellStart"/>
            <w:r>
              <w:t>Bradycardia</w:t>
            </w:r>
            <w:proofErr w:type="spellEnd"/>
            <w:r w:rsidR="00EA5474">
              <w:t xml:space="preserve"> – </w:t>
            </w:r>
            <w:r w:rsidR="00EA5474" w:rsidRPr="00913FE6">
              <w:rPr>
                <w:highlight w:val="yellow"/>
              </w:rPr>
              <w:t>Alison &amp; Jason</w:t>
            </w:r>
            <w:bookmarkStart w:id="0" w:name="_GoBack"/>
            <w:bookmarkEnd w:id="0"/>
          </w:p>
          <w:p w:rsidR="00427599" w:rsidRDefault="00427599"/>
          <w:p w:rsidR="00427599" w:rsidRDefault="00F84F7E">
            <w:r>
              <w:t xml:space="preserve">1430-1500 </w:t>
            </w:r>
            <w:r w:rsidR="00427599">
              <w:t>Jeopardy</w:t>
            </w:r>
          </w:p>
          <w:p w:rsidR="00F84F7E" w:rsidRDefault="00F84F7E"/>
          <w:p w:rsidR="00F84F7E" w:rsidRDefault="00F84F7E">
            <w:r>
              <w:t>1500: Closing discussions</w:t>
            </w:r>
          </w:p>
        </w:tc>
      </w:tr>
    </w:tbl>
    <w:p w:rsidR="00C255C8" w:rsidRDefault="00C255C8"/>
    <w:sectPr w:rsidR="00C255C8" w:rsidSect="00F925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482"/>
    <w:multiLevelType w:val="hybridMultilevel"/>
    <w:tmpl w:val="069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90FE7"/>
    <w:multiLevelType w:val="hybridMultilevel"/>
    <w:tmpl w:val="2A009FCA"/>
    <w:lvl w:ilvl="0" w:tplc="E28463E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8B33161"/>
    <w:multiLevelType w:val="hybridMultilevel"/>
    <w:tmpl w:val="785E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04CC4"/>
    <w:multiLevelType w:val="hybridMultilevel"/>
    <w:tmpl w:val="C3AE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77"/>
    <w:rsid w:val="00031100"/>
    <w:rsid w:val="0003695B"/>
    <w:rsid w:val="000832B6"/>
    <w:rsid w:val="000B18FB"/>
    <w:rsid w:val="00110072"/>
    <w:rsid w:val="002D4519"/>
    <w:rsid w:val="003219F5"/>
    <w:rsid w:val="0038614F"/>
    <w:rsid w:val="0039010B"/>
    <w:rsid w:val="00400ADE"/>
    <w:rsid w:val="00427599"/>
    <w:rsid w:val="00494104"/>
    <w:rsid w:val="00495AE9"/>
    <w:rsid w:val="004C2E19"/>
    <w:rsid w:val="004F25BE"/>
    <w:rsid w:val="00685E37"/>
    <w:rsid w:val="007801E8"/>
    <w:rsid w:val="007A57AB"/>
    <w:rsid w:val="00913FE6"/>
    <w:rsid w:val="00973805"/>
    <w:rsid w:val="009C64B2"/>
    <w:rsid w:val="00AA0B13"/>
    <w:rsid w:val="00B54784"/>
    <w:rsid w:val="00BA4B26"/>
    <w:rsid w:val="00C255C8"/>
    <w:rsid w:val="00CF0804"/>
    <w:rsid w:val="00CF34D5"/>
    <w:rsid w:val="00D249C2"/>
    <w:rsid w:val="00DB0E27"/>
    <w:rsid w:val="00E34E22"/>
    <w:rsid w:val="00EA5474"/>
    <w:rsid w:val="00EB3CA6"/>
    <w:rsid w:val="00F84F7E"/>
    <w:rsid w:val="00F9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2A7D837F</Template>
  <TotalTime>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Alison Armstrong</cp:lastModifiedBy>
  <cp:revision>3</cp:revision>
  <cp:lastPrinted>2015-10-20T18:53:00Z</cp:lastPrinted>
  <dcterms:created xsi:type="dcterms:W3CDTF">2015-10-20T18:49:00Z</dcterms:created>
  <dcterms:modified xsi:type="dcterms:W3CDTF">2015-10-20T18:53:00Z</dcterms:modified>
</cp:coreProperties>
</file>