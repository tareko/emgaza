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3C1" w:rsidRPr="00F063C1" w:rsidRDefault="00F063C1" w:rsidP="00F063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Simulation- Rapid Sequence Intubation</w:t>
      </w:r>
    </w:p>
    <w:p w:rsidR="00F063C1" w:rsidRDefault="00F063C1" w:rsidP="00F063C1">
      <w:pPr>
        <w:rPr>
          <w:sz w:val="24"/>
          <w:szCs w:val="24"/>
        </w:rPr>
      </w:pPr>
      <w:r>
        <w:rPr>
          <w:sz w:val="24"/>
          <w:szCs w:val="24"/>
        </w:rPr>
        <w:t xml:space="preserve">Points to hit on essential equipment, monitoring, medication, adequate oxygenation, RT access, </w:t>
      </w: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  <w:r>
        <w:rPr>
          <w:sz w:val="24"/>
          <w:szCs w:val="24"/>
        </w:rPr>
        <w:t>Patient presents with respiratory failure, is getting tired. Dec. LOC.</w:t>
      </w:r>
      <w:r w:rsidR="008E38C0">
        <w:rPr>
          <w:sz w:val="24"/>
          <w:szCs w:val="24"/>
        </w:rPr>
        <w:t xml:space="preserve"> But rouses to </w:t>
      </w:r>
      <w:r w:rsidR="00115426">
        <w:rPr>
          <w:sz w:val="24"/>
          <w:szCs w:val="24"/>
        </w:rPr>
        <w:t xml:space="preserve">loud </w:t>
      </w:r>
      <w:r w:rsidR="008E38C0">
        <w:rPr>
          <w:sz w:val="24"/>
          <w:szCs w:val="24"/>
        </w:rPr>
        <w:t>verbal stimuli</w:t>
      </w:r>
      <w:proofErr w:type="gramStart"/>
      <w:r w:rsidR="008E38C0">
        <w:rPr>
          <w:sz w:val="24"/>
          <w:szCs w:val="24"/>
        </w:rPr>
        <w:t xml:space="preserve">, </w:t>
      </w:r>
      <w:r w:rsidR="00115426">
        <w:rPr>
          <w:sz w:val="24"/>
          <w:szCs w:val="24"/>
        </w:rPr>
        <w:t xml:space="preserve"> RR</w:t>
      </w:r>
      <w:proofErr w:type="gramEnd"/>
      <w:r w:rsidR="00115426">
        <w:rPr>
          <w:sz w:val="24"/>
          <w:szCs w:val="24"/>
        </w:rPr>
        <w:t xml:space="preserve"> 60</w:t>
      </w:r>
      <w:bookmarkStart w:id="0" w:name="_GoBack"/>
      <w:bookmarkEnd w:id="0"/>
      <w:r>
        <w:rPr>
          <w:sz w:val="24"/>
          <w:szCs w:val="24"/>
        </w:rPr>
        <w:t xml:space="preserve"> HR</w:t>
      </w:r>
      <w:r w:rsidR="00115426">
        <w:rPr>
          <w:sz w:val="24"/>
          <w:szCs w:val="24"/>
        </w:rPr>
        <w:t xml:space="preserve"> 144</w:t>
      </w:r>
      <w:r w:rsidR="008E38C0">
        <w:rPr>
          <w:sz w:val="24"/>
          <w:szCs w:val="24"/>
        </w:rPr>
        <w:t xml:space="preserve"> BP 168/66 T 36.7 SpO2 93% 100%NRB. </w:t>
      </w:r>
    </w:p>
    <w:p w:rsidR="00F063C1" w:rsidRDefault="00F063C1" w:rsidP="00F063C1">
      <w:pPr>
        <w:rPr>
          <w:sz w:val="24"/>
          <w:szCs w:val="24"/>
        </w:rPr>
      </w:pPr>
      <w:r>
        <w:rPr>
          <w:sz w:val="24"/>
          <w:szCs w:val="24"/>
        </w:rPr>
        <w:t>Nurse to identify patient demonstrating signs of increasing failure and to notify MD,</w:t>
      </w:r>
    </w:p>
    <w:p w:rsidR="00F063C1" w:rsidRDefault="00F063C1" w:rsidP="00F063C1">
      <w:pPr>
        <w:rPr>
          <w:sz w:val="24"/>
          <w:szCs w:val="24"/>
        </w:rPr>
      </w:pPr>
      <w:r>
        <w:rPr>
          <w:sz w:val="24"/>
          <w:szCs w:val="24"/>
        </w:rPr>
        <w:t xml:space="preserve">Physician has decided that patient needs to be intubated. </w:t>
      </w:r>
    </w:p>
    <w:p w:rsidR="00F063C1" w:rsidRDefault="00F063C1" w:rsidP="00F063C1">
      <w:pPr>
        <w:rPr>
          <w:sz w:val="24"/>
          <w:szCs w:val="24"/>
        </w:rPr>
      </w:pPr>
      <w:r>
        <w:rPr>
          <w:sz w:val="24"/>
          <w:szCs w:val="24"/>
        </w:rPr>
        <w:t>Nurse to call RT; assembl</w:t>
      </w:r>
      <w:r w:rsidR="008E38C0">
        <w:rPr>
          <w:sz w:val="24"/>
          <w:szCs w:val="24"/>
        </w:rPr>
        <w:t xml:space="preserve">e medications (will use </w:t>
      </w:r>
      <w:proofErr w:type="spellStart"/>
      <w:r w:rsidR="008E38C0">
        <w:rPr>
          <w:sz w:val="24"/>
          <w:szCs w:val="24"/>
        </w:rPr>
        <w:t>propofol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8E38C0">
        <w:rPr>
          <w:sz w:val="24"/>
          <w:szCs w:val="24"/>
        </w:rPr>
        <w:t>rocuronium</w:t>
      </w:r>
      <w:proofErr w:type="spellEnd"/>
      <w:r w:rsidR="008E38C0">
        <w:rPr>
          <w:sz w:val="24"/>
          <w:szCs w:val="24"/>
        </w:rPr>
        <w:t>)</w:t>
      </w:r>
    </w:p>
    <w:p w:rsidR="008E38C0" w:rsidRDefault="008E38C0" w:rsidP="00F063C1">
      <w:pPr>
        <w:rPr>
          <w:sz w:val="24"/>
          <w:szCs w:val="24"/>
        </w:rPr>
      </w:pPr>
      <w:r>
        <w:rPr>
          <w:sz w:val="24"/>
          <w:szCs w:val="24"/>
        </w:rPr>
        <w:t>MD to intubate, nurse assisting in checking placement, connecting tube to BVM, completing respiratory assessment, end-tidal discussion, discussion re: maintenance of sedation</w:t>
      </w:r>
    </w:p>
    <w:p w:rsidR="00F063C1" w:rsidRDefault="00F063C1" w:rsidP="00F063C1">
      <w:pPr>
        <w:rPr>
          <w:sz w:val="28"/>
          <w:szCs w:val="28"/>
        </w:rPr>
      </w:pPr>
    </w:p>
    <w:p w:rsidR="00F063C1" w:rsidRDefault="00F063C1" w:rsidP="00F063C1">
      <w:pPr>
        <w:rPr>
          <w:sz w:val="28"/>
          <w:szCs w:val="28"/>
        </w:rPr>
      </w:pPr>
    </w:p>
    <w:p w:rsidR="00F063C1" w:rsidRDefault="00F063C1" w:rsidP="00F063C1">
      <w:pPr>
        <w:rPr>
          <w:sz w:val="28"/>
          <w:szCs w:val="28"/>
        </w:rPr>
      </w:pPr>
    </w:p>
    <w:p w:rsidR="00F063C1" w:rsidRDefault="00F063C1" w:rsidP="00F063C1">
      <w:pPr>
        <w:rPr>
          <w:sz w:val="28"/>
          <w:szCs w:val="28"/>
        </w:rPr>
      </w:pPr>
    </w:p>
    <w:p w:rsidR="008E38C0" w:rsidRDefault="008E38C0" w:rsidP="00F063C1">
      <w:pPr>
        <w:rPr>
          <w:sz w:val="28"/>
          <w:szCs w:val="28"/>
        </w:rPr>
      </w:pPr>
    </w:p>
    <w:p w:rsidR="008E38C0" w:rsidRDefault="008E38C0" w:rsidP="00F063C1">
      <w:pPr>
        <w:rPr>
          <w:sz w:val="28"/>
          <w:szCs w:val="28"/>
        </w:rPr>
      </w:pPr>
    </w:p>
    <w:p w:rsidR="008E38C0" w:rsidRDefault="008E38C0" w:rsidP="00F063C1">
      <w:pPr>
        <w:rPr>
          <w:sz w:val="28"/>
          <w:szCs w:val="28"/>
        </w:rPr>
      </w:pPr>
    </w:p>
    <w:p w:rsidR="008E38C0" w:rsidRDefault="008E38C0" w:rsidP="00F063C1">
      <w:pPr>
        <w:rPr>
          <w:sz w:val="28"/>
          <w:szCs w:val="28"/>
        </w:rPr>
      </w:pPr>
    </w:p>
    <w:p w:rsidR="008E38C0" w:rsidRDefault="008E38C0" w:rsidP="00F063C1">
      <w:pPr>
        <w:rPr>
          <w:sz w:val="28"/>
          <w:szCs w:val="28"/>
        </w:rPr>
      </w:pPr>
    </w:p>
    <w:p w:rsidR="008E38C0" w:rsidRDefault="008E38C0" w:rsidP="00F063C1">
      <w:pPr>
        <w:rPr>
          <w:sz w:val="28"/>
          <w:szCs w:val="28"/>
        </w:rPr>
      </w:pPr>
    </w:p>
    <w:p w:rsidR="008E38C0" w:rsidRDefault="008E38C0" w:rsidP="00F063C1">
      <w:pPr>
        <w:rPr>
          <w:sz w:val="28"/>
          <w:szCs w:val="28"/>
        </w:rPr>
      </w:pPr>
    </w:p>
    <w:p w:rsidR="008E38C0" w:rsidRDefault="008E38C0" w:rsidP="00F063C1">
      <w:pPr>
        <w:rPr>
          <w:sz w:val="28"/>
          <w:szCs w:val="28"/>
        </w:rPr>
      </w:pPr>
    </w:p>
    <w:p w:rsidR="008E38C0" w:rsidRDefault="008E38C0" w:rsidP="00F063C1">
      <w:pPr>
        <w:rPr>
          <w:sz w:val="28"/>
          <w:szCs w:val="28"/>
        </w:rPr>
      </w:pPr>
    </w:p>
    <w:p w:rsidR="00F063C1" w:rsidRPr="002F57E2" w:rsidRDefault="00F063C1" w:rsidP="00F063C1">
      <w:pPr>
        <w:rPr>
          <w:b/>
          <w:sz w:val="32"/>
          <w:szCs w:val="32"/>
        </w:rPr>
      </w:pPr>
      <w:r w:rsidRPr="002F57E2">
        <w:rPr>
          <w:b/>
          <w:sz w:val="32"/>
          <w:szCs w:val="32"/>
        </w:rPr>
        <w:lastRenderedPageBreak/>
        <w:t xml:space="preserve">Observer 1 Checklist: </w:t>
      </w:r>
      <w:r w:rsidR="00AB2365">
        <w:rPr>
          <w:b/>
          <w:sz w:val="32"/>
          <w:szCs w:val="32"/>
        </w:rPr>
        <w:t>RSI</w:t>
      </w:r>
    </w:p>
    <w:p w:rsidR="00F063C1" w:rsidRPr="00C41F47" w:rsidRDefault="00F063C1" w:rsidP="00F063C1">
      <w:pPr>
        <w:rPr>
          <w:sz w:val="24"/>
          <w:szCs w:val="24"/>
        </w:rPr>
      </w:pPr>
      <w:r w:rsidRPr="00C41F47">
        <w:rPr>
          <w:sz w:val="24"/>
          <w:szCs w:val="24"/>
        </w:rPr>
        <w:t xml:space="preserve">Learning Objectives: </w:t>
      </w:r>
    </w:p>
    <w:p w:rsidR="00F063C1" w:rsidRPr="00C41F47" w:rsidRDefault="00F063C1" w:rsidP="00F063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1F47">
        <w:rPr>
          <w:sz w:val="24"/>
          <w:szCs w:val="24"/>
        </w:rPr>
        <w:t>Complete respiratory assessment in patient with respiratory complaint</w:t>
      </w:r>
    </w:p>
    <w:p w:rsidR="00F063C1" w:rsidRPr="00C41F47" w:rsidRDefault="00F063C1" w:rsidP="00F063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1F47">
        <w:rPr>
          <w:sz w:val="24"/>
          <w:szCs w:val="24"/>
        </w:rPr>
        <w:t xml:space="preserve">Recognize </w:t>
      </w:r>
      <w:r w:rsidR="008E38C0">
        <w:rPr>
          <w:sz w:val="24"/>
          <w:szCs w:val="24"/>
        </w:rPr>
        <w:t>respiratory failure and initiate appropriate interventions</w:t>
      </w:r>
    </w:p>
    <w:p w:rsidR="00F063C1" w:rsidRPr="00C41F47" w:rsidRDefault="00F063C1" w:rsidP="00F063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1F47">
        <w:rPr>
          <w:sz w:val="24"/>
          <w:szCs w:val="24"/>
        </w:rPr>
        <w:t xml:space="preserve">Demonstrate </w:t>
      </w:r>
      <w:r w:rsidR="008E38C0">
        <w:rPr>
          <w:sz w:val="24"/>
          <w:szCs w:val="24"/>
        </w:rPr>
        <w:t xml:space="preserve">indications for and </w:t>
      </w:r>
      <w:r w:rsidRPr="00C41F47">
        <w:rPr>
          <w:sz w:val="24"/>
          <w:szCs w:val="24"/>
        </w:rPr>
        <w:t xml:space="preserve">understanding of </w:t>
      </w:r>
      <w:r w:rsidR="008E38C0">
        <w:rPr>
          <w:sz w:val="24"/>
          <w:szCs w:val="24"/>
        </w:rPr>
        <w:t>rapid sequence intubation, including equipment, medications, staff</w:t>
      </w:r>
    </w:p>
    <w:p w:rsidR="00F063C1" w:rsidRDefault="008E38C0" w:rsidP="00F063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Demonstrate appropriate nursing care during and post RSI.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630"/>
        <w:gridCol w:w="720"/>
        <w:gridCol w:w="4248"/>
      </w:tblGrid>
      <w:tr w:rsidR="00F063C1" w:rsidRPr="00C41F47" w:rsidTr="00A2526B">
        <w:tc>
          <w:tcPr>
            <w:tcW w:w="3978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F063C1" w:rsidRPr="00C41F47" w:rsidRDefault="00F063C1" w:rsidP="00A2526B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F063C1" w:rsidRPr="00C41F47" w:rsidRDefault="00F063C1" w:rsidP="00A2526B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F063C1" w:rsidRPr="00235041" w:rsidRDefault="00F063C1" w:rsidP="00A2526B">
            <w:pPr>
              <w:jc w:val="center"/>
              <w:rPr>
                <w:b/>
                <w:sz w:val="24"/>
                <w:szCs w:val="24"/>
              </w:rPr>
            </w:pPr>
            <w:r w:rsidRPr="00235041">
              <w:rPr>
                <w:b/>
                <w:sz w:val="24"/>
                <w:szCs w:val="24"/>
              </w:rPr>
              <w:t>Comments</w:t>
            </w:r>
          </w:p>
        </w:tc>
      </w:tr>
      <w:tr w:rsidR="00F063C1" w:rsidRPr="00C41F47" w:rsidTr="00A2526B">
        <w:tc>
          <w:tcPr>
            <w:tcW w:w="3978" w:type="dxa"/>
          </w:tcPr>
          <w:p w:rsidR="00F063C1" w:rsidRDefault="00F063C1" w:rsidP="00A2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hygiene</w:t>
            </w:r>
          </w:p>
          <w:p w:rsidR="006C1B7A" w:rsidRPr="00C41F47" w:rsidRDefault="006C1B7A" w:rsidP="00A2526B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</w:tr>
      <w:tr w:rsidR="00F063C1" w:rsidRPr="00C41F47" w:rsidTr="00A2526B">
        <w:tc>
          <w:tcPr>
            <w:tcW w:w="3978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>Completed full set of vital signs</w:t>
            </w:r>
          </w:p>
          <w:p w:rsidR="00F063C1" w:rsidRDefault="00F063C1" w:rsidP="00A2526B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>Attached pulse oximetry</w:t>
            </w:r>
          </w:p>
          <w:p w:rsidR="006C1B7A" w:rsidRPr="00C41F47" w:rsidRDefault="006C1B7A" w:rsidP="00A2526B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</w:tr>
      <w:tr w:rsidR="00F063C1" w:rsidRPr="00C41F47" w:rsidTr="00A2526B">
        <w:tc>
          <w:tcPr>
            <w:tcW w:w="3978" w:type="dxa"/>
          </w:tcPr>
          <w:p w:rsidR="00F063C1" w:rsidRDefault="00F063C1" w:rsidP="00A2526B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 xml:space="preserve">Respiratory assessment including listening to lung sounds </w:t>
            </w:r>
          </w:p>
          <w:p w:rsidR="006C1B7A" w:rsidRPr="00C41F47" w:rsidRDefault="006C1B7A" w:rsidP="00A2526B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</w:tr>
      <w:tr w:rsidR="00F063C1" w:rsidRPr="00C41F47" w:rsidTr="00A2526B">
        <w:tc>
          <w:tcPr>
            <w:tcW w:w="3978" w:type="dxa"/>
          </w:tcPr>
          <w:p w:rsidR="00F063C1" w:rsidRDefault="008E38C0" w:rsidP="00A2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Identified respiratory failure</w:t>
            </w:r>
          </w:p>
          <w:p w:rsidR="006C1B7A" w:rsidRDefault="006C1B7A" w:rsidP="00A2526B">
            <w:pPr>
              <w:rPr>
                <w:sz w:val="24"/>
                <w:szCs w:val="24"/>
              </w:rPr>
            </w:pPr>
          </w:p>
          <w:p w:rsidR="006C1B7A" w:rsidRPr="00C41F47" w:rsidRDefault="006C1B7A" w:rsidP="00A2526B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</w:tr>
      <w:tr w:rsidR="00F063C1" w:rsidRPr="00C41F47" w:rsidTr="00A2526B">
        <w:tc>
          <w:tcPr>
            <w:tcW w:w="3978" w:type="dxa"/>
          </w:tcPr>
          <w:p w:rsidR="00F063C1" w:rsidRDefault="008E38C0" w:rsidP="00A2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Notified MD immediately re: failure</w:t>
            </w:r>
          </w:p>
          <w:p w:rsidR="006C1B7A" w:rsidRDefault="006C1B7A" w:rsidP="00A2526B">
            <w:pPr>
              <w:rPr>
                <w:sz w:val="24"/>
                <w:szCs w:val="24"/>
              </w:rPr>
            </w:pPr>
          </w:p>
          <w:p w:rsidR="006C1B7A" w:rsidRPr="00C41F47" w:rsidRDefault="006C1B7A" w:rsidP="00A2526B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</w:tr>
      <w:tr w:rsidR="008E38C0" w:rsidRPr="00C41F47" w:rsidTr="00A2526B">
        <w:tc>
          <w:tcPr>
            <w:tcW w:w="3978" w:type="dxa"/>
          </w:tcPr>
          <w:p w:rsidR="008E38C0" w:rsidRDefault="008E38C0" w:rsidP="00A2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Notified RT re need to intubate</w:t>
            </w:r>
          </w:p>
          <w:p w:rsidR="006C1B7A" w:rsidRDefault="006C1B7A" w:rsidP="00A2526B">
            <w:pPr>
              <w:rPr>
                <w:sz w:val="24"/>
                <w:szCs w:val="24"/>
              </w:rPr>
            </w:pPr>
          </w:p>
          <w:p w:rsidR="006C1B7A" w:rsidRDefault="006C1B7A" w:rsidP="00A2526B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8E38C0" w:rsidRPr="00C41F47" w:rsidRDefault="008E38C0" w:rsidP="00A2526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E38C0" w:rsidRPr="00C41F47" w:rsidRDefault="008E38C0" w:rsidP="00A2526B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E38C0" w:rsidRPr="00C41F47" w:rsidRDefault="008E38C0" w:rsidP="00A2526B">
            <w:pPr>
              <w:rPr>
                <w:sz w:val="24"/>
                <w:szCs w:val="24"/>
              </w:rPr>
            </w:pPr>
          </w:p>
        </w:tc>
      </w:tr>
      <w:tr w:rsidR="00F063C1" w:rsidRPr="00C41F47" w:rsidTr="00A2526B">
        <w:tc>
          <w:tcPr>
            <w:tcW w:w="3978" w:type="dxa"/>
          </w:tcPr>
          <w:p w:rsidR="00F063C1" w:rsidRDefault="008E38C0" w:rsidP="00A2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Gathered required equipment</w:t>
            </w:r>
          </w:p>
          <w:p w:rsidR="006C1B7A" w:rsidRDefault="006C1B7A" w:rsidP="00A2526B">
            <w:pPr>
              <w:rPr>
                <w:sz w:val="24"/>
                <w:szCs w:val="24"/>
              </w:rPr>
            </w:pPr>
          </w:p>
          <w:p w:rsidR="006C1B7A" w:rsidRPr="00C41F47" w:rsidRDefault="006C1B7A" w:rsidP="00A2526B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</w:tr>
      <w:tr w:rsidR="00F063C1" w:rsidRPr="00C41F47" w:rsidTr="00A2526B">
        <w:tc>
          <w:tcPr>
            <w:tcW w:w="3978" w:type="dxa"/>
          </w:tcPr>
          <w:p w:rsidR="00F063C1" w:rsidRDefault="008E38C0" w:rsidP="00A2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Drew up requested medications</w:t>
            </w:r>
          </w:p>
          <w:p w:rsidR="006C1B7A" w:rsidRDefault="006C1B7A" w:rsidP="00A2526B">
            <w:pPr>
              <w:rPr>
                <w:sz w:val="24"/>
                <w:szCs w:val="24"/>
              </w:rPr>
            </w:pPr>
          </w:p>
          <w:p w:rsidR="006C1B7A" w:rsidRPr="00C41F47" w:rsidRDefault="006C1B7A" w:rsidP="00A2526B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</w:tr>
      <w:tr w:rsidR="00F063C1" w:rsidRPr="00C41F47" w:rsidTr="00A2526B">
        <w:tc>
          <w:tcPr>
            <w:tcW w:w="3978" w:type="dxa"/>
          </w:tcPr>
          <w:p w:rsidR="006C1B7A" w:rsidRDefault="006C1B7A" w:rsidP="00A2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Respiratory assessment post </w:t>
            </w:r>
          </w:p>
          <w:p w:rsidR="00F063C1" w:rsidRDefault="006C1B7A" w:rsidP="00A2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Intubation</w:t>
            </w:r>
            <w:r w:rsidR="00AB2365">
              <w:rPr>
                <w:sz w:val="24"/>
                <w:szCs w:val="24"/>
              </w:rPr>
              <w:t xml:space="preserve"> &amp; placement check</w:t>
            </w:r>
          </w:p>
          <w:p w:rsidR="006C1B7A" w:rsidRPr="00C41F47" w:rsidRDefault="006C1B7A" w:rsidP="00A2526B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F063C1" w:rsidRPr="00C41F47" w:rsidRDefault="00F063C1" w:rsidP="00A2526B">
            <w:pPr>
              <w:rPr>
                <w:sz w:val="24"/>
                <w:szCs w:val="24"/>
              </w:rPr>
            </w:pPr>
          </w:p>
        </w:tc>
      </w:tr>
      <w:tr w:rsidR="006C1B7A" w:rsidRPr="00C41F47" w:rsidTr="00A2526B">
        <w:tc>
          <w:tcPr>
            <w:tcW w:w="3978" w:type="dxa"/>
          </w:tcPr>
          <w:p w:rsidR="006C1B7A" w:rsidRDefault="006C1B7A" w:rsidP="00A2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complete as per LHSC</w:t>
            </w:r>
          </w:p>
          <w:p w:rsidR="006C1B7A" w:rsidRDefault="006C1B7A" w:rsidP="00A2526B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6C1B7A" w:rsidRPr="00C41F47" w:rsidRDefault="006C1B7A" w:rsidP="00A2526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C1B7A" w:rsidRPr="00C41F47" w:rsidRDefault="006C1B7A" w:rsidP="00A2526B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6C1B7A" w:rsidRPr="00C41F47" w:rsidRDefault="006C1B7A" w:rsidP="00A2526B">
            <w:pPr>
              <w:rPr>
                <w:sz w:val="24"/>
                <w:szCs w:val="24"/>
              </w:rPr>
            </w:pPr>
          </w:p>
        </w:tc>
      </w:tr>
      <w:tr w:rsidR="006C1B7A" w:rsidRPr="00C41F47" w:rsidTr="00A2526B">
        <w:tc>
          <w:tcPr>
            <w:tcW w:w="3978" w:type="dxa"/>
          </w:tcPr>
          <w:p w:rsidR="006C1B7A" w:rsidRDefault="006C1B7A" w:rsidP="00A2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intubation vital signs completed</w:t>
            </w:r>
          </w:p>
          <w:p w:rsidR="006C1B7A" w:rsidRDefault="006C1B7A" w:rsidP="00A2526B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6C1B7A" w:rsidRPr="00C41F47" w:rsidRDefault="006C1B7A" w:rsidP="00A2526B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C1B7A" w:rsidRPr="00C41F47" w:rsidRDefault="006C1B7A" w:rsidP="00A2526B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6C1B7A" w:rsidRPr="00C41F47" w:rsidRDefault="006C1B7A" w:rsidP="00A2526B">
            <w:pPr>
              <w:rPr>
                <w:sz w:val="24"/>
                <w:szCs w:val="24"/>
              </w:rPr>
            </w:pPr>
          </w:p>
        </w:tc>
      </w:tr>
    </w:tbl>
    <w:p w:rsidR="00F063C1" w:rsidRPr="00C41F47" w:rsidRDefault="00F063C1" w:rsidP="00F063C1">
      <w:pPr>
        <w:rPr>
          <w:sz w:val="24"/>
          <w:szCs w:val="24"/>
        </w:rPr>
      </w:pPr>
    </w:p>
    <w:p w:rsidR="00F063C1" w:rsidRPr="002F57E2" w:rsidRDefault="00F063C1" w:rsidP="00F063C1">
      <w:pPr>
        <w:rPr>
          <w:b/>
          <w:sz w:val="32"/>
          <w:szCs w:val="32"/>
        </w:rPr>
      </w:pPr>
      <w:r w:rsidRPr="002F57E2">
        <w:rPr>
          <w:b/>
          <w:sz w:val="32"/>
          <w:szCs w:val="32"/>
        </w:rPr>
        <w:lastRenderedPageBreak/>
        <w:t>Observer 2: Team Communication Checklist</w:t>
      </w:r>
    </w:p>
    <w:p w:rsidR="00F063C1" w:rsidRDefault="00F063C1" w:rsidP="00F063C1">
      <w:pPr>
        <w:rPr>
          <w:sz w:val="24"/>
          <w:szCs w:val="24"/>
        </w:rPr>
      </w:pPr>
      <w:r>
        <w:rPr>
          <w:sz w:val="24"/>
          <w:szCs w:val="24"/>
        </w:rPr>
        <w:t>Objectives:</w:t>
      </w:r>
    </w:p>
    <w:p w:rsidR="00F063C1" w:rsidRDefault="00F063C1" w:rsidP="00F063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clear communication with team members including closed loop communication</w:t>
      </w:r>
    </w:p>
    <w:p w:rsidR="00F063C1" w:rsidRPr="002F57E2" w:rsidRDefault="00F063C1" w:rsidP="00F063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understanding and use of team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40"/>
        <w:gridCol w:w="540"/>
        <w:gridCol w:w="4248"/>
      </w:tblGrid>
      <w:tr w:rsidR="00F063C1" w:rsidTr="00A2526B">
        <w:tc>
          <w:tcPr>
            <w:tcW w:w="4248" w:type="dxa"/>
          </w:tcPr>
          <w:p w:rsidR="00F063C1" w:rsidRPr="002F57E2" w:rsidRDefault="00F063C1" w:rsidP="00A252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540" w:type="dxa"/>
          </w:tcPr>
          <w:p w:rsidR="00F063C1" w:rsidRPr="002F57E2" w:rsidRDefault="00F063C1" w:rsidP="00A2526B">
            <w:pPr>
              <w:jc w:val="center"/>
              <w:rPr>
                <w:b/>
                <w:sz w:val="24"/>
                <w:szCs w:val="24"/>
              </w:rPr>
            </w:pPr>
            <w:r w:rsidRPr="002F57E2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540" w:type="dxa"/>
          </w:tcPr>
          <w:p w:rsidR="00F063C1" w:rsidRPr="002F57E2" w:rsidRDefault="00F063C1" w:rsidP="00A252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F063C1" w:rsidRPr="002F57E2" w:rsidRDefault="00F063C1" w:rsidP="00A252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F063C1" w:rsidTr="00A2526B">
        <w:tc>
          <w:tcPr>
            <w:tcW w:w="4248" w:type="dxa"/>
          </w:tcPr>
          <w:p w:rsidR="00F063C1" w:rsidRDefault="00F063C1" w:rsidP="00A2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 is concise, clear and specific</w:t>
            </w:r>
          </w:p>
          <w:p w:rsidR="00F063C1" w:rsidRPr="002F57E2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063C1" w:rsidRPr="002F57E2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F063C1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F063C1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063C1" w:rsidTr="00A2526B">
        <w:tc>
          <w:tcPr>
            <w:tcW w:w="4248" w:type="dxa"/>
          </w:tcPr>
          <w:p w:rsidR="00F063C1" w:rsidRDefault="00F063C1" w:rsidP="00A2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Seeks information from all resources, including patient/family and RT</w:t>
            </w:r>
          </w:p>
          <w:p w:rsidR="00F063C1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063C1" w:rsidRPr="002F57E2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F063C1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F063C1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063C1" w:rsidTr="00A2526B">
        <w:tc>
          <w:tcPr>
            <w:tcW w:w="4248" w:type="dxa"/>
          </w:tcPr>
          <w:p w:rsidR="00F063C1" w:rsidRDefault="00F063C1" w:rsidP="00A2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Verifies that information is correct</w:t>
            </w:r>
          </w:p>
          <w:p w:rsidR="00F063C1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063C1" w:rsidRPr="002F57E2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F063C1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F063C1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063C1" w:rsidTr="00A2526B">
        <w:tc>
          <w:tcPr>
            <w:tcW w:w="4248" w:type="dxa"/>
          </w:tcPr>
          <w:p w:rsidR="00F063C1" w:rsidRDefault="00F063C1" w:rsidP="00A2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Notified MD and was able to give report of patient using SBAR tool:</w:t>
            </w:r>
          </w:p>
        </w:tc>
        <w:tc>
          <w:tcPr>
            <w:tcW w:w="540" w:type="dxa"/>
          </w:tcPr>
          <w:p w:rsidR="00F063C1" w:rsidRPr="002F57E2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F063C1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F063C1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063C1" w:rsidTr="00A2526B">
        <w:tc>
          <w:tcPr>
            <w:tcW w:w="4248" w:type="dxa"/>
          </w:tcPr>
          <w:p w:rsidR="00F063C1" w:rsidRDefault="00F063C1" w:rsidP="00A2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Situation</w:t>
            </w:r>
          </w:p>
          <w:p w:rsidR="00F063C1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063C1" w:rsidRPr="002F57E2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F063C1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F063C1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063C1" w:rsidTr="00A2526B">
        <w:tc>
          <w:tcPr>
            <w:tcW w:w="4248" w:type="dxa"/>
          </w:tcPr>
          <w:p w:rsidR="00F063C1" w:rsidRDefault="00F063C1" w:rsidP="00A2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Background</w:t>
            </w:r>
          </w:p>
          <w:p w:rsidR="00F063C1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063C1" w:rsidRPr="002F57E2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F063C1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F063C1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063C1" w:rsidTr="00A2526B">
        <w:tc>
          <w:tcPr>
            <w:tcW w:w="4248" w:type="dxa"/>
          </w:tcPr>
          <w:p w:rsidR="00F063C1" w:rsidRDefault="00F063C1" w:rsidP="00A2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Assessment</w:t>
            </w:r>
          </w:p>
          <w:p w:rsidR="00F063C1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063C1" w:rsidRPr="002F57E2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F063C1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F063C1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063C1" w:rsidTr="00A2526B">
        <w:tc>
          <w:tcPr>
            <w:tcW w:w="4248" w:type="dxa"/>
          </w:tcPr>
          <w:p w:rsidR="00F063C1" w:rsidRDefault="00F063C1" w:rsidP="00A2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Recommendations</w:t>
            </w:r>
          </w:p>
          <w:p w:rsidR="00F063C1" w:rsidRDefault="00F063C1" w:rsidP="00A2526B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063C1" w:rsidRPr="002F57E2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F063C1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F063C1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063C1" w:rsidTr="00A2526B">
        <w:tc>
          <w:tcPr>
            <w:tcW w:w="4248" w:type="dxa"/>
          </w:tcPr>
          <w:p w:rsidR="00F063C1" w:rsidRDefault="00F063C1" w:rsidP="00A252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observations</w:t>
            </w:r>
          </w:p>
        </w:tc>
        <w:tc>
          <w:tcPr>
            <w:tcW w:w="540" w:type="dxa"/>
          </w:tcPr>
          <w:p w:rsidR="00F063C1" w:rsidRPr="002F57E2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F063C1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F063C1" w:rsidRDefault="00F063C1" w:rsidP="00A2526B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Observer 3: Team dynamics</w:t>
      </w:r>
    </w:p>
    <w:p w:rsidR="00F063C1" w:rsidRDefault="00F063C1" w:rsidP="00F063C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39A9">
        <w:rPr>
          <w:sz w:val="24"/>
          <w:szCs w:val="24"/>
        </w:rPr>
        <w:t>List examples of effective communication you observed during this scenario (including closed loop communication).</w:t>
      </w: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Have you observed times in which communication was unclear and you did not observe closed-loop communication? If so, provide examples and explained how the closed loop communication would have improved the scenario. </w:t>
      </w: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Were appropriate resources utilized well and in a timely fashion?</w:t>
      </w:r>
    </w:p>
    <w:p w:rsidR="00F063C1" w:rsidRPr="00A039A9" w:rsidRDefault="00F063C1" w:rsidP="00F063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Give examples. </w:t>
      </w:r>
    </w:p>
    <w:p w:rsidR="00F063C1" w:rsidRDefault="00F063C1" w:rsidP="00F063C1">
      <w:pPr>
        <w:pStyle w:val="ListParagraph"/>
        <w:rPr>
          <w:sz w:val="24"/>
          <w:szCs w:val="24"/>
        </w:rPr>
      </w:pPr>
    </w:p>
    <w:p w:rsidR="00F063C1" w:rsidRDefault="00F063C1" w:rsidP="00F063C1">
      <w:pPr>
        <w:pStyle w:val="ListParagraph"/>
        <w:rPr>
          <w:sz w:val="24"/>
          <w:szCs w:val="24"/>
        </w:rPr>
      </w:pPr>
    </w:p>
    <w:p w:rsidR="00F063C1" w:rsidRDefault="00F063C1" w:rsidP="00F063C1">
      <w:pPr>
        <w:pStyle w:val="ListParagraph"/>
        <w:rPr>
          <w:sz w:val="24"/>
          <w:szCs w:val="24"/>
        </w:rPr>
      </w:pPr>
    </w:p>
    <w:p w:rsidR="00F063C1" w:rsidRDefault="00F063C1" w:rsidP="00F063C1">
      <w:pPr>
        <w:pStyle w:val="ListParagraph"/>
        <w:rPr>
          <w:sz w:val="24"/>
          <w:szCs w:val="24"/>
        </w:rPr>
      </w:pPr>
    </w:p>
    <w:p w:rsidR="00F063C1" w:rsidRDefault="00F063C1" w:rsidP="00F063C1">
      <w:pPr>
        <w:pStyle w:val="ListParagraph"/>
        <w:rPr>
          <w:sz w:val="24"/>
          <w:szCs w:val="24"/>
        </w:rPr>
      </w:pPr>
    </w:p>
    <w:p w:rsidR="00F063C1" w:rsidRDefault="00F063C1" w:rsidP="00F063C1">
      <w:pPr>
        <w:pStyle w:val="ListParagraph"/>
        <w:rPr>
          <w:sz w:val="24"/>
          <w:szCs w:val="24"/>
        </w:rPr>
      </w:pPr>
    </w:p>
    <w:p w:rsidR="00F063C1" w:rsidRDefault="00F063C1" w:rsidP="00F063C1">
      <w:pPr>
        <w:pStyle w:val="ListParagraph"/>
        <w:rPr>
          <w:sz w:val="24"/>
          <w:szCs w:val="24"/>
        </w:rPr>
      </w:pPr>
    </w:p>
    <w:p w:rsidR="00F063C1" w:rsidRDefault="00F063C1" w:rsidP="00F063C1">
      <w:pPr>
        <w:pStyle w:val="ListParagraph"/>
        <w:rPr>
          <w:sz w:val="24"/>
          <w:szCs w:val="24"/>
        </w:rPr>
      </w:pPr>
    </w:p>
    <w:p w:rsidR="00F063C1" w:rsidRDefault="00F063C1" w:rsidP="00F063C1">
      <w:pPr>
        <w:pStyle w:val="ListParagraph"/>
        <w:rPr>
          <w:sz w:val="24"/>
          <w:szCs w:val="24"/>
        </w:rPr>
      </w:pPr>
    </w:p>
    <w:p w:rsidR="00F063C1" w:rsidRDefault="00F063C1" w:rsidP="00F063C1">
      <w:pPr>
        <w:pStyle w:val="ListParagraph"/>
        <w:rPr>
          <w:sz w:val="24"/>
          <w:szCs w:val="24"/>
        </w:rPr>
      </w:pPr>
    </w:p>
    <w:p w:rsidR="00F063C1" w:rsidRDefault="00F063C1" w:rsidP="00F063C1">
      <w:pPr>
        <w:pStyle w:val="ListParagraph"/>
        <w:rPr>
          <w:sz w:val="24"/>
          <w:szCs w:val="24"/>
        </w:rPr>
      </w:pPr>
    </w:p>
    <w:p w:rsidR="00F063C1" w:rsidRDefault="00F063C1" w:rsidP="00F063C1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Observer 4: Assessment Observations of RN 1</w:t>
      </w:r>
    </w:p>
    <w:p w:rsidR="00F063C1" w:rsidRDefault="00F063C1" w:rsidP="00F063C1">
      <w:pPr>
        <w:pStyle w:val="ListParagraph"/>
        <w:rPr>
          <w:sz w:val="24"/>
          <w:szCs w:val="24"/>
        </w:rPr>
      </w:pPr>
    </w:p>
    <w:p w:rsidR="00F063C1" w:rsidRDefault="00F063C1" w:rsidP="00F063C1">
      <w:pPr>
        <w:pStyle w:val="ListParagraph"/>
        <w:rPr>
          <w:sz w:val="24"/>
          <w:szCs w:val="24"/>
        </w:rPr>
      </w:pPr>
    </w:p>
    <w:p w:rsidR="00F063C1" w:rsidRDefault="00F063C1" w:rsidP="00F063C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Were key assessment and interventions organized and prioritized appropriately?</w:t>
      </w:r>
    </w:p>
    <w:p w:rsidR="00F063C1" w:rsidRDefault="00F063C1" w:rsidP="00F063C1">
      <w:pPr>
        <w:pStyle w:val="ListParagraph"/>
        <w:ind w:left="1080"/>
        <w:rPr>
          <w:sz w:val="24"/>
          <w:szCs w:val="24"/>
        </w:rPr>
      </w:pPr>
    </w:p>
    <w:p w:rsidR="00F063C1" w:rsidRDefault="00F063C1" w:rsidP="00F063C1">
      <w:pPr>
        <w:pStyle w:val="ListParagraph"/>
        <w:ind w:left="1080"/>
        <w:rPr>
          <w:sz w:val="24"/>
          <w:szCs w:val="24"/>
        </w:rPr>
      </w:pPr>
    </w:p>
    <w:p w:rsidR="00F063C1" w:rsidRDefault="00F063C1" w:rsidP="00F063C1">
      <w:pPr>
        <w:pStyle w:val="ListParagraph"/>
        <w:ind w:left="1080"/>
        <w:rPr>
          <w:sz w:val="24"/>
          <w:szCs w:val="24"/>
        </w:rPr>
      </w:pPr>
    </w:p>
    <w:p w:rsidR="00F063C1" w:rsidRDefault="00F063C1" w:rsidP="00F063C1">
      <w:pPr>
        <w:pStyle w:val="ListParagraph"/>
        <w:ind w:left="1080"/>
        <w:rPr>
          <w:sz w:val="24"/>
          <w:szCs w:val="24"/>
        </w:rPr>
      </w:pPr>
    </w:p>
    <w:p w:rsidR="00F063C1" w:rsidRDefault="00F063C1" w:rsidP="00F063C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collaboration efforts of RN 1 with RN 2</w:t>
      </w: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the interactions with family member/significant other</w:t>
      </w: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</w:p>
    <w:p w:rsidR="00F063C1" w:rsidRDefault="00F063C1" w:rsidP="00F063C1">
      <w:pPr>
        <w:rPr>
          <w:sz w:val="24"/>
          <w:szCs w:val="24"/>
        </w:rPr>
      </w:pPr>
    </w:p>
    <w:p w:rsidR="00F063C1" w:rsidRPr="00AE0996" w:rsidRDefault="00F063C1" w:rsidP="00F063C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the interactions with RT and physician</w:t>
      </w:r>
    </w:p>
    <w:p w:rsidR="00F063C1" w:rsidRDefault="00F063C1" w:rsidP="00F063C1">
      <w:pPr>
        <w:pStyle w:val="ListParagraph"/>
        <w:rPr>
          <w:sz w:val="24"/>
          <w:szCs w:val="24"/>
        </w:rPr>
      </w:pPr>
    </w:p>
    <w:p w:rsidR="00F063C1" w:rsidRDefault="00F063C1" w:rsidP="00F063C1">
      <w:pPr>
        <w:pStyle w:val="ListParagraph"/>
        <w:rPr>
          <w:sz w:val="24"/>
          <w:szCs w:val="24"/>
        </w:rPr>
      </w:pPr>
    </w:p>
    <w:p w:rsidR="00F063C1" w:rsidRPr="00A039A9" w:rsidRDefault="00F063C1" w:rsidP="00F063C1">
      <w:pPr>
        <w:pStyle w:val="ListParagraph"/>
        <w:rPr>
          <w:sz w:val="24"/>
          <w:szCs w:val="24"/>
        </w:rPr>
      </w:pPr>
    </w:p>
    <w:p w:rsidR="00F063C1" w:rsidRDefault="00F063C1" w:rsidP="00F063C1">
      <w:pPr>
        <w:rPr>
          <w:b/>
          <w:sz w:val="32"/>
          <w:szCs w:val="32"/>
        </w:rPr>
      </w:pPr>
    </w:p>
    <w:p w:rsidR="00C255C8" w:rsidRDefault="00C255C8"/>
    <w:sectPr w:rsidR="00C2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6C51"/>
    <w:multiLevelType w:val="hybridMultilevel"/>
    <w:tmpl w:val="46EE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F24F9"/>
    <w:multiLevelType w:val="hybridMultilevel"/>
    <w:tmpl w:val="5B38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B5D5E"/>
    <w:multiLevelType w:val="hybridMultilevel"/>
    <w:tmpl w:val="D47ADC9E"/>
    <w:lvl w:ilvl="0" w:tplc="8E0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A67350"/>
    <w:multiLevelType w:val="hybridMultilevel"/>
    <w:tmpl w:val="FB48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3C1"/>
    <w:rsid w:val="00115426"/>
    <w:rsid w:val="005A4155"/>
    <w:rsid w:val="006C1B7A"/>
    <w:rsid w:val="008E38C0"/>
    <w:rsid w:val="00AB2365"/>
    <w:rsid w:val="00C255C8"/>
    <w:rsid w:val="00F0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3C1"/>
    <w:pPr>
      <w:ind w:left="720"/>
      <w:contextualSpacing/>
    </w:pPr>
  </w:style>
  <w:style w:type="table" w:styleId="TableGrid">
    <w:name w:val="Table Grid"/>
    <w:basedOn w:val="TableNormal"/>
    <w:uiPriority w:val="59"/>
    <w:rsid w:val="00F06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3C1"/>
    <w:pPr>
      <w:ind w:left="720"/>
      <w:contextualSpacing/>
    </w:pPr>
  </w:style>
  <w:style w:type="table" w:styleId="TableGrid">
    <w:name w:val="Table Grid"/>
    <w:basedOn w:val="TableNormal"/>
    <w:uiPriority w:val="59"/>
    <w:rsid w:val="00F06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E0A91353</Template>
  <TotalTime>73</TotalTime>
  <Pages>5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2</cp:revision>
  <dcterms:created xsi:type="dcterms:W3CDTF">2015-05-08T17:46:00Z</dcterms:created>
  <dcterms:modified xsi:type="dcterms:W3CDTF">2015-05-11T12:29:00Z</dcterms:modified>
</cp:coreProperties>
</file>