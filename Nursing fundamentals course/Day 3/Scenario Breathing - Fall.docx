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0F33" w:rsidRPr="00482893" w:rsidRDefault="00D61AB9" w:rsidP="00294A05">
      <w:pPr>
        <w:jc w:val="center"/>
        <w:rPr>
          <w:b/>
          <w:sz w:val="28"/>
          <w:szCs w:val="28"/>
        </w:rPr>
      </w:pPr>
      <w:bookmarkStart w:id="0" w:name="_GoBack"/>
      <w:bookmarkEnd w:id="0"/>
      <w:r w:rsidRPr="00482893">
        <w:rPr>
          <w:b/>
          <w:sz w:val="28"/>
          <w:szCs w:val="28"/>
        </w:rPr>
        <w:t>Breathing</w:t>
      </w:r>
      <w:r w:rsidR="00294A05" w:rsidRPr="00482893">
        <w:rPr>
          <w:b/>
          <w:sz w:val="28"/>
          <w:szCs w:val="28"/>
        </w:rPr>
        <w:t xml:space="preserve"> Scenario</w:t>
      </w:r>
      <w:r w:rsidRPr="00482893">
        <w:rPr>
          <w:b/>
          <w:sz w:val="28"/>
          <w:szCs w:val="28"/>
        </w:rPr>
        <w:t xml:space="preserve"> – Fall with Chest trauma</w:t>
      </w:r>
    </w:p>
    <w:p w:rsidR="007B10B7" w:rsidRDefault="007B10B7" w:rsidP="00294A05">
      <w:pPr>
        <w:rPr>
          <w:sz w:val="24"/>
          <w:szCs w:val="24"/>
        </w:rPr>
      </w:pPr>
      <w:r>
        <w:rPr>
          <w:sz w:val="24"/>
          <w:szCs w:val="24"/>
        </w:rPr>
        <w:t>Pr</w:t>
      </w:r>
      <w:r w:rsidR="00482893">
        <w:rPr>
          <w:sz w:val="24"/>
          <w:szCs w:val="24"/>
        </w:rPr>
        <w:t>esenting patient with clothes on.  He is alone.</w:t>
      </w:r>
    </w:p>
    <w:p w:rsidR="00482893" w:rsidRPr="00482893" w:rsidRDefault="00482893" w:rsidP="00294A05">
      <w:pPr>
        <w:rPr>
          <w:b/>
          <w:sz w:val="24"/>
          <w:szCs w:val="24"/>
        </w:rPr>
      </w:pPr>
      <w:r w:rsidRPr="00482893">
        <w:rPr>
          <w:b/>
          <w:sz w:val="24"/>
          <w:szCs w:val="24"/>
        </w:rPr>
        <w:t xml:space="preserve">History:  </w:t>
      </w:r>
      <w:r w:rsidR="00900E21">
        <w:rPr>
          <w:b/>
          <w:sz w:val="24"/>
          <w:szCs w:val="24"/>
        </w:rPr>
        <w:t>76 year old Male. Triage “Fall”   CTAS = Urgent</w:t>
      </w:r>
    </w:p>
    <w:p w:rsidR="00294A05" w:rsidRDefault="00482893" w:rsidP="00294A05">
      <w:pPr>
        <w:rPr>
          <w:sz w:val="24"/>
          <w:szCs w:val="24"/>
        </w:rPr>
      </w:pPr>
      <w:r>
        <w:rPr>
          <w:sz w:val="24"/>
          <w:szCs w:val="24"/>
        </w:rPr>
        <w:t>“I was trying to get into the bath and I slipped on the mat and fell onto the edge of the bathtub.”</w:t>
      </w:r>
    </w:p>
    <w:p w:rsidR="00482893" w:rsidRPr="00482893" w:rsidRDefault="00482893" w:rsidP="00294A05">
      <w:pPr>
        <w:rPr>
          <w:b/>
          <w:sz w:val="24"/>
          <w:szCs w:val="24"/>
        </w:rPr>
      </w:pPr>
      <w:r w:rsidRPr="00482893">
        <w:rPr>
          <w:b/>
          <w:sz w:val="24"/>
          <w:szCs w:val="24"/>
        </w:rPr>
        <w:t xml:space="preserve">Across the room observation: </w:t>
      </w:r>
    </w:p>
    <w:p w:rsidR="00482893" w:rsidRPr="00900E21" w:rsidRDefault="00900E21" w:rsidP="00900E21">
      <w:pPr>
        <w:rPr>
          <w:sz w:val="24"/>
          <w:szCs w:val="24"/>
        </w:rPr>
      </w:pPr>
      <w:r w:rsidRPr="00900E21">
        <w:rPr>
          <w:b/>
          <w:sz w:val="24"/>
          <w:szCs w:val="24"/>
        </w:rPr>
        <w:t>Airway.</w:t>
      </w:r>
      <w:r>
        <w:rPr>
          <w:sz w:val="24"/>
          <w:szCs w:val="24"/>
        </w:rPr>
        <w:t xml:space="preserve"> </w:t>
      </w:r>
      <w:r w:rsidR="00482893" w:rsidRPr="00900E21">
        <w:rPr>
          <w:sz w:val="24"/>
          <w:szCs w:val="24"/>
        </w:rPr>
        <w:t xml:space="preserve">Patient is speaking is clipped sentences, </w:t>
      </w:r>
      <w:r w:rsidRPr="00900E21">
        <w:rPr>
          <w:b/>
          <w:sz w:val="24"/>
          <w:szCs w:val="24"/>
        </w:rPr>
        <w:t>B.</w:t>
      </w:r>
      <w:r w:rsidRPr="00900E21">
        <w:rPr>
          <w:sz w:val="24"/>
          <w:szCs w:val="24"/>
        </w:rPr>
        <w:t xml:space="preserve"> S</w:t>
      </w:r>
      <w:r w:rsidR="00482893" w:rsidRPr="00900E21">
        <w:rPr>
          <w:sz w:val="24"/>
          <w:szCs w:val="24"/>
        </w:rPr>
        <w:t xml:space="preserve">pontaneously breathing but shallow at a rate of 24, </w:t>
      </w:r>
      <w:r w:rsidRPr="00900E21">
        <w:rPr>
          <w:b/>
          <w:sz w:val="24"/>
          <w:szCs w:val="24"/>
        </w:rPr>
        <w:t>C.</w:t>
      </w:r>
      <w:r w:rsidRPr="00900E21">
        <w:rPr>
          <w:sz w:val="24"/>
          <w:szCs w:val="24"/>
        </w:rPr>
        <w:t xml:space="preserve"> P</w:t>
      </w:r>
      <w:r w:rsidR="00482893" w:rsidRPr="00900E21">
        <w:rPr>
          <w:sz w:val="24"/>
          <w:szCs w:val="24"/>
        </w:rPr>
        <w:t>ale, splinting his right chest, lying on his back in bed but is alert.</w:t>
      </w:r>
    </w:p>
    <w:p w:rsidR="00482893" w:rsidRPr="00482893" w:rsidRDefault="00482893" w:rsidP="00294A05">
      <w:pPr>
        <w:rPr>
          <w:b/>
          <w:sz w:val="28"/>
          <w:szCs w:val="28"/>
        </w:rPr>
      </w:pPr>
      <w:r w:rsidRPr="00482893">
        <w:rPr>
          <w:b/>
          <w:sz w:val="24"/>
          <w:szCs w:val="24"/>
        </w:rPr>
        <w:t xml:space="preserve">Focused Assessment: </w:t>
      </w:r>
    </w:p>
    <w:p w:rsidR="00294A05" w:rsidRDefault="00900E21" w:rsidP="00294A05">
      <w:pPr>
        <w:rPr>
          <w:sz w:val="24"/>
          <w:szCs w:val="24"/>
        </w:rPr>
      </w:pPr>
      <w:r w:rsidRPr="00900E21">
        <w:rPr>
          <w:sz w:val="24"/>
          <w:szCs w:val="24"/>
        </w:rPr>
        <w:t>Look, listen &amp; feel:</w:t>
      </w:r>
      <w:r>
        <w:rPr>
          <w:sz w:val="24"/>
          <w:szCs w:val="24"/>
        </w:rPr>
        <w:t xml:space="preserve">  Redness on right chest (around 5</w:t>
      </w:r>
      <w:r w:rsidRPr="00900E21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intercostal space, mid-clavicular line), decreased air entry to the base of right chest. Severe pain on palpation and movement.</w:t>
      </w:r>
    </w:p>
    <w:p w:rsidR="00900E21" w:rsidRDefault="00900E21" w:rsidP="00294A05">
      <w:pPr>
        <w:rPr>
          <w:sz w:val="24"/>
          <w:szCs w:val="24"/>
        </w:rPr>
      </w:pPr>
      <w:r w:rsidRPr="00900E21">
        <w:rPr>
          <w:sz w:val="24"/>
          <w:szCs w:val="24"/>
          <w:u w:val="single"/>
        </w:rPr>
        <w:t>Onset:</w:t>
      </w:r>
      <w:r>
        <w:rPr>
          <w:sz w:val="24"/>
          <w:szCs w:val="24"/>
        </w:rPr>
        <w:t xml:space="preserve"> Upon falling, </w:t>
      </w:r>
      <w:r w:rsidRPr="00900E21">
        <w:rPr>
          <w:sz w:val="24"/>
          <w:szCs w:val="24"/>
          <w:u w:val="single"/>
        </w:rPr>
        <w:t>Provoking factors</w:t>
      </w:r>
      <w:r>
        <w:rPr>
          <w:sz w:val="24"/>
          <w:szCs w:val="24"/>
        </w:rPr>
        <w:t xml:space="preserve">: Moving, coughing, laughing makes it worse, </w:t>
      </w:r>
      <w:r w:rsidRPr="00900E21">
        <w:rPr>
          <w:sz w:val="24"/>
          <w:szCs w:val="24"/>
          <w:u w:val="single"/>
        </w:rPr>
        <w:t>Quality:</w:t>
      </w:r>
      <w:r>
        <w:rPr>
          <w:sz w:val="24"/>
          <w:szCs w:val="24"/>
        </w:rPr>
        <w:t xml:space="preserve"> Sharp stabbing with movement and dull ache at rest, </w:t>
      </w:r>
      <w:r w:rsidRPr="00900E21">
        <w:rPr>
          <w:sz w:val="24"/>
          <w:szCs w:val="24"/>
          <w:u w:val="single"/>
        </w:rPr>
        <w:t>Radiation:</w:t>
      </w:r>
      <w:r>
        <w:rPr>
          <w:sz w:val="24"/>
          <w:szCs w:val="24"/>
        </w:rPr>
        <w:t xml:space="preserve"> None, Severity: 10/10 with movement, </w:t>
      </w:r>
      <w:r w:rsidRPr="00900E21">
        <w:rPr>
          <w:sz w:val="24"/>
          <w:szCs w:val="24"/>
          <w:u w:val="single"/>
        </w:rPr>
        <w:t>Timing</w:t>
      </w:r>
      <w:r>
        <w:rPr>
          <w:sz w:val="24"/>
          <w:szCs w:val="24"/>
        </w:rPr>
        <w:t>: constant.</w:t>
      </w:r>
    </w:p>
    <w:p w:rsidR="00900E21" w:rsidRPr="00BF116A" w:rsidRDefault="00900E21" w:rsidP="00294A05">
      <w:pPr>
        <w:rPr>
          <w:b/>
          <w:sz w:val="24"/>
          <w:szCs w:val="24"/>
        </w:rPr>
      </w:pPr>
      <w:r w:rsidRPr="00BF116A">
        <w:rPr>
          <w:b/>
          <w:sz w:val="24"/>
          <w:szCs w:val="24"/>
        </w:rPr>
        <w:t>Patient Med History:</w:t>
      </w:r>
    </w:p>
    <w:p w:rsidR="00900E21" w:rsidRDefault="00900E21" w:rsidP="00294A05">
      <w:pPr>
        <w:rPr>
          <w:sz w:val="24"/>
          <w:szCs w:val="24"/>
        </w:rPr>
      </w:pPr>
      <w:r>
        <w:rPr>
          <w:sz w:val="24"/>
          <w:szCs w:val="24"/>
        </w:rPr>
        <w:t xml:space="preserve">Otherwise well elderly male.  Lives at home with wife.  </w:t>
      </w:r>
    </w:p>
    <w:p w:rsidR="00900E21" w:rsidRDefault="00900E21" w:rsidP="00294A05">
      <w:pPr>
        <w:rPr>
          <w:sz w:val="24"/>
          <w:szCs w:val="24"/>
        </w:rPr>
      </w:pPr>
      <w:r>
        <w:rPr>
          <w:sz w:val="24"/>
          <w:szCs w:val="24"/>
        </w:rPr>
        <w:t>Medical history: HTN, Hyperlipidemia, BPH</w:t>
      </w:r>
    </w:p>
    <w:p w:rsidR="00900E21" w:rsidRDefault="00900E21" w:rsidP="00294A05">
      <w:pPr>
        <w:rPr>
          <w:sz w:val="24"/>
          <w:szCs w:val="24"/>
        </w:rPr>
      </w:pPr>
      <w:r>
        <w:rPr>
          <w:sz w:val="24"/>
          <w:szCs w:val="24"/>
        </w:rPr>
        <w:t xml:space="preserve">Medication: Lipitor, </w:t>
      </w:r>
      <w:r w:rsidR="00BF116A">
        <w:rPr>
          <w:sz w:val="24"/>
          <w:szCs w:val="24"/>
        </w:rPr>
        <w:t>Ramipril, Flomax</w:t>
      </w:r>
    </w:p>
    <w:p w:rsidR="00BF116A" w:rsidRDefault="00BF116A" w:rsidP="00294A05">
      <w:pPr>
        <w:rPr>
          <w:sz w:val="24"/>
          <w:szCs w:val="24"/>
        </w:rPr>
      </w:pPr>
      <w:r>
        <w:rPr>
          <w:sz w:val="24"/>
          <w:szCs w:val="24"/>
        </w:rPr>
        <w:t>Vitals Signs:</w:t>
      </w:r>
    </w:p>
    <w:p w:rsidR="00BF116A" w:rsidRDefault="00BF116A" w:rsidP="00294A05">
      <w:pPr>
        <w:rPr>
          <w:sz w:val="24"/>
          <w:szCs w:val="24"/>
        </w:rPr>
      </w:pPr>
      <w:r>
        <w:rPr>
          <w:sz w:val="24"/>
          <w:szCs w:val="24"/>
        </w:rPr>
        <w:t>Initial – BP 176/</w:t>
      </w:r>
      <w:r w:rsidR="00B94A0E">
        <w:rPr>
          <w:sz w:val="24"/>
          <w:szCs w:val="24"/>
        </w:rPr>
        <w:t>92, HR 96, O2 sats 94 % on room air, RR 24</w:t>
      </w:r>
    </w:p>
    <w:p w:rsidR="00B94A0E" w:rsidRDefault="00B94A0E" w:rsidP="00294A05">
      <w:pPr>
        <w:rPr>
          <w:sz w:val="24"/>
          <w:szCs w:val="24"/>
        </w:rPr>
      </w:pPr>
      <w:r>
        <w:rPr>
          <w:sz w:val="24"/>
          <w:szCs w:val="24"/>
        </w:rPr>
        <w:t>Once on Oxygen – vitals unchanged except O2 sats 96%</w:t>
      </w:r>
    </w:p>
    <w:p w:rsidR="00B94A0E" w:rsidRDefault="00B94A0E" w:rsidP="00294A05">
      <w:pPr>
        <w:rPr>
          <w:sz w:val="24"/>
          <w:szCs w:val="24"/>
        </w:rPr>
      </w:pPr>
      <w:r>
        <w:rPr>
          <w:sz w:val="24"/>
          <w:szCs w:val="24"/>
        </w:rPr>
        <w:t>Ongoing – BP and HR stay elevated due to pain</w:t>
      </w:r>
    </w:p>
    <w:p w:rsidR="00BF116A" w:rsidRDefault="00BF116A" w:rsidP="00294A05">
      <w:pPr>
        <w:rPr>
          <w:sz w:val="24"/>
          <w:szCs w:val="24"/>
        </w:rPr>
      </w:pPr>
    </w:p>
    <w:p w:rsidR="00BF116A" w:rsidRDefault="00BF116A" w:rsidP="00294A05">
      <w:pPr>
        <w:rPr>
          <w:sz w:val="24"/>
          <w:szCs w:val="24"/>
        </w:rPr>
      </w:pPr>
    </w:p>
    <w:p w:rsidR="00BF116A" w:rsidRDefault="00BF116A" w:rsidP="00294A05">
      <w:pPr>
        <w:rPr>
          <w:sz w:val="24"/>
          <w:szCs w:val="24"/>
        </w:rPr>
      </w:pPr>
    </w:p>
    <w:p w:rsidR="00BF116A" w:rsidRDefault="00BF116A" w:rsidP="00294A05">
      <w:pPr>
        <w:rPr>
          <w:sz w:val="24"/>
          <w:szCs w:val="24"/>
        </w:rPr>
      </w:pPr>
    </w:p>
    <w:p w:rsidR="00294A05" w:rsidRPr="002F57E2" w:rsidRDefault="00294A05" w:rsidP="00294A05">
      <w:pPr>
        <w:rPr>
          <w:b/>
          <w:sz w:val="32"/>
          <w:szCs w:val="32"/>
        </w:rPr>
      </w:pPr>
      <w:r w:rsidRPr="002F57E2">
        <w:rPr>
          <w:b/>
          <w:sz w:val="32"/>
          <w:szCs w:val="32"/>
        </w:rPr>
        <w:lastRenderedPageBreak/>
        <w:t xml:space="preserve">Observer 1 Checklist: </w:t>
      </w:r>
      <w:r w:rsidR="00BF116A">
        <w:rPr>
          <w:b/>
          <w:sz w:val="32"/>
          <w:szCs w:val="32"/>
        </w:rPr>
        <w:t>Breathing - Fall</w:t>
      </w:r>
    </w:p>
    <w:p w:rsidR="00294A05" w:rsidRPr="00C41F47" w:rsidRDefault="00294A05" w:rsidP="00294A05">
      <w:pPr>
        <w:rPr>
          <w:sz w:val="24"/>
          <w:szCs w:val="24"/>
        </w:rPr>
      </w:pPr>
      <w:r w:rsidRPr="00C41F47">
        <w:rPr>
          <w:sz w:val="24"/>
          <w:szCs w:val="24"/>
        </w:rPr>
        <w:t xml:space="preserve">Learning Objectives: </w:t>
      </w:r>
    </w:p>
    <w:p w:rsidR="00294A05" w:rsidRPr="00C41F47" w:rsidRDefault="00294A05" w:rsidP="00294A0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41F47">
        <w:rPr>
          <w:sz w:val="24"/>
          <w:szCs w:val="24"/>
        </w:rPr>
        <w:t xml:space="preserve">Complete respiratory </w:t>
      </w:r>
      <w:r w:rsidR="00BF116A">
        <w:rPr>
          <w:sz w:val="24"/>
          <w:szCs w:val="24"/>
        </w:rPr>
        <w:t xml:space="preserve">&amp; musculoskeletal </w:t>
      </w:r>
      <w:r w:rsidRPr="00C41F47">
        <w:rPr>
          <w:sz w:val="24"/>
          <w:szCs w:val="24"/>
        </w:rPr>
        <w:t xml:space="preserve">assessment in patient </w:t>
      </w:r>
    </w:p>
    <w:p w:rsidR="00294A05" w:rsidRPr="00C41F47" w:rsidRDefault="00853629" w:rsidP="00294A0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41F47">
        <w:rPr>
          <w:sz w:val="24"/>
          <w:szCs w:val="24"/>
        </w:rPr>
        <w:t xml:space="preserve">Recognize </w:t>
      </w:r>
      <w:r w:rsidR="00BF116A">
        <w:rPr>
          <w:sz w:val="24"/>
          <w:szCs w:val="24"/>
        </w:rPr>
        <w:t>patient may need more immediate physician assessment</w:t>
      </w:r>
    </w:p>
    <w:p w:rsidR="00853629" w:rsidRPr="00C41F47" w:rsidRDefault="00853629" w:rsidP="00294A0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41F47">
        <w:rPr>
          <w:sz w:val="24"/>
          <w:szCs w:val="24"/>
        </w:rPr>
        <w:t xml:space="preserve">Demonstrate understanding </w:t>
      </w:r>
      <w:r w:rsidR="00B94A0E">
        <w:rPr>
          <w:sz w:val="24"/>
          <w:szCs w:val="24"/>
        </w:rPr>
        <w:t>of chest assessment and pneumothorax</w:t>
      </w:r>
    </w:p>
    <w:p w:rsidR="00853629" w:rsidRDefault="00B94A0E" w:rsidP="00294A0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4"/>
          <w:szCs w:val="24"/>
        </w:rPr>
        <w:t>Utilize resources for patient.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78"/>
        <w:gridCol w:w="630"/>
        <w:gridCol w:w="720"/>
        <w:gridCol w:w="4248"/>
      </w:tblGrid>
      <w:tr w:rsidR="00853629" w:rsidRPr="00C41F47" w:rsidTr="00853629">
        <w:tc>
          <w:tcPr>
            <w:tcW w:w="3978" w:type="dxa"/>
          </w:tcPr>
          <w:p w:rsidR="00853629" w:rsidRPr="00C41F47" w:rsidRDefault="00853629" w:rsidP="00853629">
            <w:pPr>
              <w:rPr>
                <w:sz w:val="24"/>
                <w:szCs w:val="24"/>
              </w:rPr>
            </w:pPr>
          </w:p>
        </w:tc>
        <w:tc>
          <w:tcPr>
            <w:tcW w:w="630" w:type="dxa"/>
          </w:tcPr>
          <w:p w:rsidR="00853629" w:rsidRPr="00C41F47" w:rsidRDefault="00853629" w:rsidP="00853629">
            <w:pPr>
              <w:jc w:val="center"/>
              <w:rPr>
                <w:b/>
                <w:sz w:val="24"/>
                <w:szCs w:val="24"/>
              </w:rPr>
            </w:pPr>
            <w:r w:rsidRPr="00C41F47">
              <w:rPr>
                <w:b/>
                <w:sz w:val="24"/>
                <w:szCs w:val="24"/>
              </w:rPr>
              <w:t>Y</w:t>
            </w:r>
          </w:p>
        </w:tc>
        <w:tc>
          <w:tcPr>
            <w:tcW w:w="720" w:type="dxa"/>
          </w:tcPr>
          <w:p w:rsidR="00853629" w:rsidRPr="00C41F47" w:rsidRDefault="00853629" w:rsidP="00853629">
            <w:pPr>
              <w:jc w:val="center"/>
              <w:rPr>
                <w:b/>
                <w:sz w:val="24"/>
                <w:szCs w:val="24"/>
              </w:rPr>
            </w:pPr>
            <w:r w:rsidRPr="00C41F47">
              <w:rPr>
                <w:b/>
                <w:sz w:val="24"/>
                <w:szCs w:val="24"/>
              </w:rPr>
              <w:t>N</w:t>
            </w:r>
          </w:p>
        </w:tc>
        <w:tc>
          <w:tcPr>
            <w:tcW w:w="4248" w:type="dxa"/>
          </w:tcPr>
          <w:p w:rsidR="00853629" w:rsidRPr="00235041" w:rsidRDefault="00235041" w:rsidP="00235041">
            <w:pPr>
              <w:jc w:val="center"/>
              <w:rPr>
                <w:b/>
                <w:sz w:val="24"/>
                <w:szCs w:val="24"/>
              </w:rPr>
            </w:pPr>
            <w:r w:rsidRPr="00235041">
              <w:rPr>
                <w:b/>
                <w:sz w:val="24"/>
                <w:szCs w:val="24"/>
              </w:rPr>
              <w:t>Comments</w:t>
            </w:r>
          </w:p>
        </w:tc>
      </w:tr>
      <w:tr w:rsidR="00AE0996" w:rsidRPr="00C41F47" w:rsidTr="00853629">
        <w:tc>
          <w:tcPr>
            <w:tcW w:w="3978" w:type="dxa"/>
          </w:tcPr>
          <w:p w:rsidR="00AE0996" w:rsidRPr="00FE62DD" w:rsidRDefault="00AE0996" w:rsidP="00853629">
            <w:pPr>
              <w:rPr>
                <w:sz w:val="28"/>
                <w:szCs w:val="28"/>
              </w:rPr>
            </w:pPr>
            <w:r w:rsidRPr="00FE62DD">
              <w:rPr>
                <w:sz w:val="28"/>
                <w:szCs w:val="28"/>
              </w:rPr>
              <w:t>Hand hygiene</w:t>
            </w:r>
          </w:p>
        </w:tc>
        <w:tc>
          <w:tcPr>
            <w:tcW w:w="630" w:type="dxa"/>
          </w:tcPr>
          <w:p w:rsidR="00AE0996" w:rsidRPr="00C41F47" w:rsidRDefault="00AE0996" w:rsidP="00853629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</w:tcPr>
          <w:p w:rsidR="00AE0996" w:rsidRPr="00C41F47" w:rsidRDefault="00AE0996" w:rsidP="00853629">
            <w:pPr>
              <w:rPr>
                <w:sz w:val="24"/>
                <w:szCs w:val="24"/>
              </w:rPr>
            </w:pPr>
          </w:p>
        </w:tc>
        <w:tc>
          <w:tcPr>
            <w:tcW w:w="4248" w:type="dxa"/>
          </w:tcPr>
          <w:p w:rsidR="00AE0996" w:rsidRPr="00C41F47" w:rsidRDefault="00AE0996" w:rsidP="00853629">
            <w:pPr>
              <w:rPr>
                <w:sz w:val="24"/>
                <w:szCs w:val="24"/>
              </w:rPr>
            </w:pPr>
          </w:p>
        </w:tc>
      </w:tr>
      <w:tr w:rsidR="00360788" w:rsidRPr="00C41F47" w:rsidTr="00853629">
        <w:tc>
          <w:tcPr>
            <w:tcW w:w="3978" w:type="dxa"/>
          </w:tcPr>
          <w:p w:rsidR="00360788" w:rsidRPr="00FE62DD" w:rsidRDefault="00360788" w:rsidP="00853629">
            <w:pPr>
              <w:rPr>
                <w:sz w:val="28"/>
                <w:szCs w:val="28"/>
              </w:rPr>
            </w:pPr>
            <w:r w:rsidRPr="00FE62DD">
              <w:rPr>
                <w:sz w:val="28"/>
                <w:szCs w:val="28"/>
              </w:rPr>
              <w:t>Introduced self; undressed patient</w:t>
            </w:r>
          </w:p>
        </w:tc>
        <w:tc>
          <w:tcPr>
            <w:tcW w:w="630" w:type="dxa"/>
          </w:tcPr>
          <w:p w:rsidR="00360788" w:rsidRPr="00C41F47" w:rsidRDefault="00360788" w:rsidP="00853629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</w:tcPr>
          <w:p w:rsidR="00360788" w:rsidRPr="00C41F47" w:rsidRDefault="00360788" w:rsidP="00853629">
            <w:pPr>
              <w:rPr>
                <w:sz w:val="24"/>
                <w:szCs w:val="24"/>
              </w:rPr>
            </w:pPr>
          </w:p>
        </w:tc>
        <w:tc>
          <w:tcPr>
            <w:tcW w:w="4248" w:type="dxa"/>
          </w:tcPr>
          <w:p w:rsidR="00360788" w:rsidRPr="00C41F47" w:rsidRDefault="00360788" w:rsidP="00853629">
            <w:pPr>
              <w:rPr>
                <w:sz w:val="24"/>
                <w:szCs w:val="24"/>
              </w:rPr>
            </w:pPr>
          </w:p>
        </w:tc>
      </w:tr>
      <w:tr w:rsidR="007B10B7" w:rsidRPr="00C41F47" w:rsidTr="00853629">
        <w:tc>
          <w:tcPr>
            <w:tcW w:w="3978" w:type="dxa"/>
          </w:tcPr>
          <w:p w:rsidR="007B10B7" w:rsidRPr="00FE62DD" w:rsidRDefault="007B10B7" w:rsidP="007B10B7">
            <w:pPr>
              <w:rPr>
                <w:sz w:val="28"/>
                <w:szCs w:val="28"/>
              </w:rPr>
            </w:pPr>
            <w:r w:rsidRPr="00FE62DD">
              <w:rPr>
                <w:sz w:val="28"/>
                <w:szCs w:val="28"/>
              </w:rPr>
              <w:t>Completed full set of vital signs</w:t>
            </w:r>
          </w:p>
          <w:p w:rsidR="007B10B7" w:rsidRPr="00FE62DD" w:rsidRDefault="007B10B7" w:rsidP="007B10B7">
            <w:pPr>
              <w:rPr>
                <w:sz w:val="28"/>
                <w:szCs w:val="28"/>
              </w:rPr>
            </w:pPr>
            <w:r w:rsidRPr="00FE62DD">
              <w:rPr>
                <w:sz w:val="28"/>
                <w:szCs w:val="28"/>
              </w:rPr>
              <w:t>Attached pulse oximetry</w:t>
            </w:r>
          </w:p>
        </w:tc>
        <w:tc>
          <w:tcPr>
            <w:tcW w:w="630" w:type="dxa"/>
          </w:tcPr>
          <w:p w:rsidR="007B10B7" w:rsidRPr="00C41F47" w:rsidRDefault="007B10B7" w:rsidP="00853629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</w:tcPr>
          <w:p w:rsidR="007B10B7" w:rsidRPr="00C41F47" w:rsidRDefault="007B10B7" w:rsidP="00853629">
            <w:pPr>
              <w:rPr>
                <w:sz w:val="24"/>
                <w:szCs w:val="24"/>
              </w:rPr>
            </w:pPr>
          </w:p>
        </w:tc>
        <w:tc>
          <w:tcPr>
            <w:tcW w:w="4248" w:type="dxa"/>
          </w:tcPr>
          <w:p w:rsidR="007B10B7" w:rsidRPr="00C41F47" w:rsidRDefault="007B10B7" w:rsidP="00853629">
            <w:pPr>
              <w:rPr>
                <w:sz w:val="24"/>
                <w:szCs w:val="24"/>
              </w:rPr>
            </w:pPr>
          </w:p>
        </w:tc>
      </w:tr>
      <w:tr w:rsidR="006B4BD9" w:rsidRPr="00C41F47" w:rsidTr="00853629">
        <w:tc>
          <w:tcPr>
            <w:tcW w:w="3978" w:type="dxa"/>
          </w:tcPr>
          <w:p w:rsidR="006B4BD9" w:rsidRPr="00FE62DD" w:rsidRDefault="006B4BD9" w:rsidP="00B94A0E">
            <w:pPr>
              <w:rPr>
                <w:sz w:val="28"/>
                <w:szCs w:val="28"/>
              </w:rPr>
            </w:pPr>
            <w:r w:rsidRPr="00FE62DD">
              <w:rPr>
                <w:sz w:val="28"/>
                <w:szCs w:val="28"/>
              </w:rPr>
              <w:t xml:space="preserve">Identified need for </w:t>
            </w:r>
            <w:r w:rsidR="00B94A0E" w:rsidRPr="00FE62DD">
              <w:rPr>
                <w:sz w:val="28"/>
                <w:szCs w:val="28"/>
              </w:rPr>
              <w:t>oxygen therapy</w:t>
            </w:r>
          </w:p>
        </w:tc>
        <w:tc>
          <w:tcPr>
            <w:tcW w:w="630" w:type="dxa"/>
          </w:tcPr>
          <w:p w:rsidR="006B4BD9" w:rsidRPr="00C41F47" w:rsidRDefault="006B4BD9" w:rsidP="00853629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</w:tcPr>
          <w:p w:rsidR="006B4BD9" w:rsidRPr="00C41F47" w:rsidRDefault="006B4BD9" w:rsidP="00853629">
            <w:pPr>
              <w:rPr>
                <w:sz w:val="24"/>
                <w:szCs w:val="24"/>
              </w:rPr>
            </w:pPr>
          </w:p>
        </w:tc>
        <w:tc>
          <w:tcPr>
            <w:tcW w:w="4248" w:type="dxa"/>
          </w:tcPr>
          <w:p w:rsidR="006B4BD9" w:rsidRPr="00C41F47" w:rsidRDefault="006B4BD9" w:rsidP="00853629">
            <w:pPr>
              <w:rPr>
                <w:sz w:val="24"/>
                <w:szCs w:val="24"/>
              </w:rPr>
            </w:pPr>
          </w:p>
        </w:tc>
      </w:tr>
      <w:tr w:rsidR="00853629" w:rsidRPr="00C41F47" w:rsidTr="00853629">
        <w:tc>
          <w:tcPr>
            <w:tcW w:w="3978" w:type="dxa"/>
          </w:tcPr>
          <w:p w:rsidR="00853629" w:rsidRPr="00FE62DD" w:rsidRDefault="00B94A0E" w:rsidP="007B10B7">
            <w:pPr>
              <w:rPr>
                <w:sz w:val="28"/>
                <w:szCs w:val="28"/>
              </w:rPr>
            </w:pPr>
            <w:r w:rsidRPr="00FE62DD">
              <w:rPr>
                <w:sz w:val="28"/>
                <w:szCs w:val="28"/>
              </w:rPr>
              <w:t>Performs an across the room assessment looking at ABCD.</w:t>
            </w:r>
          </w:p>
        </w:tc>
        <w:tc>
          <w:tcPr>
            <w:tcW w:w="630" w:type="dxa"/>
          </w:tcPr>
          <w:p w:rsidR="00853629" w:rsidRPr="00C41F47" w:rsidRDefault="00853629" w:rsidP="00853629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</w:tcPr>
          <w:p w:rsidR="00853629" w:rsidRPr="00C41F47" w:rsidRDefault="00853629" w:rsidP="00853629">
            <w:pPr>
              <w:rPr>
                <w:sz w:val="24"/>
                <w:szCs w:val="24"/>
              </w:rPr>
            </w:pPr>
          </w:p>
        </w:tc>
        <w:tc>
          <w:tcPr>
            <w:tcW w:w="4248" w:type="dxa"/>
          </w:tcPr>
          <w:p w:rsidR="00853629" w:rsidRPr="00C41F47" w:rsidRDefault="00853629" w:rsidP="00853629">
            <w:pPr>
              <w:rPr>
                <w:sz w:val="24"/>
                <w:szCs w:val="24"/>
              </w:rPr>
            </w:pPr>
          </w:p>
        </w:tc>
      </w:tr>
      <w:tr w:rsidR="00853629" w:rsidRPr="00C41F47" w:rsidTr="00853629">
        <w:tc>
          <w:tcPr>
            <w:tcW w:w="3978" w:type="dxa"/>
          </w:tcPr>
          <w:p w:rsidR="00853629" w:rsidRPr="00FE62DD" w:rsidRDefault="007B10B7" w:rsidP="00853629">
            <w:pPr>
              <w:rPr>
                <w:sz w:val="28"/>
                <w:szCs w:val="28"/>
              </w:rPr>
            </w:pPr>
            <w:r w:rsidRPr="00FE62DD">
              <w:rPr>
                <w:sz w:val="28"/>
                <w:szCs w:val="28"/>
              </w:rPr>
              <w:t>Took patient history</w:t>
            </w:r>
          </w:p>
        </w:tc>
        <w:tc>
          <w:tcPr>
            <w:tcW w:w="630" w:type="dxa"/>
          </w:tcPr>
          <w:p w:rsidR="00853629" w:rsidRPr="00C41F47" w:rsidRDefault="00853629" w:rsidP="00853629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</w:tcPr>
          <w:p w:rsidR="00853629" w:rsidRPr="00C41F47" w:rsidRDefault="00853629" w:rsidP="00853629">
            <w:pPr>
              <w:rPr>
                <w:sz w:val="24"/>
                <w:szCs w:val="24"/>
              </w:rPr>
            </w:pPr>
          </w:p>
        </w:tc>
        <w:tc>
          <w:tcPr>
            <w:tcW w:w="4248" w:type="dxa"/>
          </w:tcPr>
          <w:p w:rsidR="00853629" w:rsidRPr="00C41F47" w:rsidRDefault="00853629" w:rsidP="00853629">
            <w:pPr>
              <w:rPr>
                <w:sz w:val="24"/>
                <w:szCs w:val="24"/>
              </w:rPr>
            </w:pPr>
          </w:p>
        </w:tc>
      </w:tr>
      <w:tr w:rsidR="00853629" w:rsidRPr="00C41F47" w:rsidTr="00853629">
        <w:tc>
          <w:tcPr>
            <w:tcW w:w="3978" w:type="dxa"/>
          </w:tcPr>
          <w:p w:rsidR="00360788" w:rsidRPr="00FE62DD" w:rsidRDefault="00B94A0E" w:rsidP="00853629">
            <w:pPr>
              <w:rPr>
                <w:sz w:val="28"/>
                <w:szCs w:val="28"/>
              </w:rPr>
            </w:pPr>
            <w:r w:rsidRPr="00FE62DD">
              <w:rPr>
                <w:sz w:val="28"/>
                <w:szCs w:val="28"/>
              </w:rPr>
              <w:t>Look, listen &amp; feel assessment</w:t>
            </w:r>
          </w:p>
        </w:tc>
        <w:tc>
          <w:tcPr>
            <w:tcW w:w="630" w:type="dxa"/>
          </w:tcPr>
          <w:p w:rsidR="00853629" w:rsidRPr="00C41F47" w:rsidRDefault="00853629" w:rsidP="00853629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</w:tcPr>
          <w:p w:rsidR="00853629" w:rsidRPr="00C41F47" w:rsidRDefault="00853629" w:rsidP="00853629">
            <w:pPr>
              <w:rPr>
                <w:sz w:val="24"/>
                <w:szCs w:val="24"/>
              </w:rPr>
            </w:pPr>
          </w:p>
        </w:tc>
        <w:tc>
          <w:tcPr>
            <w:tcW w:w="4248" w:type="dxa"/>
          </w:tcPr>
          <w:p w:rsidR="00853629" w:rsidRPr="00C41F47" w:rsidRDefault="00853629" w:rsidP="00853629">
            <w:pPr>
              <w:rPr>
                <w:sz w:val="24"/>
                <w:szCs w:val="24"/>
              </w:rPr>
            </w:pPr>
          </w:p>
        </w:tc>
      </w:tr>
      <w:tr w:rsidR="00C41F47" w:rsidRPr="00C41F47" w:rsidTr="00853629">
        <w:tc>
          <w:tcPr>
            <w:tcW w:w="3978" w:type="dxa"/>
          </w:tcPr>
          <w:p w:rsidR="00C41F47" w:rsidRPr="00FE62DD" w:rsidRDefault="00B94A0E" w:rsidP="00853629">
            <w:pPr>
              <w:rPr>
                <w:sz w:val="28"/>
                <w:szCs w:val="28"/>
              </w:rPr>
            </w:pPr>
            <w:r w:rsidRPr="00FE62DD">
              <w:rPr>
                <w:sz w:val="28"/>
                <w:szCs w:val="28"/>
              </w:rPr>
              <w:t>OPQRST pain assessment</w:t>
            </w:r>
          </w:p>
        </w:tc>
        <w:tc>
          <w:tcPr>
            <w:tcW w:w="630" w:type="dxa"/>
          </w:tcPr>
          <w:p w:rsidR="00C41F47" w:rsidRPr="00C41F47" w:rsidRDefault="00C41F47" w:rsidP="00853629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</w:tcPr>
          <w:p w:rsidR="00C41F47" w:rsidRPr="00C41F47" w:rsidRDefault="00C41F47" w:rsidP="00853629">
            <w:pPr>
              <w:rPr>
                <w:sz w:val="24"/>
                <w:szCs w:val="24"/>
              </w:rPr>
            </w:pPr>
          </w:p>
        </w:tc>
        <w:tc>
          <w:tcPr>
            <w:tcW w:w="4248" w:type="dxa"/>
          </w:tcPr>
          <w:p w:rsidR="00C41F47" w:rsidRPr="00C41F47" w:rsidRDefault="00C41F47" w:rsidP="00853629">
            <w:pPr>
              <w:rPr>
                <w:sz w:val="24"/>
                <w:szCs w:val="24"/>
              </w:rPr>
            </w:pPr>
          </w:p>
        </w:tc>
      </w:tr>
      <w:tr w:rsidR="00853629" w:rsidRPr="00C41F47" w:rsidTr="00853629">
        <w:tc>
          <w:tcPr>
            <w:tcW w:w="3978" w:type="dxa"/>
          </w:tcPr>
          <w:p w:rsidR="00853629" w:rsidRPr="00FE62DD" w:rsidRDefault="00B94A0E" w:rsidP="00853629">
            <w:pPr>
              <w:rPr>
                <w:sz w:val="28"/>
                <w:szCs w:val="28"/>
              </w:rPr>
            </w:pPr>
            <w:r w:rsidRPr="00FE62DD">
              <w:rPr>
                <w:sz w:val="28"/>
                <w:szCs w:val="28"/>
              </w:rPr>
              <w:t>Recognizes the need for chest x</w:t>
            </w:r>
            <w:r w:rsidR="00FE62DD">
              <w:rPr>
                <w:sz w:val="28"/>
                <w:szCs w:val="28"/>
              </w:rPr>
              <w:t>-</w:t>
            </w:r>
            <w:r w:rsidRPr="00FE62DD">
              <w:rPr>
                <w:sz w:val="28"/>
                <w:szCs w:val="28"/>
              </w:rPr>
              <w:t>ray</w:t>
            </w:r>
          </w:p>
        </w:tc>
        <w:tc>
          <w:tcPr>
            <w:tcW w:w="630" w:type="dxa"/>
          </w:tcPr>
          <w:p w:rsidR="00853629" w:rsidRPr="00C41F47" w:rsidRDefault="00853629" w:rsidP="00853629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</w:tcPr>
          <w:p w:rsidR="00853629" w:rsidRPr="00C41F47" w:rsidRDefault="00853629" w:rsidP="00853629">
            <w:pPr>
              <w:rPr>
                <w:sz w:val="24"/>
                <w:szCs w:val="24"/>
              </w:rPr>
            </w:pPr>
          </w:p>
        </w:tc>
        <w:tc>
          <w:tcPr>
            <w:tcW w:w="4248" w:type="dxa"/>
          </w:tcPr>
          <w:p w:rsidR="00853629" w:rsidRPr="00C41F47" w:rsidRDefault="00853629" w:rsidP="00853629">
            <w:pPr>
              <w:rPr>
                <w:sz w:val="24"/>
                <w:szCs w:val="24"/>
              </w:rPr>
            </w:pPr>
          </w:p>
        </w:tc>
      </w:tr>
      <w:tr w:rsidR="00853629" w:rsidRPr="00C41F47" w:rsidTr="00853629">
        <w:tc>
          <w:tcPr>
            <w:tcW w:w="3978" w:type="dxa"/>
          </w:tcPr>
          <w:p w:rsidR="00853629" w:rsidRPr="00FE62DD" w:rsidRDefault="00FE62DD" w:rsidP="00853629">
            <w:pPr>
              <w:rPr>
                <w:sz w:val="28"/>
                <w:szCs w:val="28"/>
              </w:rPr>
            </w:pPr>
            <w:r w:rsidRPr="00FE62DD">
              <w:rPr>
                <w:sz w:val="28"/>
                <w:szCs w:val="28"/>
              </w:rPr>
              <w:t>Notifies MD of potential pneumothorax.</w:t>
            </w:r>
            <w:r w:rsidR="00FA271D">
              <w:rPr>
                <w:sz w:val="28"/>
                <w:szCs w:val="28"/>
              </w:rPr>
              <w:t xml:space="preserve"> SBAR</w:t>
            </w:r>
          </w:p>
        </w:tc>
        <w:tc>
          <w:tcPr>
            <w:tcW w:w="630" w:type="dxa"/>
          </w:tcPr>
          <w:p w:rsidR="00853629" w:rsidRPr="00C41F47" w:rsidRDefault="00853629" w:rsidP="00853629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</w:tcPr>
          <w:p w:rsidR="00853629" w:rsidRPr="00C41F47" w:rsidRDefault="00853629" w:rsidP="00853629">
            <w:pPr>
              <w:rPr>
                <w:sz w:val="24"/>
                <w:szCs w:val="24"/>
              </w:rPr>
            </w:pPr>
          </w:p>
        </w:tc>
        <w:tc>
          <w:tcPr>
            <w:tcW w:w="4248" w:type="dxa"/>
          </w:tcPr>
          <w:p w:rsidR="00853629" w:rsidRPr="00C41F47" w:rsidRDefault="00853629" w:rsidP="00853629">
            <w:pPr>
              <w:rPr>
                <w:sz w:val="24"/>
                <w:szCs w:val="24"/>
              </w:rPr>
            </w:pPr>
          </w:p>
        </w:tc>
      </w:tr>
      <w:tr w:rsidR="00853629" w:rsidRPr="00C41F47" w:rsidTr="00853629">
        <w:tc>
          <w:tcPr>
            <w:tcW w:w="3978" w:type="dxa"/>
          </w:tcPr>
          <w:p w:rsidR="00853629" w:rsidRPr="00FE62DD" w:rsidRDefault="00FE62DD" w:rsidP="0085362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Gathers appropriate equipment</w:t>
            </w:r>
          </w:p>
        </w:tc>
        <w:tc>
          <w:tcPr>
            <w:tcW w:w="630" w:type="dxa"/>
          </w:tcPr>
          <w:p w:rsidR="00853629" w:rsidRPr="00C41F47" w:rsidRDefault="00853629" w:rsidP="00853629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</w:tcPr>
          <w:p w:rsidR="00853629" w:rsidRPr="00C41F47" w:rsidRDefault="00853629" w:rsidP="00853629">
            <w:pPr>
              <w:rPr>
                <w:sz w:val="24"/>
                <w:szCs w:val="24"/>
              </w:rPr>
            </w:pPr>
          </w:p>
        </w:tc>
        <w:tc>
          <w:tcPr>
            <w:tcW w:w="4248" w:type="dxa"/>
          </w:tcPr>
          <w:p w:rsidR="00853629" w:rsidRPr="00C41F47" w:rsidRDefault="00853629" w:rsidP="00853629">
            <w:pPr>
              <w:rPr>
                <w:sz w:val="24"/>
                <w:szCs w:val="24"/>
              </w:rPr>
            </w:pPr>
          </w:p>
        </w:tc>
      </w:tr>
      <w:tr w:rsidR="00FE62DD" w:rsidRPr="00C41F47" w:rsidTr="00853629">
        <w:tc>
          <w:tcPr>
            <w:tcW w:w="3978" w:type="dxa"/>
          </w:tcPr>
          <w:p w:rsidR="00FE62DD" w:rsidRDefault="00FE62DD" w:rsidP="0085362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Considers medications that may be needed.</w:t>
            </w:r>
          </w:p>
        </w:tc>
        <w:tc>
          <w:tcPr>
            <w:tcW w:w="630" w:type="dxa"/>
          </w:tcPr>
          <w:p w:rsidR="00FE62DD" w:rsidRPr="00C41F47" w:rsidRDefault="00FE62DD" w:rsidP="00853629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</w:tcPr>
          <w:p w:rsidR="00FE62DD" w:rsidRPr="00C41F47" w:rsidRDefault="00FE62DD" w:rsidP="00853629">
            <w:pPr>
              <w:rPr>
                <w:sz w:val="24"/>
                <w:szCs w:val="24"/>
              </w:rPr>
            </w:pPr>
          </w:p>
        </w:tc>
        <w:tc>
          <w:tcPr>
            <w:tcW w:w="4248" w:type="dxa"/>
          </w:tcPr>
          <w:p w:rsidR="00FE62DD" w:rsidRPr="00C41F47" w:rsidRDefault="00FE62DD" w:rsidP="00853629">
            <w:pPr>
              <w:rPr>
                <w:sz w:val="24"/>
                <w:szCs w:val="24"/>
              </w:rPr>
            </w:pPr>
          </w:p>
        </w:tc>
      </w:tr>
      <w:tr w:rsidR="00FE62DD" w:rsidRPr="00C41F47" w:rsidTr="00853629">
        <w:tc>
          <w:tcPr>
            <w:tcW w:w="3978" w:type="dxa"/>
          </w:tcPr>
          <w:p w:rsidR="00FE62DD" w:rsidRDefault="00FE62DD" w:rsidP="0085362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Demonstrates basic knowledge of chest tube drainage system.</w:t>
            </w:r>
          </w:p>
        </w:tc>
        <w:tc>
          <w:tcPr>
            <w:tcW w:w="630" w:type="dxa"/>
          </w:tcPr>
          <w:p w:rsidR="00FE62DD" w:rsidRPr="00C41F47" w:rsidRDefault="00FE62DD" w:rsidP="00853629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</w:tcPr>
          <w:p w:rsidR="00FE62DD" w:rsidRPr="00C41F47" w:rsidRDefault="00FE62DD" w:rsidP="00853629">
            <w:pPr>
              <w:rPr>
                <w:sz w:val="24"/>
                <w:szCs w:val="24"/>
              </w:rPr>
            </w:pPr>
          </w:p>
        </w:tc>
        <w:tc>
          <w:tcPr>
            <w:tcW w:w="4248" w:type="dxa"/>
          </w:tcPr>
          <w:p w:rsidR="00FE62DD" w:rsidRPr="00C41F47" w:rsidRDefault="00FE62DD" w:rsidP="00853629">
            <w:pPr>
              <w:rPr>
                <w:sz w:val="24"/>
                <w:szCs w:val="24"/>
              </w:rPr>
            </w:pPr>
          </w:p>
        </w:tc>
      </w:tr>
      <w:tr w:rsidR="00FE62DD" w:rsidRPr="00C41F47" w:rsidTr="00853629">
        <w:tc>
          <w:tcPr>
            <w:tcW w:w="3978" w:type="dxa"/>
          </w:tcPr>
          <w:p w:rsidR="00FE62DD" w:rsidRDefault="00FE62DD" w:rsidP="0085362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Other observations/Comments</w:t>
            </w:r>
          </w:p>
          <w:p w:rsidR="00FE62DD" w:rsidRDefault="00FE62DD" w:rsidP="00853629">
            <w:pPr>
              <w:rPr>
                <w:sz w:val="28"/>
                <w:szCs w:val="28"/>
              </w:rPr>
            </w:pPr>
          </w:p>
          <w:p w:rsidR="00FE62DD" w:rsidRDefault="00FE62DD" w:rsidP="00853629">
            <w:pPr>
              <w:rPr>
                <w:sz w:val="28"/>
                <w:szCs w:val="28"/>
              </w:rPr>
            </w:pPr>
          </w:p>
        </w:tc>
        <w:tc>
          <w:tcPr>
            <w:tcW w:w="630" w:type="dxa"/>
          </w:tcPr>
          <w:p w:rsidR="00FE62DD" w:rsidRPr="00C41F47" w:rsidRDefault="00FE62DD" w:rsidP="00853629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</w:tcPr>
          <w:p w:rsidR="00FE62DD" w:rsidRPr="00C41F47" w:rsidRDefault="00FE62DD" w:rsidP="00853629">
            <w:pPr>
              <w:rPr>
                <w:sz w:val="24"/>
                <w:szCs w:val="24"/>
              </w:rPr>
            </w:pPr>
          </w:p>
        </w:tc>
        <w:tc>
          <w:tcPr>
            <w:tcW w:w="4248" w:type="dxa"/>
          </w:tcPr>
          <w:p w:rsidR="00FE62DD" w:rsidRPr="00C41F47" w:rsidRDefault="00FE62DD" w:rsidP="00853629">
            <w:pPr>
              <w:rPr>
                <w:sz w:val="24"/>
                <w:szCs w:val="24"/>
              </w:rPr>
            </w:pPr>
          </w:p>
        </w:tc>
      </w:tr>
    </w:tbl>
    <w:p w:rsidR="00853629" w:rsidRPr="00C41F47" w:rsidRDefault="00853629" w:rsidP="00853629">
      <w:pPr>
        <w:rPr>
          <w:sz w:val="24"/>
          <w:szCs w:val="24"/>
        </w:rPr>
      </w:pPr>
    </w:p>
    <w:p w:rsidR="00294A05" w:rsidRPr="00C41F47" w:rsidRDefault="00294A05" w:rsidP="00294A05">
      <w:pPr>
        <w:rPr>
          <w:sz w:val="24"/>
          <w:szCs w:val="24"/>
        </w:rPr>
      </w:pPr>
    </w:p>
    <w:p w:rsidR="00294A05" w:rsidRPr="00C41F47" w:rsidRDefault="00294A05" w:rsidP="00294A05">
      <w:pPr>
        <w:rPr>
          <w:sz w:val="24"/>
          <w:szCs w:val="24"/>
        </w:rPr>
      </w:pPr>
    </w:p>
    <w:p w:rsidR="00294A05" w:rsidRDefault="00294A05" w:rsidP="00294A05">
      <w:pPr>
        <w:rPr>
          <w:sz w:val="24"/>
          <w:szCs w:val="24"/>
        </w:rPr>
      </w:pPr>
    </w:p>
    <w:p w:rsidR="002F57E2" w:rsidRPr="002F57E2" w:rsidRDefault="002F57E2" w:rsidP="00294A05">
      <w:pPr>
        <w:rPr>
          <w:b/>
          <w:sz w:val="32"/>
          <w:szCs w:val="32"/>
        </w:rPr>
      </w:pPr>
      <w:r w:rsidRPr="002F57E2">
        <w:rPr>
          <w:b/>
          <w:sz w:val="32"/>
          <w:szCs w:val="32"/>
        </w:rPr>
        <w:t>Observer 2: Team Communication Checklist</w:t>
      </w:r>
    </w:p>
    <w:p w:rsidR="002F57E2" w:rsidRDefault="002F57E2" w:rsidP="00294A05">
      <w:pPr>
        <w:rPr>
          <w:sz w:val="24"/>
          <w:szCs w:val="24"/>
        </w:rPr>
      </w:pPr>
      <w:r>
        <w:rPr>
          <w:sz w:val="24"/>
          <w:szCs w:val="24"/>
        </w:rPr>
        <w:t>Objectives:</w:t>
      </w:r>
    </w:p>
    <w:p w:rsidR="002F57E2" w:rsidRDefault="002F57E2" w:rsidP="002F57E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Demonstrates clear communication with team members including closed loop communication</w:t>
      </w:r>
    </w:p>
    <w:p w:rsidR="002F57E2" w:rsidRPr="002F57E2" w:rsidRDefault="002F57E2" w:rsidP="002F57E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Demonstrates understanding and use of team resources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8"/>
        <w:gridCol w:w="540"/>
        <w:gridCol w:w="540"/>
        <w:gridCol w:w="4248"/>
      </w:tblGrid>
      <w:tr w:rsidR="002F57E2" w:rsidTr="002F57E2">
        <w:tc>
          <w:tcPr>
            <w:tcW w:w="4248" w:type="dxa"/>
          </w:tcPr>
          <w:p w:rsidR="002F57E2" w:rsidRPr="002F57E2" w:rsidRDefault="002F57E2" w:rsidP="002F57E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Members</w:t>
            </w:r>
          </w:p>
        </w:tc>
        <w:tc>
          <w:tcPr>
            <w:tcW w:w="540" w:type="dxa"/>
          </w:tcPr>
          <w:p w:rsidR="002F57E2" w:rsidRPr="002F57E2" w:rsidRDefault="002F57E2" w:rsidP="002F57E2">
            <w:pPr>
              <w:jc w:val="center"/>
              <w:rPr>
                <w:b/>
                <w:sz w:val="24"/>
                <w:szCs w:val="24"/>
              </w:rPr>
            </w:pPr>
            <w:r w:rsidRPr="002F57E2">
              <w:rPr>
                <w:b/>
                <w:sz w:val="24"/>
                <w:szCs w:val="24"/>
              </w:rPr>
              <w:t>Y</w:t>
            </w:r>
          </w:p>
        </w:tc>
        <w:tc>
          <w:tcPr>
            <w:tcW w:w="540" w:type="dxa"/>
          </w:tcPr>
          <w:p w:rsidR="002F57E2" w:rsidRPr="002F57E2" w:rsidRDefault="002F57E2" w:rsidP="002F57E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</w:t>
            </w:r>
          </w:p>
        </w:tc>
        <w:tc>
          <w:tcPr>
            <w:tcW w:w="4248" w:type="dxa"/>
          </w:tcPr>
          <w:p w:rsidR="002F57E2" w:rsidRPr="002F57E2" w:rsidRDefault="002F57E2" w:rsidP="002F57E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Comments</w:t>
            </w:r>
          </w:p>
        </w:tc>
      </w:tr>
      <w:tr w:rsidR="002F57E2" w:rsidTr="002F57E2">
        <w:tc>
          <w:tcPr>
            <w:tcW w:w="4248" w:type="dxa"/>
          </w:tcPr>
          <w:p w:rsidR="002F57E2" w:rsidRDefault="002F57E2" w:rsidP="002F57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Communication is concise, clear and specific</w:t>
            </w:r>
          </w:p>
          <w:p w:rsidR="002F57E2" w:rsidRPr="002F57E2" w:rsidRDefault="002F57E2" w:rsidP="002F57E2"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 w:rsidR="002F57E2" w:rsidRPr="002F57E2" w:rsidRDefault="002F57E2" w:rsidP="002F57E2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40" w:type="dxa"/>
          </w:tcPr>
          <w:p w:rsidR="002F57E2" w:rsidRDefault="002F57E2" w:rsidP="002F57E2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248" w:type="dxa"/>
          </w:tcPr>
          <w:p w:rsidR="002F57E2" w:rsidRDefault="002F57E2" w:rsidP="002F57E2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2F57E2" w:rsidTr="002F57E2">
        <w:tc>
          <w:tcPr>
            <w:tcW w:w="4248" w:type="dxa"/>
          </w:tcPr>
          <w:p w:rsidR="002F57E2" w:rsidRDefault="002F57E2" w:rsidP="002F57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Seeks information from all resources, i</w:t>
            </w:r>
            <w:r w:rsidR="00FA271D">
              <w:rPr>
                <w:sz w:val="24"/>
                <w:szCs w:val="24"/>
              </w:rPr>
              <w:t>ncluding patient/family.</w:t>
            </w:r>
          </w:p>
          <w:p w:rsidR="002F57E2" w:rsidRDefault="002F57E2" w:rsidP="002F57E2"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 w:rsidR="002F57E2" w:rsidRPr="002F57E2" w:rsidRDefault="002F57E2" w:rsidP="002F57E2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40" w:type="dxa"/>
          </w:tcPr>
          <w:p w:rsidR="002F57E2" w:rsidRDefault="002F57E2" w:rsidP="002F57E2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248" w:type="dxa"/>
          </w:tcPr>
          <w:p w:rsidR="002F57E2" w:rsidRDefault="002F57E2" w:rsidP="002F57E2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2F57E2" w:rsidTr="002F57E2">
        <w:tc>
          <w:tcPr>
            <w:tcW w:w="4248" w:type="dxa"/>
          </w:tcPr>
          <w:p w:rsidR="002F57E2" w:rsidRDefault="002F57E2" w:rsidP="002F57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Verifies that information is correct</w:t>
            </w:r>
          </w:p>
          <w:p w:rsidR="002F57E2" w:rsidRDefault="002F57E2" w:rsidP="002F57E2"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 w:rsidR="002F57E2" w:rsidRPr="002F57E2" w:rsidRDefault="002F57E2" w:rsidP="002F57E2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40" w:type="dxa"/>
          </w:tcPr>
          <w:p w:rsidR="002F57E2" w:rsidRDefault="002F57E2" w:rsidP="002F57E2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248" w:type="dxa"/>
          </w:tcPr>
          <w:p w:rsidR="002F57E2" w:rsidRDefault="002F57E2" w:rsidP="002F57E2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2F57E2" w:rsidTr="002F57E2">
        <w:tc>
          <w:tcPr>
            <w:tcW w:w="4248" w:type="dxa"/>
          </w:tcPr>
          <w:p w:rsidR="002F57E2" w:rsidRDefault="002F57E2" w:rsidP="002F57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Notified MD and was able to give report of patient using SBAR tool:</w:t>
            </w:r>
          </w:p>
        </w:tc>
        <w:tc>
          <w:tcPr>
            <w:tcW w:w="540" w:type="dxa"/>
          </w:tcPr>
          <w:p w:rsidR="002F57E2" w:rsidRPr="002F57E2" w:rsidRDefault="002F57E2" w:rsidP="002F57E2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40" w:type="dxa"/>
          </w:tcPr>
          <w:p w:rsidR="002F57E2" w:rsidRDefault="002F57E2" w:rsidP="002F57E2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248" w:type="dxa"/>
          </w:tcPr>
          <w:p w:rsidR="002F57E2" w:rsidRDefault="002F57E2" w:rsidP="002F57E2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2F57E2" w:rsidTr="002F57E2">
        <w:tc>
          <w:tcPr>
            <w:tcW w:w="4248" w:type="dxa"/>
          </w:tcPr>
          <w:p w:rsidR="002F57E2" w:rsidRDefault="002F57E2" w:rsidP="002F57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Situation</w:t>
            </w:r>
          </w:p>
          <w:p w:rsidR="002F57E2" w:rsidRDefault="002F57E2" w:rsidP="002F57E2"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 w:rsidR="002F57E2" w:rsidRPr="002F57E2" w:rsidRDefault="002F57E2" w:rsidP="002F57E2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40" w:type="dxa"/>
          </w:tcPr>
          <w:p w:rsidR="002F57E2" w:rsidRDefault="002F57E2" w:rsidP="002F57E2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248" w:type="dxa"/>
          </w:tcPr>
          <w:p w:rsidR="002F57E2" w:rsidRDefault="002F57E2" w:rsidP="002F57E2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2F57E2" w:rsidTr="002F57E2">
        <w:tc>
          <w:tcPr>
            <w:tcW w:w="4248" w:type="dxa"/>
          </w:tcPr>
          <w:p w:rsidR="002F57E2" w:rsidRDefault="002F57E2" w:rsidP="002F57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Background</w:t>
            </w:r>
          </w:p>
          <w:p w:rsidR="002F57E2" w:rsidRDefault="002F57E2" w:rsidP="002F57E2"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 w:rsidR="002F57E2" w:rsidRPr="002F57E2" w:rsidRDefault="002F57E2" w:rsidP="002F57E2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40" w:type="dxa"/>
          </w:tcPr>
          <w:p w:rsidR="002F57E2" w:rsidRDefault="002F57E2" w:rsidP="002F57E2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248" w:type="dxa"/>
          </w:tcPr>
          <w:p w:rsidR="002F57E2" w:rsidRDefault="002F57E2" w:rsidP="002F57E2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2F57E2" w:rsidTr="002F57E2">
        <w:tc>
          <w:tcPr>
            <w:tcW w:w="4248" w:type="dxa"/>
          </w:tcPr>
          <w:p w:rsidR="002F57E2" w:rsidRDefault="002F57E2" w:rsidP="002F57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Assessment</w:t>
            </w:r>
          </w:p>
          <w:p w:rsidR="002F57E2" w:rsidRDefault="002F57E2" w:rsidP="002F57E2"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 w:rsidR="002F57E2" w:rsidRPr="002F57E2" w:rsidRDefault="002F57E2" w:rsidP="002F57E2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40" w:type="dxa"/>
          </w:tcPr>
          <w:p w:rsidR="002F57E2" w:rsidRDefault="002F57E2" w:rsidP="002F57E2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248" w:type="dxa"/>
          </w:tcPr>
          <w:p w:rsidR="002F57E2" w:rsidRDefault="002F57E2" w:rsidP="002F57E2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2F57E2" w:rsidTr="002F57E2">
        <w:tc>
          <w:tcPr>
            <w:tcW w:w="4248" w:type="dxa"/>
          </w:tcPr>
          <w:p w:rsidR="002F57E2" w:rsidRDefault="002F57E2" w:rsidP="002F57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Recommendations</w:t>
            </w:r>
          </w:p>
          <w:p w:rsidR="002F57E2" w:rsidRDefault="002F57E2" w:rsidP="002F57E2"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 w:rsidR="002F57E2" w:rsidRPr="002F57E2" w:rsidRDefault="002F57E2" w:rsidP="002F57E2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40" w:type="dxa"/>
          </w:tcPr>
          <w:p w:rsidR="002F57E2" w:rsidRDefault="002F57E2" w:rsidP="002F57E2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248" w:type="dxa"/>
          </w:tcPr>
          <w:p w:rsidR="002F57E2" w:rsidRDefault="002F57E2" w:rsidP="002F57E2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2F57E2" w:rsidTr="002F57E2">
        <w:tc>
          <w:tcPr>
            <w:tcW w:w="4248" w:type="dxa"/>
          </w:tcPr>
          <w:p w:rsidR="002F57E2" w:rsidRDefault="002F57E2" w:rsidP="002F57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Additional observations</w:t>
            </w:r>
          </w:p>
          <w:p w:rsidR="00FA271D" w:rsidRDefault="00FA271D" w:rsidP="002F57E2">
            <w:pPr>
              <w:rPr>
                <w:sz w:val="24"/>
                <w:szCs w:val="24"/>
              </w:rPr>
            </w:pPr>
          </w:p>
          <w:p w:rsidR="00FA271D" w:rsidRDefault="00FA271D" w:rsidP="002F57E2">
            <w:pPr>
              <w:rPr>
                <w:sz w:val="24"/>
                <w:szCs w:val="24"/>
              </w:rPr>
            </w:pPr>
          </w:p>
          <w:p w:rsidR="00FA271D" w:rsidRDefault="00FA271D" w:rsidP="002F57E2">
            <w:pPr>
              <w:rPr>
                <w:sz w:val="24"/>
                <w:szCs w:val="24"/>
              </w:rPr>
            </w:pPr>
          </w:p>
          <w:p w:rsidR="00FA271D" w:rsidRDefault="00FA271D" w:rsidP="002F57E2">
            <w:pPr>
              <w:rPr>
                <w:sz w:val="24"/>
                <w:szCs w:val="24"/>
              </w:rPr>
            </w:pPr>
          </w:p>
          <w:p w:rsidR="00FA271D" w:rsidRDefault="00FA271D" w:rsidP="002F57E2"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 w:rsidR="002F57E2" w:rsidRPr="002F57E2" w:rsidRDefault="002F57E2" w:rsidP="002F57E2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40" w:type="dxa"/>
          </w:tcPr>
          <w:p w:rsidR="002F57E2" w:rsidRDefault="002F57E2" w:rsidP="002F57E2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248" w:type="dxa"/>
          </w:tcPr>
          <w:p w:rsidR="002F57E2" w:rsidRDefault="002F57E2" w:rsidP="002F57E2">
            <w:pPr>
              <w:jc w:val="center"/>
              <w:rPr>
                <w:b/>
                <w:sz w:val="24"/>
                <w:szCs w:val="24"/>
              </w:rPr>
            </w:pPr>
          </w:p>
        </w:tc>
      </w:tr>
    </w:tbl>
    <w:p w:rsidR="00294A05" w:rsidRDefault="00294A05" w:rsidP="00294A05">
      <w:pPr>
        <w:rPr>
          <w:sz w:val="24"/>
          <w:szCs w:val="24"/>
        </w:rPr>
      </w:pPr>
    </w:p>
    <w:p w:rsidR="00A039A9" w:rsidRDefault="00A039A9" w:rsidP="00294A05">
      <w:pPr>
        <w:rPr>
          <w:sz w:val="24"/>
          <w:szCs w:val="24"/>
        </w:rPr>
      </w:pPr>
    </w:p>
    <w:p w:rsidR="00A039A9" w:rsidRDefault="00A039A9" w:rsidP="00294A05">
      <w:pPr>
        <w:rPr>
          <w:sz w:val="24"/>
          <w:szCs w:val="24"/>
        </w:rPr>
      </w:pPr>
    </w:p>
    <w:p w:rsidR="00A039A9" w:rsidRDefault="00A039A9" w:rsidP="00294A05">
      <w:pPr>
        <w:rPr>
          <w:sz w:val="24"/>
          <w:szCs w:val="24"/>
        </w:rPr>
      </w:pPr>
    </w:p>
    <w:p w:rsidR="00A039A9" w:rsidRDefault="00A039A9" w:rsidP="00294A05">
      <w:pPr>
        <w:rPr>
          <w:sz w:val="24"/>
          <w:szCs w:val="24"/>
        </w:rPr>
      </w:pPr>
    </w:p>
    <w:p w:rsidR="00A039A9" w:rsidRDefault="00A039A9" w:rsidP="00294A05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Observer 3: Team dynamics</w:t>
      </w:r>
    </w:p>
    <w:p w:rsidR="00A039A9" w:rsidRDefault="00A039A9" w:rsidP="00A039A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039A9">
        <w:rPr>
          <w:sz w:val="24"/>
          <w:szCs w:val="24"/>
        </w:rPr>
        <w:t>List examples of effective communication you observed during this scenario (including closed loop communication).</w:t>
      </w:r>
    </w:p>
    <w:p w:rsidR="00A039A9" w:rsidRDefault="00A039A9" w:rsidP="00A039A9">
      <w:pPr>
        <w:rPr>
          <w:sz w:val="24"/>
          <w:szCs w:val="24"/>
        </w:rPr>
      </w:pPr>
    </w:p>
    <w:p w:rsidR="00A039A9" w:rsidRDefault="00A039A9" w:rsidP="00A039A9">
      <w:pPr>
        <w:rPr>
          <w:sz w:val="24"/>
          <w:szCs w:val="24"/>
        </w:rPr>
      </w:pPr>
    </w:p>
    <w:p w:rsidR="00A039A9" w:rsidRDefault="00A039A9" w:rsidP="00A039A9">
      <w:pPr>
        <w:rPr>
          <w:sz w:val="24"/>
          <w:szCs w:val="24"/>
        </w:rPr>
      </w:pPr>
    </w:p>
    <w:p w:rsidR="00A039A9" w:rsidRDefault="00A039A9" w:rsidP="00A039A9">
      <w:pPr>
        <w:rPr>
          <w:sz w:val="24"/>
          <w:szCs w:val="24"/>
        </w:rPr>
      </w:pPr>
    </w:p>
    <w:p w:rsidR="00A039A9" w:rsidRDefault="00A039A9" w:rsidP="00A039A9">
      <w:pPr>
        <w:rPr>
          <w:sz w:val="24"/>
          <w:szCs w:val="24"/>
        </w:rPr>
      </w:pPr>
    </w:p>
    <w:p w:rsidR="00A039A9" w:rsidRDefault="00A039A9" w:rsidP="00A039A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Have you observed times in which communication was unclear and you did not observe closed-loop communication? If so, provide examples and explained how the closed loop communication would have improved the scenario. </w:t>
      </w:r>
    </w:p>
    <w:p w:rsidR="00A039A9" w:rsidRDefault="00A039A9" w:rsidP="00A039A9">
      <w:pPr>
        <w:rPr>
          <w:sz w:val="24"/>
          <w:szCs w:val="24"/>
        </w:rPr>
      </w:pPr>
    </w:p>
    <w:p w:rsidR="00A039A9" w:rsidRDefault="00A039A9" w:rsidP="00A039A9">
      <w:pPr>
        <w:rPr>
          <w:sz w:val="24"/>
          <w:szCs w:val="24"/>
        </w:rPr>
      </w:pPr>
    </w:p>
    <w:p w:rsidR="00A039A9" w:rsidRDefault="00A039A9" w:rsidP="00A039A9">
      <w:pPr>
        <w:rPr>
          <w:sz w:val="24"/>
          <w:szCs w:val="24"/>
        </w:rPr>
      </w:pPr>
    </w:p>
    <w:p w:rsidR="00A039A9" w:rsidRDefault="00A039A9" w:rsidP="00A039A9">
      <w:pPr>
        <w:rPr>
          <w:sz w:val="24"/>
          <w:szCs w:val="24"/>
        </w:rPr>
      </w:pPr>
    </w:p>
    <w:p w:rsidR="00A039A9" w:rsidRDefault="00A039A9" w:rsidP="00A039A9">
      <w:pPr>
        <w:rPr>
          <w:sz w:val="24"/>
          <w:szCs w:val="24"/>
        </w:rPr>
      </w:pPr>
    </w:p>
    <w:p w:rsidR="00A039A9" w:rsidRDefault="00A039A9" w:rsidP="00A039A9">
      <w:pPr>
        <w:rPr>
          <w:sz w:val="24"/>
          <w:szCs w:val="24"/>
        </w:rPr>
      </w:pPr>
    </w:p>
    <w:p w:rsidR="00A039A9" w:rsidRDefault="00A039A9" w:rsidP="00A039A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Were appropriate resources utilized well and in a timely fashion?</w:t>
      </w:r>
    </w:p>
    <w:p w:rsidR="00A039A9" w:rsidRPr="00A039A9" w:rsidRDefault="00A039A9" w:rsidP="00A039A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Give examples. </w:t>
      </w:r>
    </w:p>
    <w:p w:rsidR="00A039A9" w:rsidRDefault="00A039A9" w:rsidP="00A039A9">
      <w:pPr>
        <w:pStyle w:val="ListParagraph"/>
        <w:rPr>
          <w:sz w:val="24"/>
          <w:szCs w:val="24"/>
        </w:rPr>
      </w:pPr>
    </w:p>
    <w:p w:rsidR="00A039A9" w:rsidRDefault="00A039A9" w:rsidP="00A039A9">
      <w:pPr>
        <w:pStyle w:val="ListParagraph"/>
        <w:rPr>
          <w:sz w:val="24"/>
          <w:szCs w:val="24"/>
        </w:rPr>
      </w:pPr>
    </w:p>
    <w:p w:rsidR="00A039A9" w:rsidRDefault="00A039A9" w:rsidP="00A039A9">
      <w:pPr>
        <w:pStyle w:val="ListParagraph"/>
        <w:rPr>
          <w:sz w:val="24"/>
          <w:szCs w:val="24"/>
        </w:rPr>
      </w:pPr>
    </w:p>
    <w:p w:rsidR="00A039A9" w:rsidRDefault="00A039A9" w:rsidP="00A039A9">
      <w:pPr>
        <w:pStyle w:val="ListParagraph"/>
        <w:rPr>
          <w:sz w:val="24"/>
          <w:szCs w:val="24"/>
        </w:rPr>
      </w:pPr>
    </w:p>
    <w:p w:rsidR="00A039A9" w:rsidRDefault="00A039A9" w:rsidP="00A039A9">
      <w:pPr>
        <w:pStyle w:val="ListParagraph"/>
        <w:rPr>
          <w:sz w:val="24"/>
          <w:szCs w:val="24"/>
        </w:rPr>
      </w:pPr>
    </w:p>
    <w:p w:rsidR="00A039A9" w:rsidRDefault="00A039A9" w:rsidP="00A039A9">
      <w:pPr>
        <w:pStyle w:val="ListParagraph"/>
        <w:rPr>
          <w:sz w:val="24"/>
          <w:szCs w:val="24"/>
        </w:rPr>
      </w:pPr>
    </w:p>
    <w:p w:rsidR="00A039A9" w:rsidRDefault="00A039A9" w:rsidP="00A039A9">
      <w:pPr>
        <w:pStyle w:val="ListParagraph"/>
        <w:rPr>
          <w:sz w:val="24"/>
          <w:szCs w:val="24"/>
        </w:rPr>
      </w:pPr>
    </w:p>
    <w:p w:rsidR="00A039A9" w:rsidRDefault="00A039A9" w:rsidP="00A039A9">
      <w:pPr>
        <w:pStyle w:val="ListParagraph"/>
        <w:rPr>
          <w:sz w:val="24"/>
          <w:szCs w:val="24"/>
        </w:rPr>
      </w:pPr>
    </w:p>
    <w:p w:rsidR="00A039A9" w:rsidRDefault="00A039A9" w:rsidP="00A039A9">
      <w:pPr>
        <w:pStyle w:val="ListParagraph"/>
        <w:rPr>
          <w:sz w:val="24"/>
          <w:szCs w:val="24"/>
        </w:rPr>
      </w:pPr>
    </w:p>
    <w:p w:rsidR="00A039A9" w:rsidRDefault="00A039A9" w:rsidP="00A039A9">
      <w:pPr>
        <w:pStyle w:val="ListParagraph"/>
        <w:rPr>
          <w:sz w:val="24"/>
          <w:szCs w:val="24"/>
        </w:rPr>
      </w:pPr>
    </w:p>
    <w:p w:rsidR="00A039A9" w:rsidRDefault="00A039A9" w:rsidP="00A039A9">
      <w:pPr>
        <w:pStyle w:val="ListParagraph"/>
        <w:rPr>
          <w:sz w:val="24"/>
          <w:szCs w:val="24"/>
        </w:rPr>
      </w:pPr>
    </w:p>
    <w:p w:rsidR="00A039A9" w:rsidRDefault="00A039A9" w:rsidP="00A039A9">
      <w:pPr>
        <w:pStyle w:val="ListParagraph"/>
        <w:rPr>
          <w:b/>
          <w:sz w:val="32"/>
          <w:szCs w:val="32"/>
        </w:rPr>
      </w:pPr>
      <w:r>
        <w:rPr>
          <w:b/>
          <w:sz w:val="32"/>
          <w:szCs w:val="32"/>
        </w:rPr>
        <w:t>Observer 4: Assessment Observations of RN 1</w:t>
      </w:r>
    </w:p>
    <w:p w:rsidR="00A039A9" w:rsidRDefault="00A039A9" w:rsidP="00A039A9">
      <w:pPr>
        <w:pStyle w:val="ListParagraph"/>
        <w:rPr>
          <w:sz w:val="24"/>
          <w:szCs w:val="24"/>
        </w:rPr>
      </w:pPr>
    </w:p>
    <w:p w:rsidR="00A039A9" w:rsidRDefault="00A039A9" w:rsidP="00A039A9">
      <w:pPr>
        <w:pStyle w:val="ListParagraph"/>
        <w:rPr>
          <w:sz w:val="24"/>
          <w:szCs w:val="24"/>
        </w:rPr>
      </w:pPr>
    </w:p>
    <w:p w:rsidR="00A039A9" w:rsidRDefault="00A039A9" w:rsidP="00A039A9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Were key assessment and interventions organized and prioritized appropriately?</w:t>
      </w:r>
    </w:p>
    <w:p w:rsidR="00A039A9" w:rsidRDefault="00A039A9" w:rsidP="00A039A9">
      <w:pPr>
        <w:pStyle w:val="ListParagraph"/>
        <w:ind w:left="1080"/>
        <w:rPr>
          <w:sz w:val="24"/>
          <w:szCs w:val="24"/>
        </w:rPr>
      </w:pPr>
    </w:p>
    <w:p w:rsidR="00A039A9" w:rsidRDefault="00A039A9" w:rsidP="00A039A9">
      <w:pPr>
        <w:pStyle w:val="ListParagraph"/>
        <w:ind w:left="1080"/>
        <w:rPr>
          <w:sz w:val="24"/>
          <w:szCs w:val="24"/>
        </w:rPr>
      </w:pPr>
    </w:p>
    <w:p w:rsidR="00A039A9" w:rsidRDefault="00A039A9" w:rsidP="00A039A9">
      <w:pPr>
        <w:pStyle w:val="ListParagraph"/>
        <w:ind w:left="1080"/>
        <w:rPr>
          <w:sz w:val="24"/>
          <w:szCs w:val="24"/>
        </w:rPr>
      </w:pPr>
    </w:p>
    <w:p w:rsidR="00FA271D" w:rsidRDefault="00FA271D" w:rsidP="00A039A9">
      <w:pPr>
        <w:pStyle w:val="ListParagraph"/>
        <w:ind w:left="1080"/>
        <w:rPr>
          <w:sz w:val="24"/>
          <w:szCs w:val="24"/>
        </w:rPr>
      </w:pPr>
    </w:p>
    <w:p w:rsidR="00FA271D" w:rsidRDefault="00FA271D" w:rsidP="00A039A9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                                                   </w:t>
      </w:r>
    </w:p>
    <w:p w:rsidR="00A039A9" w:rsidRDefault="00A039A9" w:rsidP="00A039A9">
      <w:pPr>
        <w:pStyle w:val="ListParagraph"/>
        <w:ind w:left="1080"/>
        <w:rPr>
          <w:sz w:val="24"/>
          <w:szCs w:val="24"/>
        </w:rPr>
      </w:pPr>
    </w:p>
    <w:p w:rsidR="00A039A9" w:rsidRDefault="00A039A9" w:rsidP="00A039A9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Describe collaboration efforts of RN 1 with RN 2</w:t>
      </w:r>
    </w:p>
    <w:p w:rsidR="00AE0996" w:rsidRDefault="00AE0996" w:rsidP="00AE0996">
      <w:pPr>
        <w:rPr>
          <w:sz w:val="24"/>
          <w:szCs w:val="24"/>
        </w:rPr>
      </w:pPr>
    </w:p>
    <w:p w:rsidR="00AE0996" w:rsidRDefault="00AE0996" w:rsidP="00AE0996">
      <w:pPr>
        <w:rPr>
          <w:sz w:val="24"/>
          <w:szCs w:val="24"/>
        </w:rPr>
      </w:pPr>
    </w:p>
    <w:p w:rsidR="00AE0996" w:rsidRDefault="00AE0996" w:rsidP="00AE0996">
      <w:pPr>
        <w:rPr>
          <w:sz w:val="24"/>
          <w:szCs w:val="24"/>
        </w:rPr>
      </w:pPr>
    </w:p>
    <w:p w:rsidR="00AE0996" w:rsidRDefault="00AE0996" w:rsidP="00AE0996">
      <w:pPr>
        <w:rPr>
          <w:sz w:val="24"/>
          <w:szCs w:val="24"/>
        </w:rPr>
      </w:pPr>
    </w:p>
    <w:p w:rsidR="00AE0996" w:rsidRDefault="00AE0996" w:rsidP="00AE0996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Describe the interactions with family member/significant other</w:t>
      </w:r>
    </w:p>
    <w:p w:rsidR="00AE0996" w:rsidRDefault="00AE0996" w:rsidP="00AE0996">
      <w:pPr>
        <w:rPr>
          <w:sz w:val="24"/>
          <w:szCs w:val="24"/>
        </w:rPr>
      </w:pPr>
    </w:p>
    <w:p w:rsidR="00AE0996" w:rsidRDefault="00AE0996" w:rsidP="00AE0996">
      <w:pPr>
        <w:rPr>
          <w:sz w:val="24"/>
          <w:szCs w:val="24"/>
        </w:rPr>
      </w:pPr>
    </w:p>
    <w:p w:rsidR="00AE0996" w:rsidRDefault="00AE0996" w:rsidP="00AE0996">
      <w:pPr>
        <w:rPr>
          <w:sz w:val="24"/>
          <w:szCs w:val="24"/>
        </w:rPr>
      </w:pPr>
    </w:p>
    <w:p w:rsidR="00AE0996" w:rsidRDefault="00AE0996" w:rsidP="00AE0996">
      <w:pPr>
        <w:rPr>
          <w:sz w:val="24"/>
          <w:szCs w:val="24"/>
        </w:rPr>
      </w:pPr>
    </w:p>
    <w:p w:rsidR="00AE0996" w:rsidRPr="00AE0996" w:rsidRDefault="00AE0996" w:rsidP="00AE0996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Describe the interactions with RT and physician</w:t>
      </w:r>
    </w:p>
    <w:p w:rsidR="00A039A9" w:rsidRDefault="00A039A9" w:rsidP="00A039A9">
      <w:pPr>
        <w:pStyle w:val="ListParagraph"/>
        <w:rPr>
          <w:sz w:val="24"/>
          <w:szCs w:val="24"/>
        </w:rPr>
      </w:pPr>
    </w:p>
    <w:p w:rsidR="00A039A9" w:rsidRDefault="00A039A9" w:rsidP="00A039A9">
      <w:pPr>
        <w:pStyle w:val="ListParagraph"/>
        <w:rPr>
          <w:sz w:val="24"/>
          <w:szCs w:val="24"/>
        </w:rPr>
      </w:pPr>
    </w:p>
    <w:p w:rsidR="00A039A9" w:rsidRPr="00A039A9" w:rsidRDefault="00A039A9" w:rsidP="00A039A9">
      <w:pPr>
        <w:pStyle w:val="ListParagraph"/>
        <w:rPr>
          <w:sz w:val="24"/>
          <w:szCs w:val="24"/>
        </w:rPr>
      </w:pPr>
    </w:p>
    <w:p w:rsidR="00A039A9" w:rsidRDefault="00A039A9" w:rsidP="00A039A9">
      <w:pPr>
        <w:rPr>
          <w:b/>
          <w:sz w:val="32"/>
          <w:szCs w:val="32"/>
        </w:rPr>
      </w:pPr>
    </w:p>
    <w:p w:rsidR="00A039A9" w:rsidRPr="00A039A9" w:rsidRDefault="00A039A9" w:rsidP="00A039A9">
      <w:pPr>
        <w:rPr>
          <w:b/>
          <w:sz w:val="32"/>
          <w:szCs w:val="32"/>
        </w:rPr>
      </w:pPr>
    </w:p>
    <w:sectPr w:rsidR="00A039A9" w:rsidRPr="00A039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3C0C76"/>
    <w:multiLevelType w:val="hybridMultilevel"/>
    <w:tmpl w:val="9612BE4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2B6C51"/>
    <w:multiLevelType w:val="hybridMultilevel"/>
    <w:tmpl w:val="46EEAC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AF24F9"/>
    <w:multiLevelType w:val="hybridMultilevel"/>
    <w:tmpl w:val="5B3807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D70479"/>
    <w:multiLevelType w:val="hybridMultilevel"/>
    <w:tmpl w:val="DC44D86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2DB5D5E"/>
    <w:multiLevelType w:val="hybridMultilevel"/>
    <w:tmpl w:val="D47ADC9E"/>
    <w:lvl w:ilvl="0" w:tplc="8E0E1D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9A67350"/>
    <w:multiLevelType w:val="hybridMultilevel"/>
    <w:tmpl w:val="FB48AE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1FE5B0D"/>
    <w:multiLevelType w:val="hybridMultilevel"/>
    <w:tmpl w:val="C6C620D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4"/>
  </w:num>
  <w:num w:numId="5">
    <w:abstractNumId w:val="3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4A05"/>
    <w:rsid w:val="00196369"/>
    <w:rsid w:val="001E5B58"/>
    <w:rsid w:val="00235041"/>
    <w:rsid w:val="00294A05"/>
    <w:rsid w:val="002F57E2"/>
    <w:rsid w:val="00360788"/>
    <w:rsid w:val="00482893"/>
    <w:rsid w:val="00496588"/>
    <w:rsid w:val="0059628E"/>
    <w:rsid w:val="006B4BD9"/>
    <w:rsid w:val="00745674"/>
    <w:rsid w:val="007B10B7"/>
    <w:rsid w:val="00853629"/>
    <w:rsid w:val="00900E21"/>
    <w:rsid w:val="00910F33"/>
    <w:rsid w:val="00A039A9"/>
    <w:rsid w:val="00AE0996"/>
    <w:rsid w:val="00B94A0E"/>
    <w:rsid w:val="00BF116A"/>
    <w:rsid w:val="00C41F47"/>
    <w:rsid w:val="00D61AB9"/>
    <w:rsid w:val="00FA271D"/>
    <w:rsid w:val="00FE6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4A05"/>
    <w:pPr>
      <w:ind w:left="720"/>
      <w:contextualSpacing/>
    </w:pPr>
  </w:style>
  <w:style w:type="table" w:styleId="TableGrid">
    <w:name w:val="Table Grid"/>
    <w:basedOn w:val="TableNormal"/>
    <w:uiPriority w:val="59"/>
    <w:rsid w:val="008536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4A05"/>
    <w:pPr>
      <w:ind w:left="720"/>
      <w:contextualSpacing/>
    </w:pPr>
  </w:style>
  <w:style w:type="table" w:styleId="TableGrid">
    <w:name w:val="Table Grid"/>
    <w:basedOn w:val="TableNormal"/>
    <w:uiPriority w:val="59"/>
    <w:rsid w:val="008536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DAFDDC4F</Template>
  <TotalTime>1</TotalTime>
  <Pages>5</Pages>
  <Words>534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London hospitals</Company>
  <LinksUpToDate>false</LinksUpToDate>
  <CharactersWithSpaces>3577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Lucia Vermeulen</dc:creator>
  <cp:lastModifiedBy>Lucia Vermeulen</cp:lastModifiedBy>
  <cp:revision>2</cp:revision>
  <dcterms:created xsi:type="dcterms:W3CDTF">2015-04-28T18:54:00Z</dcterms:created>
  <dcterms:modified xsi:type="dcterms:W3CDTF">2015-04-28T18:54:00Z</dcterms:modified>
</cp:coreProperties>
</file>