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3D6" w:rsidRPr="004417D2" w:rsidRDefault="009553D6" w:rsidP="009553D6">
      <w:pPr>
        <w:rPr>
          <w:b/>
          <w:sz w:val="32"/>
          <w:szCs w:val="32"/>
        </w:rPr>
      </w:pPr>
      <w:bookmarkStart w:id="0" w:name="_GoBack"/>
      <w:bookmarkEnd w:id="0"/>
      <w:r w:rsidRPr="004417D2">
        <w:rPr>
          <w:b/>
          <w:sz w:val="32"/>
          <w:szCs w:val="32"/>
        </w:rPr>
        <w:t>CSTAR Emergency Nursing Skills Training – Performance Evaluation</w:t>
      </w:r>
    </w:p>
    <w:p w:rsidR="009553D6" w:rsidRPr="004417D2" w:rsidRDefault="009553D6" w:rsidP="009553D6">
      <w:pPr>
        <w:rPr>
          <w:b/>
          <w:sz w:val="32"/>
          <w:szCs w:val="32"/>
        </w:rPr>
      </w:pPr>
      <w:r w:rsidRPr="004417D2">
        <w:rPr>
          <w:b/>
          <w:sz w:val="32"/>
          <w:szCs w:val="32"/>
          <w:u w:val="single"/>
        </w:rPr>
        <w:t>Chest Tube Insertion</w:t>
      </w:r>
      <w:r w:rsidR="004417D2">
        <w:rPr>
          <w:b/>
          <w:sz w:val="32"/>
          <w:szCs w:val="32"/>
        </w:rPr>
        <w:t xml:space="preserve"> </w:t>
      </w:r>
      <w:r w:rsidR="004417D2">
        <w:rPr>
          <w:b/>
          <w:sz w:val="32"/>
          <w:szCs w:val="32"/>
        </w:rPr>
        <w:tab/>
      </w:r>
      <w:r w:rsidR="004417D2">
        <w:rPr>
          <w:b/>
          <w:sz w:val="32"/>
          <w:szCs w:val="32"/>
        </w:rPr>
        <w:tab/>
      </w:r>
      <w:r w:rsidR="0071557E" w:rsidRPr="004417D2">
        <w:rPr>
          <w:b/>
          <w:sz w:val="32"/>
          <w:szCs w:val="32"/>
        </w:rPr>
        <w:tab/>
        <w:t>Performer</w:t>
      </w:r>
      <w:proofErr w:type="gramStart"/>
      <w:r w:rsidR="0071557E" w:rsidRPr="004417D2">
        <w:rPr>
          <w:b/>
          <w:sz w:val="32"/>
          <w:szCs w:val="32"/>
        </w:rPr>
        <w:t>:_</w:t>
      </w:r>
      <w:proofErr w:type="gramEnd"/>
      <w:r w:rsidR="0071557E" w:rsidRPr="004417D2">
        <w:rPr>
          <w:b/>
          <w:sz w:val="32"/>
          <w:szCs w:val="32"/>
        </w:rPr>
        <w:t>_________________</w:t>
      </w:r>
      <w:r w:rsidR="004417D2">
        <w:rPr>
          <w:b/>
          <w:sz w:val="32"/>
          <w:szCs w:val="32"/>
        </w:rPr>
        <w:t>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8"/>
        <w:gridCol w:w="180"/>
        <w:gridCol w:w="630"/>
        <w:gridCol w:w="630"/>
        <w:gridCol w:w="3168"/>
      </w:tblGrid>
      <w:tr w:rsidR="009553D6" w:rsidRPr="00AD386B" w:rsidTr="0012540C">
        <w:tc>
          <w:tcPr>
            <w:tcW w:w="5148" w:type="dxa"/>
            <w:gridSpan w:val="2"/>
          </w:tcPr>
          <w:p w:rsidR="009553D6" w:rsidRPr="00AD386B" w:rsidRDefault="009553D6" w:rsidP="0012540C">
            <w:pPr>
              <w:rPr>
                <w:b/>
                <w:sz w:val="28"/>
                <w:szCs w:val="28"/>
              </w:rPr>
            </w:pPr>
            <w:r w:rsidRPr="00AD386B">
              <w:rPr>
                <w:b/>
                <w:sz w:val="28"/>
                <w:szCs w:val="28"/>
              </w:rPr>
              <w:t>Performance Skill</w:t>
            </w:r>
          </w:p>
        </w:tc>
        <w:tc>
          <w:tcPr>
            <w:tcW w:w="630" w:type="dxa"/>
          </w:tcPr>
          <w:p w:rsidR="009553D6" w:rsidRPr="00AD386B" w:rsidRDefault="009553D6" w:rsidP="0012540C">
            <w:pPr>
              <w:jc w:val="center"/>
              <w:rPr>
                <w:b/>
                <w:sz w:val="28"/>
                <w:szCs w:val="28"/>
              </w:rPr>
            </w:pPr>
            <w:r w:rsidRPr="00AD386B">
              <w:rPr>
                <w:b/>
                <w:sz w:val="28"/>
                <w:szCs w:val="28"/>
              </w:rPr>
              <w:t>Y</w:t>
            </w:r>
          </w:p>
        </w:tc>
        <w:tc>
          <w:tcPr>
            <w:tcW w:w="630" w:type="dxa"/>
          </w:tcPr>
          <w:p w:rsidR="009553D6" w:rsidRPr="00AD386B" w:rsidRDefault="009553D6" w:rsidP="0012540C">
            <w:pPr>
              <w:jc w:val="center"/>
              <w:rPr>
                <w:b/>
                <w:sz w:val="28"/>
                <w:szCs w:val="28"/>
              </w:rPr>
            </w:pPr>
            <w:r w:rsidRPr="00AD386B">
              <w:rPr>
                <w:b/>
                <w:sz w:val="28"/>
                <w:szCs w:val="28"/>
              </w:rPr>
              <w:t>N</w:t>
            </w:r>
          </w:p>
        </w:tc>
        <w:tc>
          <w:tcPr>
            <w:tcW w:w="3168" w:type="dxa"/>
          </w:tcPr>
          <w:p w:rsidR="009553D6" w:rsidRPr="00AD386B" w:rsidRDefault="009553D6" w:rsidP="0012540C">
            <w:pPr>
              <w:rPr>
                <w:b/>
                <w:sz w:val="28"/>
                <w:szCs w:val="28"/>
              </w:rPr>
            </w:pPr>
            <w:r w:rsidRPr="00AD386B">
              <w:rPr>
                <w:b/>
                <w:sz w:val="28"/>
                <w:szCs w:val="28"/>
              </w:rPr>
              <w:t>Comments</w:t>
            </w:r>
          </w:p>
        </w:tc>
      </w:tr>
      <w:tr w:rsidR="009553D6" w:rsidRPr="00AD386B" w:rsidTr="0012540C">
        <w:trPr>
          <w:trHeight w:val="800"/>
        </w:trPr>
        <w:tc>
          <w:tcPr>
            <w:tcW w:w="5148" w:type="dxa"/>
            <w:gridSpan w:val="2"/>
          </w:tcPr>
          <w:p w:rsidR="009553D6" w:rsidRDefault="009553D6" w:rsidP="00C83C05">
            <w:pPr>
              <w:rPr>
                <w:sz w:val="28"/>
                <w:szCs w:val="28"/>
              </w:rPr>
            </w:pPr>
            <w:r w:rsidRPr="00AD386B">
              <w:rPr>
                <w:sz w:val="28"/>
                <w:szCs w:val="28"/>
              </w:rPr>
              <w:t>Collect all</w:t>
            </w:r>
            <w:r w:rsidR="00C83C05">
              <w:rPr>
                <w:sz w:val="28"/>
                <w:szCs w:val="28"/>
              </w:rPr>
              <w:t xml:space="preserve"> necessary materials and set up</w:t>
            </w:r>
          </w:p>
          <w:p w:rsidR="00C83C05" w:rsidRPr="00C83C05" w:rsidRDefault="00C83C05" w:rsidP="00C83C05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Set up </w:t>
            </w:r>
            <w:proofErr w:type="spellStart"/>
            <w:r>
              <w:rPr>
                <w:sz w:val="28"/>
                <w:szCs w:val="28"/>
              </w:rPr>
              <w:t>Pleur-Evac</w:t>
            </w:r>
            <w:proofErr w:type="spellEnd"/>
            <w:r>
              <w:rPr>
                <w:sz w:val="28"/>
                <w:szCs w:val="28"/>
              </w:rPr>
              <w:t xml:space="preserve"> with water</w:t>
            </w:r>
          </w:p>
        </w:tc>
        <w:tc>
          <w:tcPr>
            <w:tcW w:w="630" w:type="dxa"/>
          </w:tcPr>
          <w:p w:rsidR="009553D6" w:rsidRPr="00AD386B" w:rsidRDefault="009553D6" w:rsidP="0012540C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9553D6" w:rsidRPr="00AD386B" w:rsidRDefault="009553D6" w:rsidP="0012540C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9553D6" w:rsidRPr="00AD386B" w:rsidRDefault="009553D6" w:rsidP="0012540C">
            <w:pPr>
              <w:rPr>
                <w:sz w:val="28"/>
                <w:szCs w:val="28"/>
              </w:rPr>
            </w:pPr>
          </w:p>
        </w:tc>
      </w:tr>
      <w:tr w:rsidR="009553D6" w:rsidRPr="00AD386B" w:rsidTr="00C83C05">
        <w:trPr>
          <w:trHeight w:val="800"/>
        </w:trPr>
        <w:tc>
          <w:tcPr>
            <w:tcW w:w="5148" w:type="dxa"/>
            <w:gridSpan w:val="2"/>
          </w:tcPr>
          <w:p w:rsidR="009553D6" w:rsidRPr="00AD386B" w:rsidRDefault="00C83C05" w:rsidP="001254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Demonstrate where to cut chest tube at connection site </w:t>
            </w:r>
          </w:p>
        </w:tc>
        <w:tc>
          <w:tcPr>
            <w:tcW w:w="630" w:type="dxa"/>
          </w:tcPr>
          <w:p w:rsidR="009553D6" w:rsidRPr="00AD386B" w:rsidRDefault="009553D6" w:rsidP="0012540C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9553D6" w:rsidRPr="00AD386B" w:rsidRDefault="009553D6" w:rsidP="0012540C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9553D6" w:rsidRPr="00AD386B" w:rsidRDefault="009553D6" w:rsidP="0012540C">
            <w:pPr>
              <w:rPr>
                <w:sz w:val="28"/>
                <w:szCs w:val="28"/>
              </w:rPr>
            </w:pPr>
          </w:p>
        </w:tc>
      </w:tr>
      <w:tr w:rsidR="009553D6" w:rsidRPr="00AD386B" w:rsidTr="0012540C">
        <w:trPr>
          <w:trHeight w:val="800"/>
        </w:trPr>
        <w:tc>
          <w:tcPr>
            <w:tcW w:w="5148" w:type="dxa"/>
            <w:gridSpan w:val="2"/>
          </w:tcPr>
          <w:p w:rsidR="009553D6" w:rsidRPr="00AD386B" w:rsidRDefault="00C83C05" w:rsidP="00C83C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Connect chest tube to </w:t>
            </w:r>
            <w:proofErr w:type="spellStart"/>
            <w:r>
              <w:rPr>
                <w:sz w:val="28"/>
                <w:szCs w:val="28"/>
              </w:rPr>
              <w:t>Pleur-Evac</w:t>
            </w:r>
            <w:proofErr w:type="spellEnd"/>
            <w:r>
              <w:rPr>
                <w:sz w:val="28"/>
                <w:szCs w:val="28"/>
              </w:rPr>
              <w:t xml:space="preserve"> tubing and secure with waterproof tape</w:t>
            </w:r>
          </w:p>
        </w:tc>
        <w:tc>
          <w:tcPr>
            <w:tcW w:w="630" w:type="dxa"/>
          </w:tcPr>
          <w:p w:rsidR="009553D6" w:rsidRPr="00AD386B" w:rsidRDefault="009553D6" w:rsidP="0012540C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9553D6" w:rsidRPr="00AD386B" w:rsidRDefault="009553D6" w:rsidP="0012540C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9553D6" w:rsidRPr="00AD386B" w:rsidRDefault="009553D6" w:rsidP="0012540C">
            <w:pPr>
              <w:rPr>
                <w:sz w:val="28"/>
                <w:szCs w:val="28"/>
              </w:rPr>
            </w:pPr>
          </w:p>
        </w:tc>
      </w:tr>
      <w:tr w:rsidR="009553D6" w:rsidRPr="00AD386B" w:rsidTr="0012540C">
        <w:trPr>
          <w:trHeight w:val="800"/>
        </w:trPr>
        <w:tc>
          <w:tcPr>
            <w:tcW w:w="5148" w:type="dxa"/>
            <w:gridSpan w:val="2"/>
          </w:tcPr>
          <w:p w:rsidR="009553D6" w:rsidRDefault="00C83C05" w:rsidP="001254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Prepare supplies for dressing</w:t>
            </w:r>
          </w:p>
          <w:p w:rsidR="00C83C05" w:rsidRPr="00AD386B" w:rsidRDefault="00C83C05" w:rsidP="00C83C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Adaptic</w:t>
            </w:r>
            <w:proofErr w:type="spellEnd"/>
            <w:r>
              <w:rPr>
                <w:sz w:val="28"/>
                <w:szCs w:val="28"/>
              </w:rPr>
              <w:t xml:space="preserve">, 4x4s and </w:t>
            </w:r>
            <w:proofErr w:type="spellStart"/>
            <w:r>
              <w:rPr>
                <w:sz w:val="28"/>
                <w:szCs w:val="28"/>
              </w:rPr>
              <w:t>Medipore</w:t>
            </w:r>
            <w:proofErr w:type="spellEnd"/>
            <w:r>
              <w:rPr>
                <w:sz w:val="28"/>
                <w:szCs w:val="28"/>
              </w:rPr>
              <w:t xml:space="preserve"> Tape)</w:t>
            </w:r>
          </w:p>
        </w:tc>
        <w:tc>
          <w:tcPr>
            <w:tcW w:w="630" w:type="dxa"/>
          </w:tcPr>
          <w:p w:rsidR="009553D6" w:rsidRPr="00AD386B" w:rsidRDefault="009553D6" w:rsidP="0012540C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9553D6" w:rsidRPr="00AD386B" w:rsidRDefault="009553D6" w:rsidP="0012540C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9553D6" w:rsidRPr="00AD386B" w:rsidRDefault="009553D6" w:rsidP="0012540C">
            <w:pPr>
              <w:rPr>
                <w:sz w:val="28"/>
                <w:szCs w:val="28"/>
              </w:rPr>
            </w:pPr>
          </w:p>
        </w:tc>
      </w:tr>
      <w:tr w:rsidR="009553D6" w:rsidRPr="00AD386B" w:rsidTr="0012540C">
        <w:trPr>
          <w:trHeight w:val="800"/>
        </w:trPr>
        <w:tc>
          <w:tcPr>
            <w:tcW w:w="5148" w:type="dxa"/>
            <w:gridSpan w:val="2"/>
          </w:tcPr>
          <w:p w:rsidR="009553D6" w:rsidRPr="00AD386B" w:rsidRDefault="00CD68E2" w:rsidP="001254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Ensure chest tube is secure to patient’s chest and no drainage or bleeding is coming from insertion site</w:t>
            </w:r>
          </w:p>
        </w:tc>
        <w:tc>
          <w:tcPr>
            <w:tcW w:w="630" w:type="dxa"/>
          </w:tcPr>
          <w:p w:rsidR="009553D6" w:rsidRPr="00AD386B" w:rsidRDefault="009553D6" w:rsidP="0012540C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9553D6" w:rsidRPr="00AD386B" w:rsidRDefault="009553D6" w:rsidP="0012540C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9553D6" w:rsidRPr="00AD386B" w:rsidRDefault="009553D6" w:rsidP="0012540C">
            <w:pPr>
              <w:rPr>
                <w:sz w:val="28"/>
                <w:szCs w:val="28"/>
              </w:rPr>
            </w:pPr>
          </w:p>
        </w:tc>
      </w:tr>
      <w:tr w:rsidR="009553D6" w:rsidRPr="00AD386B" w:rsidTr="0012540C">
        <w:trPr>
          <w:trHeight w:val="800"/>
        </w:trPr>
        <w:tc>
          <w:tcPr>
            <w:tcW w:w="5148" w:type="dxa"/>
            <w:gridSpan w:val="2"/>
          </w:tcPr>
          <w:p w:rsidR="009553D6" w:rsidRPr="00AD386B" w:rsidRDefault="00CD68E2" w:rsidP="00CD68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Connect </w:t>
            </w:r>
            <w:proofErr w:type="spellStart"/>
            <w:r>
              <w:rPr>
                <w:sz w:val="28"/>
                <w:szCs w:val="28"/>
              </w:rPr>
              <w:t>Pleur-Evac</w:t>
            </w:r>
            <w:proofErr w:type="spellEnd"/>
            <w:r>
              <w:rPr>
                <w:sz w:val="28"/>
                <w:szCs w:val="28"/>
              </w:rPr>
              <w:t xml:space="preserve"> to wall suction if indicated and set up </w:t>
            </w:r>
            <w:proofErr w:type="spellStart"/>
            <w:r>
              <w:rPr>
                <w:sz w:val="28"/>
                <w:szCs w:val="28"/>
              </w:rPr>
              <w:t>Pleur-Evac</w:t>
            </w:r>
            <w:proofErr w:type="spellEnd"/>
            <w:r>
              <w:rPr>
                <w:sz w:val="28"/>
                <w:szCs w:val="28"/>
              </w:rPr>
              <w:t xml:space="preserve"> to desired level of suction. </w:t>
            </w:r>
            <w:proofErr w:type="spellStart"/>
            <w:proofErr w:type="gramStart"/>
            <w:r w:rsidR="00E14BC7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e</w:t>
            </w:r>
            <w:proofErr w:type="spellEnd"/>
            <w:proofErr w:type="gramEnd"/>
            <w:r>
              <w:rPr>
                <w:sz w:val="28"/>
                <w:szCs w:val="28"/>
              </w:rPr>
              <w:t>. 20cm H2O</w:t>
            </w:r>
          </w:p>
        </w:tc>
        <w:tc>
          <w:tcPr>
            <w:tcW w:w="630" w:type="dxa"/>
          </w:tcPr>
          <w:p w:rsidR="009553D6" w:rsidRPr="00AD386B" w:rsidRDefault="009553D6" w:rsidP="0012540C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9553D6" w:rsidRPr="00AD386B" w:rsidRDefault="009553D6" w:rsidP="0012540C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9553D6" w:rsidRPr="00AD386B" w:rsidRDefault="009553D6" w:rsidP="0012540C">
            <w:pPr>
              <w:rPr>
                <w:sz w:val="28"/>
                <w:szCs w:val="28"/>
              </w:rPr>
            </w:pPr>
          </w:p>
        </w:tc>
      </w:tr>
      <w:tr w:rsidR="009553D6" w:rsidRPr="00AD386B" w:rsidTr="0012540C">
        <w:trPr>
          <w:trHeight w:val="1880"/>
        </w:trPr>
        <w:tc>
          <w:tcPr>
            <w:tcW w:w="5148" w:type="dxa"/>
            <w:gridSpan w:val="2"/>
          </w:tcPr>
          <w:p w:rsidR="009553D6" w:rsidRDefault="00CD68E2" w:rsidP="00CD68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Assess function of chest tube</w:t>
            </w:r>
          </w:p>
          <w:p w:rsidR="00CD68E2" w:rsidRDefault="00CD68E2" w:rsidP="00CD68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(FOCA / DOPE)</w:t>
            </w:r>
          </w:p>
          <w:p w:rsidR="00CD68E2" w:rsidRDefault="00CD68E2" w:rsidP="00CD68E2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Fluctuation </w:t>
            </w:r>
          </w:p>
          <w:p w:rsidR="00CD68E2" w:rsidRDefault="00CD68E2" w:rsidP="00CD68E2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  <w:p w:rsidR="00CD68E2" w:rsidRDefault="00CD68E2" w:rsidP="00CD68E2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Colour</w:t>
            </w:r>
            <w:proofErr w:type="spellEnd"/>
          </w:p>
          <w:p w:rsidR="00CD68E2" w:rsidRDefault="00CD68E2" w:rsidP="00CD68E2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 leak</w:t>
            </w:r>
          </w:p>
          <w:p w:rsidR="00CD68E2" w:rsidRDefault="0071557E" w:rsidP="00CD68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Reasons for not working</w:t>
            </w:r>
          </w:p>
          <w:p w:rsidR="00CD68E2" w:rsidRPr="00CD68E2" w:rsidRDefault="00CD68E2" w:rsidP="00CD68E2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Dislodged</w:t>
            </w:r>
          </w:p>
          <w:p w:rsidR="00CD68E2" w:rsidRPr="00CD68E2" w:rsidRDefault="00CD68E2" w:rsidP="00CD68E2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Obstructed</w:t>
            </w:r>
          </w:p>
          <w:p w:rsidR="00CD68E2" w:rsidRDefault="00CD68E2" w:rsidP="00CD68E2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Pneumo</w:t>
            </w:r>
            <w:proofErr w:type="spellEnd"/>
          </w:p>
          <w:p w:rsidR="0071557E" w:rsidRPr="00CD68E2" w:rsidRDefault="0071557E" w:rsidP="00CD68E2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Equipment Failure</w:t>
            </w:r>
          </w:p>
        </w:tc>
        <w:tc>
          <w:tcPr>
            <w:tcW w:w="630" w:type="dxa"/>
          </w:tcPr>
          <w:p w:rsidR="009553D6" w:rsidRPr="00AD386B" w:rsidRDefault="009553D6" w:rsidP="0012540C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9553D6" w:rsidRPr="00AD386B" w:rsidRDefault="009553D6" w:rsidP="0012540C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9553D6" w:rsidRPr="00AD386B" w:rsidRDefault="009553D6" w:rsidP="0012540C">
            <w:pPr>
              <w:rPr>
                <w:sz w:val="28"/>
                <w:szCs w:val="28"/>
              </w:rPr>
            </w:pPr>
          </w:p>
        </w:tc>
      </w:tr>
      <w:tr w:rsidR="009553D6" w:rsidRPr="00AD386B" w:rsidTr="00B45BD0">
        <w:trPr>
          <w:trHeight w:val="962"/>
        </w:trPr>
        <w:tc>
          <w:tcPr>
            <w:tcW w:w="5148" w:type="dxa"/>
            <w:gridSpan w:val="2"/>
          </w:tcPr>
          <w:p w:rsidR="009553D6" w:rsidRPr="00AD386B" w:rsidRDefault="0071557E" w:rsidP="001254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Disconnect and demonstrate proper positioning of </w:t>
            </w:r>
            <w:proofErr w:type="spellStart"/>
            <w:r w:rsidR="00B45BD0">
              <w:rPr>
                <w:sz w:val="28"/>
                <w:szCs w:val="28"/>
              </w:rPr>
              <w:t>Pleur-Evac</w:t>
            </w:r>
            <w:proofErr w:type="spellEnd"/>
            <w:r w:rsidR="00B45BD0">
              <w:rPr>
                <w:sz w:val="28"/>
                <w:szCs w:val="28"/>
              </w:rPr>
              <w:t xml:space="preserve"> for transport</w:t>
            </w:r>
          </w:p>
        </w:tc>
        <w:tc>
          <w:tcPr>
            <w:tcW w:w="630" w:type="dxa"/>
          </w:tcPr>
          <w:p w:rsidR="009553D6" w:rsidRPr="00AD386B" w:rsidRDefault="009553D6" w:rsidP="0012540C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9553D6" w:rsidRPr="00AD386B" w:rsidRDefault="009553D6" w:rsidP="0012540C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9553D6" w:rsidRPr="00AD386B" w:rsidRDefault="009553D6" w:rsidP="0012540C">
            <w:pPr>
              <w:rPr>
                <w:sz w:val="28"/>
                <w:szCs w:val="28"/>
              </w:rPr>
            </w:pPr>
          </w:p>
        </w:tc>
      </w:tr>
      <w:tr w:rsidR="009553D6" w:rsidTr="0012540C">
        <w:trPr>
          <w:trHeight w:val="413"/>
        </w:trPr>
        <w:tc>
          <w:tcPr>
            <w:tcW w:w="9576" w:type="dxa"/>
            <w:gridSpan w:val="5"/>
          </w:tcPr>
          <w:p w:rsidR="009553D6" w:rsidRDefault="009553D6" w:rsidP="001254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Date:</w:t>
            </w:r>
          </w:p>
        </w:tc>
      </w:tr>
      <w:tr w:rsidR="009553D6" w:rsidTr="0012540C">
        <w:trPr>
          <w:trHeight w:val="512"/>
        </w:trPr>
        <w:tc>
          <w:tcPr>
            <w:tcW w:w="4968" w:type="dxa"/>
          </w:tcPr>
          <w:p w:rsidR="009553D6" w:rsidRDefault="009553D6" w:rsidP="001254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Evaluator Name: </w:t>
            </w:r>
          </w:p>
        </w:tc>
        <w:tc>
          <w:tcPr>
            <w:tcW w:w="4608" w:type="dxa"/>
            <w:gridSpan w:val="4"/>
          </w:tcPr>
          <w:p w:rsidR="009553D6" w:rsidRDefault="009553D6" w:rsidP="001254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Signature:</w:t>
            </w:r>
          </w:p>
        </w:tc>
      </w:tr>
    </w:tbl>
    <w:p w:rsidR="00960D87" w:rsidRPr="004417D2" w:rsidRDefault="00664E74" w:rsidP="004417D2">
      <w:pPr>
        <w:tabs>
          <w:tab w:val="left" w:pos="6585"/>
        </w:tabs>
      </w:pPr>
    </w:p>
    <w:sectPr w:rsidR="00960D87" w:rsidRPr="00441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7D2" w:rsidRDefault="004417D2" w:rsidP="004417D2">
      <w:pPr>
        <w:spacing w:after="0" w:line="240" w:lineRule="auto"/>
      </w:pPr>
      <w:r>
        <w:separator/>
      </w:r>
    </w:p>
  </w:endnote>
  <w:endnote w:type="continuationSeparator" w:id="0">
    <w:p w:rsidR="004417D2" w:rsidRDefault="004417D2" w:rsidP="00441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7D2" w:rsidRDefault="004417D2" w:rsidP="004417D2">
      <w:pPr>
        <w:spacing w:after="0" w:line="240" w:lineRule="auto"/>
      </w:pPr>
      <w:r>
        <w:separator/>
      </w:r>
    </w:p>
  </w:footnote>
  <w:footnote w:type="continuationSeparator" w:id="0">
    <w:p w:rsidR="004417D2" w:rsidRDefault="004417D2" w:rsidP="004417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95A31"/>
    <w:multiLevelType w:val="hybridMultilevel"/>
    <w:tmpl w:val="85905162"/>
    <w:lvl w:ilvl="0" w:tplc="8384D1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04326A"/>
    <w:multiLevelType w:val="hybridMultilevel"/>
    <w:tmpl w:val="9B74520C"/>
    <w:lvl w:ilvl="0" w:tplc="8682B2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3D6"/>
    <w:rsid w:val="00082F7C"/>
    <w:rsid w:val="0019773F"/>
    <w:rsid w:val="002B443A"/>
    <w:rsid w:val="00303990"/>
    <w:rsid w:val="00306365"/>
    <w:rsid w:val="004417D2"/>
    <w:rsid w:val="004778EF"/>
    <w:rsid w:val="005F3907"/>
    <w:rsid w:val="00664E74"/>
    <w:rsid w:val="0071557E"/>
    <w:rsid w:val="0072622E"/>
    <w:rsid w:val="00745569"/>
    <w:rsid w:val="007E2918"/>
    <w:rsid w:val="00814F6C"/>
    <w:rsid w:val="009553D6"/>
    <w:rsid w:val="00AA4CA1"/>
    <w:rsid w:val="00B45BD0"/>
    <w:rsid w:val="00B874BC"/>
    <w:rsid w:val="00BD0244"/>
    <w:rsid w:val="00C83C05"/>
    <w:rsid w:val="00CA54D7"/>
    <w:rsid w:val="00CD68E2"/>
    <w:rsid w:val="00E14BC7"/>
    <w:rsid w:val="00ED095F"/>
    <w:rsid w:val="00ED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53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53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1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7D2"/>
  </w:style>
  <w:style w:type="paragraph" w:styleId="Footer">
    <w:name w:val="footer"/>
    <w:basedOn w:val="Normal"/>
    <w:link w:val="FooterChar"/>
    <w:uiPriority w:val="99"/>
    <w:unhideWhenUsed/>
    <w:rsid w:val="00441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7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53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53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1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7D2"/>
  </w:style>
  <w:style w:type="paragraph" w:styleId="Footer">
    <w:name w:val="footer"/>
    <w:basedOn w:val="Normal"/>
    <w:link w:val="FooterChar"/>
    <w:uiPriority w:val="99"/>
    <w:unhideWhenUsed/>
    <w:rsid w:val="00441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2269DB10</Template>
  <TotalTime>0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Hospitals</Company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Barreiras</dc:creator>
  <cp:lastModifiedBy>Lucia Vermeulen</cp:lastModifiedBy>
  <cp:revision>2</cp:revision>
  <dcterms:created xsi:type="dcterms:W3CDTF">2015-04-30T16:52:00Z</dcterms:created>
  <dcterms:modified xsi:type="dcterms:W3CDTF">2015-04-30T16:52:00Z</dcterms:modified>
</cp:coreProperties>
</file>