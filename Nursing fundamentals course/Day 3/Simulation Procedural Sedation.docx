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86" w:rsidRPr="00F42AAE" w:rsidRDefault="003D5E86" w:rsidP="003D5E86">
      <w:pPr>
        <w:jc w:val="center"/>
        <w:rPr>
          <w:b/>
          <w:sz w:val="28"/>
          <w:szCs w:val="28"/>
        </w:rPr>
      </w:pPr>
      <w:r w:rsidRPr="00F42AAE">
        <w:rPr>
          <w:b/>
          <w:sz w:val="28"/>
          <w:szCs w:val="28"/>
        </w:rPr>
        <w:t xml:space="preserve">Scenario Procedural Sedation </w:t>
      </w:r>
    </w:p>
    <w:p w:rsidR="003D5E86" w:rsidRDefault="003D5E86" w:rsidP="003D5E86">
      <w:pPr>
        <w:rPr>
          <w:sz w:val="24"/>
          <w:szCs w:val="24"/>
        </w:rPr>
      </w:pPr>
      <w:r>
        <w:rPr>
          <w:sz w:val="24"/>
          <w:szCs w:val="24"/>
        </w:rPr>
        <w:t>Points to hit on monitoring, consent, IV, meds</w:t>
      </w:r>
    </w:p>
    <w:p w:rsidR="003D5E86" w:rsidRDefault="003D5E86" w:rsidP="003D5E86">
      <w:pPr>
        <w:rPr>
          <w:sz w:val="24"/>
          <w:szCs w:val="24"/>
        </w:rPr>
      </w:pPr>
      <w:r>
        <w:rPr>
          <w:sz w:val="24"/>
          <w:szCs w:val="24"/>
        </w:rPr>
        <w:t xml:space="preserve">21 yr. old male broke his ankle which needs to be reduced. No other symptoms. </w:t>
      </w:r>
    </w:p>
    <w:p w:rsidR="003D5E86" w:rsidRDefault="003D5E86" w:rsidP="003D5E86">
      <w:pPr>
        <w:rPr>
          <w:sz w:val="24"/>
          <w:szCs w:val="24"/>
        </w:rPr>
      </w:pPr>
      <w:r w:rsidRPr="00AC041F">
        <w:rPr>
          <w:sz w:val="24"/>
          <w:szCs w:val="24"/>
        </w:rPr>
        <w:t>Patient will b</w:t>
      </w:r>
      <w:r>
        <w:rPr>
          <w:sz w:val="24"/>
          <w:szCs w:val="24"/>
        </w:rPr>
        <w:t>e hemodynamically stable: HR 105</w:t>
      </w:r>
      <w:r w:rsidRPr="00AC041F">
        <w:rPr>
          <w:sz w:val="24"/>
          <w:szCs w:val="24"/>
        </w:rPr>
        <w:t>, RR 23, BP 129/85 SpO2 95% RA</w:t>
      </w:r>
      <w:r>
        <w:rPr>
          <w:sz w:val="24"/>
          <w:szCs w:val="24"/>
        </w:rPr>
        <w:t>. Pain 9/10</w:t>
      </w:r>
    </w:p>
    <w:p w:rsidR="003D5E86" w:rsidRDefault="003D5E86" w:rsidP="003D5E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Xray</w:t>
      </w:r>
      <w:proofErr w:type="spellEnd"/>
      <w:r>
        <w:rPr>
          <w:sz w:val="24"/>
          <w:szCs w:val="24"/>
        </w:rPr>
        <w:t xml:space="preserve"> done.</w:t>
      </w:r>
      <w:proofErr w:type="gramEnd"/>
      <w:r w:rsidRPr="003D5E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IV ordered. </w:t>
      </w:r>
    </w:p>
    <w:p w:rsidR="003D5E86" w:rsidRDefault="003D5E86" w:rsidP="003D5E86">
      <w:pPr>
        <w:rPr>
          <w:sz w:val="24"/>
          <w:szCs w:val="24"/>
        </w:rPr>
      </w:pPr>
      <w:r>
        <w:rPr>
          <w:sz w:val="24"/>
          <w:szCs w:val="24"/>
        </w:rPr>
        <w:t xml:space="preserve"> IV </w:t>
      </w:r>
      <w:proofErr w:type="spellStart"/>
      <w:r>
        <w:rPr>
          <w:sz w:val="24"/>
          <w:szCs w:val="24"/>
        </w:rPr>
        <w:t>toradol</w:t>
      </w:r>
      <w:proofErr w:type="spellEnd"/>
      <w:r>
        <w:rPr>
          <w:sz w:val="24"/>
          <w:szCs w:val="24"/>
        </w:rPr>
        <w:t xml:space="preserve"> 30 mg and 1 mg </w:t>
      </w:r>
      <w:proofErr w:type="spellStart"/>
      <w:r>
        <w:rPr>
          <w:sz w:val="24"/>
          <w:szCs w:val="24"/>
        </w:rPr>
        <w:t>Hydromorphone</w:t>
      </w:r>
      <w:proofErr w:type="spellEnd"/>
      <w:r>
        <w:rPr>
          <w:sz w:val="24"/>
          <w:szCs w:val="24"/>
        </w:rPr>
        <w:t xml:space="preserve"> ordered. Monitored</w:t>
      </w:r>
    </w:p>
    <w:p w:rsidR="003D5E86" w:rsidRDefault="003D5E86" w:rsidP="003D5E86">
      <w:pPr>
        <w:rPr>
          <w:sz w:val="24"/>
          <w:szCs w:val="24"/>
        </w:rPr>
      </w:pPr>
      <w:r>
        <w:rPr>
          <w:sz w:val="24"/>
          <w:szCs w:val="24"/>
        </w:rPr>
        <w:t xml:space="preserve">MD wants to reduce his ankle. </w:t>
      </w:r>
    </w:p>
    <w:p w:rsidR="003D5E86" w:rsidRDefault="003D5E86" w:rsidP="003D5E86">
      <w:pPr>
        <w:rPr>
          <w:sz w:val="24"/>
          <w:szCs w:val="24"/>
        </w:rPr>
      </w:pPr>
      <w:r>
        <w:rPr>
          <w:sz w:val="24"/>
          <w:szCs w:val="24"/>
        </w:rPr>
        <w:t xml:space="preserve">Staff to gather equipment: BVM, NRB O2 mask, suction, consent, documentation record, </w:t>
      </w:r>
    </w:p>
    <w:p w:rsidR="003D5E86" w:rsidRDefault="003D5E86" w:rsidP="003D5E86">
      <w:pPr>
        <w:rPr>
          <w:sz w:val="24"/>
          <w:szCs w:val="24"/>
        </w:rPr>
      </w:pPr>
      <w:r>
        <w:rPr>
          <w:sz w:val="24"/>
          <w:szCs w:val="24"/>
        </w:rPr>
        <w:t xml:space="preserve">Medications: </w:t>
      </w:r>
      <w:proofErr w:type="spellStart"/>
      <w:r>
        <w:rPr>
          <w:sz w:val="24"/>
          <w:szCs w:val="24"/>
        </w:rPr>
        <w:t>Propofol</w:t>
      </w:r>
      <w:proofErr w:type="spellEnd"/>
      <w:r>
        <w:rPr>
          <w:sz w:val="24"/>
          <w:szCs w:val="24"/>
        </w:rPr>
        <w:t xml:space="preserve"> – 0.5mg/kg – patient’s weight is 85 kg; Fentanyl – wants 100 mcg drawn up</w:t>
      </w:r>
    </w:p>
    <w:p w:rsidR="003D5E86" w:rsidRDefault="00067088" w:rsidP="003D5E86">
      <w:pPr>
        <w:rPr>
          <w:sz w:val="24"/>
          <w:szCs w:val="24"/>
        </w:rPr>
      </w:pPr>
      <w:r>
        <w:rPr>
          <w:sz w:val="24"/>
          <w:szCs w:val="24"/>
        </w:rPr>
        <w:t>Meds given</w:t>
      </w:r>
    </w:p>
    <w:p w:rsidR="00067088" w:rsidRDefault="00067088" w:rsidP="003D5E86">
      <w:pPr>
        <w:rPr>
          <w:sz w:val="24"/>
          <w:szCs w:val="24"/>
        </w:rPr>
      </w:pPr>
      <w:r>
        <w:rPr>
          <w:sz w:val="24"/>
          <w:szCs w:val="24"/>
        </w:rPr>
        <w:t>Ankle reduced</w:t>
      </w:r>
    </w:p>
    <w:p w:rsidR="00067088" w:rsidRDefault="00067088" w:rsidP="003D5E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Pt’s</w:t>
      </w:r>
      <w:proofErr w:type="spellEnd"/>
      <w:r>
        <w:rPr>
          <w:sz w:val="24"/>
          <w:szCs w:val="24"/>
        </w:rPr>
        <w:t xml:space="preserve"> vitals during reduction: HR 125, RR 22, BP 149/95 SpO2 97% - patient needs more medication</w:t>
      </w:r>
    </w:p>
    <w:p w:rsidR="00067088" w:rsidRDefault="00067088" w:rsidP="003D5E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Propofol</w:t>
      </w:r>
      <w:proofErr w:type="spellEnd"/>
      <w:r>
        <w:rPr>
          <w:sz w:val="24"/>
          <w:szCs w:val="24"/>
        </w:rPr>
        <w:t xml:space="preserve"> 15 mg given; fentanyl 50 mcg given.</w:t>
      </w:r>
      <w:proofErr w:type="gramEnd"/>
    </w:p>
    <w:p w:rsidR="00067088" w:rsidRDefault="00067088" w:rsidP="003D5E86">
      <w:pPr>
        <w:rPr>
          <w:sz w:val="24"/>
          <w:szCs w:val="24"/>
        </w:rPr>
      </w:pPr>
      <w:r>
        <w:rPr>
          <w:sz w:val="24"/>
          <w:szCs w:val="24"/>
        </w:rPr>
        <w:t xml:space="preserve">Ankle successfully reduced. Vital signs after reduction: </w:t>
      </w:r>
    </w:p>
    <w:p w:rsidR="00741D20" w:rsidRDefault="00741D20" w:rsidP="003D5E86">
      <w:pPr>
        <w:rPr>
          <w:sz w:val="24"/>
          <w:szCs w:val="24"/>
        </w:rPr>
      </w:pPr>
      <w:r>
        <w:rPr>
          <w:sz w:val="24"/>
          <w:szCs w:val="24"/>
        </w:rPr>
        <w:t xml:space="preserve">   HR 78 RR 18 BP 90/64 SpO2 99% NRB</w:t>
      </w:r>
    </w:p>
    <w:p w:rsidR="00741D20" w:rsidRDefault="00741D20" w:rsidP="003D5E86">
      <w:pPr>
        <w:rPr>
          <w:sz w:val="24"/>
          <w:szCs w:val="24"/>
        </w:rPr>
      </w:pPr>
    </w:p>
    <w:p w:rsidR="00741D20" w:rsidRDefault="00741D20" w:rsidP="003D5E86">
      <w:pPr>
        <w:rPr>
          <w:sz w:val="24"/>
          <w:szCs w:val="24"/>
        </w:rPr>
      </w:pPr>
    </w:p>
    <w:p w:rsidR="00741D20" w:rsidRDefault="00741D20" w:rsidP="003D5E86">
      <w:pPr>
        <w:rPr>
          <w:sz w:val="24"/>
          <w:szCs w:val="24"/>
        </w:rPr>
      </w:pPr>
    </w:p>
    <w:p w:rsidR="00741D20" w:rsidRDefault="00741D20" w:rsidP="003D5E86">
      <w:pPr>
        <w:rPr>
          <w:sz w:val="24"/>
          <w:szCs w:val="24"/>
        </w:rPr>
      </w:pPr>
    </w:p>
    <w:p w:rsidR="00741D20" w:rsidRDefault="00741D20" w:rsidP="003D5E86">
      <w:pPr>
        <w:rPr>
          <w:sz w:val="24"/>
          <w:szCs w:val="24"/>
        </w:rPr>
      </w:pPr>
    </w:p>
    <w:p w:rsidR="00741D20" w:rsidRDefault="00741D20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Pr="002F57E2" w:rsidRDefault="003D5E86" w:rsidP="003D5E86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 xml:space="preserve">Observer 1 Checklist: </w:t>
      </w:r>
      <w:r>
        <w:rPr>
          <w:b/>
          <w:sz w:val="32"/>
          <w:szCs w:val="32"/>
        </w:rPr>
        <w:t xml:space="preserve">Procedural Sedation </w:t>
      </w:r>
    </w:p>
    <w:p w:rsidR="003D5E86" w:rsidRPr="00C41F47" w:rsidRDefault="003D5E86" w:rsidP="003D5E86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741D20" w:rsidRDefault="003D5E86" w:rsidP="003D5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D20">
        <w:rPr>
          <w:sz w:val="24"/>
          <w:szCs w:val="24"/>
        </w:rPr>
        <w:t xml:space="preserve">Complete </w:t>
      </w:r>
      <w:r w:rsidR="00741D20" w:rsidRPr="00741D20">
        <w:rPr>
          <w:sz w:val="24"/>
          <w:szCs w:val="24"/>
        </w:rPr>
        <w:t xml:space="preserve">baseline </w:t>
      </w:r>
      <w:r w:rsidRPr="00741D20">
        <w:rPr>
          <w:sz w:val="24"/>
          <w:szCs w:val="24"/>
        </w:rPr>
        <w:t xml:space="preserve">ABCD assessment in patient with </w:t>
      </w:r>
      <w:r w:rsidR="00741D20">
        <w:rPr>
          <w:sz w:val="24"/>
          <w:szCs w:val="24"/>
        </w:rPr>
        <w:t>requiring procedural sedation</w:t>
      </w:r>
    </w:p>
    <w:p w:rsidR="003D5E86" w:rsidRPr="00741D20" w:rsidRDefault="003D5E86" w:rsidP="003D5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D20">
        <w:rPr>
          <w:sz w:val="24"/>
          <w:szCs w:val="24"/>
        </w:rPr>
        <w:t>Demonstrate understanding of nursing care associated with procedural sedation</w:t>
      </w:r>
    </w:p>
    <w:p w:rsidR="003D5E86" w:rsidRPr="00C41F47" w:rsidRDefault="003D5E86" w:rsidP="003D5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Demonstrate understanding of </w:t>
      </w:r>
      <w:r w:rsidR="00741D20">
        <w:rPr>
          <w:sz w:val="24"/>
          <w:szCs w:val="24"/>
        </w:rPr>
        <w:t>managing patient post procedure</w:t>
      </w:r>
    </w:p>
    <w:p w:rsidR="003D5E86" w:rsidRDefault="003D5E86" w:rsidP="003D5E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1F47">
        <w:rPr>
          <w:sz w:val="24"/>
          <w:szCs w:val="24"/>
        </w:rPr>
        <w:t xml:space="preserve">Utilize resources for patient with </w:t>
      </w:r>
      <w:r>
        <w:rPr>
          <w:sz w:val="24"/>
          <w:szCs w:val="24"/>
        </w:rPr>
        <w:t xml:space="preserve">potential </w:t>
      </w:r>
      <w:r w:rsidR="00741D20">
        <w:rPr>
          <w:sz w:val="24"/>
          <w:szCs w:val="24"/>
        </w:rPr>
        <w:t xml:space="preserve">hemodynamic </w:t>
      </w:r>
      <w:r>
        <w:rPr>
          <w:sz w:val="24"/>
          <w:szCs w:val="24"/>
        </w:rPr>
        <w:t>compromise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3D5E86" w:rsidRPr="00C41F47" w:rsidTr="0010262C">
        <w:tc>
          <w:tcPr>
            <w:tcW w:w="397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3D5E86" w:rsidRPr="00C41F47" w:rsidRDefault="003D5E86" w:rsidP="0010262C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3D5E86" w:rsidRPr="00235041" w:rsidRDefault="003D5E86" w:rsidP="0010262C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Introduced self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Attached to monitor and vital signs obtained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Determined need for ECG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rPr>
          <w:trHeight w:val="368"/>
        </w:trPr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Took patient history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Focused assessment: A, B, C, D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need to insert IV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Addressed need to sedate patient</w:t>
            </w:r>
          </w:p>
          <w:p w:rsidR="00741D20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Ensured suction was ready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Ensured oxygen was applied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  <w:tr w:rsidR="00011EFA" w:rsidRPr="00C41F47" w:rsidTr="0010262C">
        <w:tc>
          <w:tcPr>
            <w:tcW w:w="3978" w:type="dxa"/>
          </w:tcPr>
          <w:p w:rsidR="00011EFA" w:rsidRDefault="00011EFA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Monitored vital signs after administration of sedatives</w:t>
            </w:r>
          </w:p>
        </w:tc>
        <w:tc>
          <w:tcPr>
            <w:tcW w:w="630" w:type="dxa"/>
          </w:tcPr>
          <w:p w:rsidR="00011EFA" w:rsidRPr="00C41F47" w:rsidRDefault="00011EFA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11EFA" w:rsidRPr="00C41F47" w:rsidRDefault="00011EFA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11EFA" w:rsidRPr="00C41F47" w:rsidRDefault="00011EFA" w:rsidP="0010262C">
            <w:pPr>
              <w:rPr>
                <w:sz w:val="24"/>
                <w:szCs w:val="24"/>
              </w:rPr>
            </w:pPr>
          </w:p>
        </w:tc>
      </w:tr>
      <w:tr w:rsidR="00011EFA" w:rsidRPr="00C41F47" w:rsidTr="0010262C">
        <w:tc>
          <w:tcPr>
            <w:tcW w:w="3978" w:type="dxa"/>
          </w:tcPr>
          <w:p w:rsidR="00011EFA" w:rsidRDefault="00011EFA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Documented appropriately on procedural sedation sheet</w:t>
            </w:r>
            <w:bookmarkStart w:id="0" w:name="_GoBack"/>
            <w:bookmarkEnd w:id="0"/>
          </w:p>
        </w:tc>
        <w:tc>
          <w:tcPr>
            <w:tcW w:w="630" w:type="dxa"/>
          </w:tcPr>
          <w:p w:rsidR="00011EFA" w:rsidRPr="00C41F47" w:rsidRDefault="00011EFA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11EFA" w:rsidRPr="00C41F47" w:rsidRDefault="00011EFA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011EFA" w:rsidRPr="00C41F47" w:rsidRDefault="00011EFA" w:rsidP="0010262C">
            <w:pPr>
              <w:rPr>
                <w:sz w:val="24"/>
                <w:szCs w:val="24"/>
              </w:rPr>
            </w:pPr>
          </w:p>
        </w:tc>
      </w:tr>
      <w:tr w:rsidR="003D5E86" w:rsidRPr="00C41F47" w:rsidTr="0010262C">
        <w:tc>
          <w:tcPr>
            <w:tcW w:w="397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Reassessed the p</w:t>
            </w:r>
            <w:r w:rsidR="00741D20">
              <w:rPr>
                <w:sz w:val="24"/>
                <w:szCs w:val="24"/>
              </w:rPr>
              <w:t>atient after procedure: vitals,</w:t>
            </w:r>
            <w:r>
              <w:rPr>
                <w:sz w:val="24"/>
                <w:szCs w:val="24"/>
              </w:rPr>
              <w:t>, LOC</w:t>
            </w:r>
            <w:r w:rsidR="00741D20">
              <w:rPr>
                <w:sz w:val="24"/>
                <w:szCs w:val="24"/>
              </w:rPr>
              <w:t>, x-ray</w:t>
            </w:r>
          </w:p>
          <w:p w:rsidR="00741D20" w:rsidRPr="00C41F47" w:rsidRDefault="00741D20" w:rsidP="0010262C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Pr="00C41F47" w:rsidRDefault="003D5E86" w:rsidP="0010262C">
            <w:pPr>
              <w:rPr>
                <w:sz w:val="24"/>
                <w:szCs w:val="24"/>
              </w:rPr>
            </w:pPr>
          </w:p>
        </w:tc>
      </w:tr>
    </w:tbl>
    <w:p w:rsidR="003D5E86" w:rsidRPr="00C41F47" w:rsidRDefault="003D5E86" w:rsidP="003D5E86">
      <w:pPr>
        <w:rPr>
          <w:sz w:val="24"/>
          <w:szCs w:val="24"/>
        </w:rPr>
      </w:pPr>
    </w:p>
    <w:p w:rsidR="003D5E86" w:rsidRPr="00C41F47" w:rsidRDefault="003D5E86" w:rsidP="003D5E86">
      <w:pPr>
        <w:rPr>
          <w:sz w:val="24"/>
          <w:szCs w:val="24"/>
        </w:rPr>
      </w:pPr>
    </w:p>
    <w:p w:rsidR="003D5E86" w:rsidRPr="00C41F47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b/>
          <w:sz w:val="32"/>
          <w:szCs w:val="32"/>
        </w:rPr>
      </w:pPr>
    </w:p>
    <w:p w:rsidR="003D5E86" w:rsidRPr="002F57E2" w:rsidRDefault="003D5E86" w:rsidP="003D5E86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3D5E86" w:rsidRDefault="003D5E86" w:rsidP="003D5E86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3D5E86" w:rsidRDefault="003D5E86" w:rsidP="003D5E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3D5E86" w:rsidRPr="002F57E2" w:rsidRDefault="003D5E86" w:rsidP="003D5E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3D5E86" w:rsidTr="0010262C">
        <w:tc>
          <w:tcPr>
            <w:tcW w:w="4248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3D5E86" w:rsidTr="0010262C">
        <w:tc>
          <w:tcPr>
            <w:tcW w:w="4248" w:type="dxa"/>
          </w:tcPr>
          <w:p w:rsidR="003D5E86" w:rsidRPr="002F57E2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5E86" w:rsidTr="0010262C">
        <w:tc>
          <w:tcPr>
            <w:tcW w:w="424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 sought information from all resources, including patient and family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5E86" w:rsidTr="0010262C">
        <w:tc>
          <w:tcPr>
            <w:tcW w:w="424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 explained procedure to patient and answered all questions. Ensured patient consented to procedure.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5E86" w:rsidTr="0010262C">
        <w:tc>
          <w:tcPr>
            <w:tcW w:w="424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delegated tasks to team members &amp; ensured they understood what was asked. 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5E86" w:rsidTr="0010262C">
        <w:tc>
          <w:tcPr>
            <w:tcW w:w="424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team members document all critical information?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5E86" w:rsidTr="0010262C">
        <w:tc>
          <w:tcPr>
            <w:tcW w:w="424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patient reassured post-procedure?</w:t>
            </w: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5E86" w:rsidTr="0010262C">
        <w:tc>
          <w:tcPr>
            <w:tcW w:w="4248" w:type="dxa"/>
          </w:tcPr>
          <w:p w:rsidR="003D5E86" w:rsidRDefault="003D5E86" w:rsidP="00102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3D5E86" w:rsidRDefault="003D5E86" w:rsidP="0010262C">
            <w:pPr>
              <w:rPr>
                <w:sz w:val="24"/>
                <w:szCs w:val="24"/>
              </w:rPr>
            </w:pPr>
          </w:p>
          <w:p w:rsidR="003D5E86" w:rsidRDefault="003D5E86" w:rsidP="0010262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Pr="002F57E2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3D5E86" w:rsidRDefault="003D5E86" w:rsidP="0010262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b/>
          <w:sz w:val="32"/>
          <w:szCs w:val="32"/>
        </w:rPr>
      </w:pPr>
    </w:p>
    <w:p w:rsidR="003D5E86" w:rsidRDefault="003D5E86" w:rsidP="003D5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3D5E86" w:rsidRDefault="003D5E86" w:rsidP="003D5E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3D5E86" w:rsidRPr="00A039A9" w:rsidRDefault="003D5E86" w:rsidP="003D5E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3D5E86" w:rsidRDefault="003D5E86" w:rsidP="003D5E86">
      <w:pPr>
        <w:pStyle w:val="ListParagraph"/>
        <w:ind w:left="1080"/>
        <w:rPr>
          <w:sz w:val="24"/>
          <w:szCs w:val="24"/>
        </w:rPr>
      </w:pPr>
    </w:p>
    <w:p w:rsidR="003D5E86" w:rsidRDefault="003D5E86" w:rsidP="003D5E86">
      <w:pPr>
        <w:pStyle w:val="ListParagraph"/>
        <w:ind w:left="1080"/>
        <w:rPr>
          <w:sz w:val="24"/>
          <w:szCs w:val="24"/>
        </w:rPr>
      </w:pPr>
    </w:p>
    <w:p w:rsidR="003D5E86" w:rsidRDefault="003D5E86" w:rsidP="003D5E86">
      <w:pPr>
        <w:pStyle w:val="ListParagraph"/>
        <w:ind w:left="1080"/>
        <w:rPr>
          <w:sz w:val="24"/>
          <w:szCs w:val="24"/>
        </w:rPr>
      </w:pPr>
    </w:p>
    <w:p w:rsidR="003D5E86" w:rsidRDefault="003D5E86" w:rsidP="003D5E86">
      <w:pPr>
        <w:pStyle w:val="ListParagraph"/>
        <w:ind w:left="1080"/>
        <w:rPr>
          <w:sz w:val="24"/>
          <w:szCs w:val="24"/>
        </w:rPr>
      </w:pPr>
    </w:p>
    <w:p w:rsidR="003D5E86" w:rsidRDefault="003D5E86" w:rsidP="003D5E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team leader with group</w:t>
      </w: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</w:t>
      </w: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pStyle w:val="ListParagraph"/>
        <w:rPr>
          <w:sz w:val="24"/>
          <w:szCs w:val="24"/>
        </w:rPr>
      </w:pPr>
    </w:p>
    <w:p w:rsidR="003D5E86" w:rsidRPr="00A039A9" w:rsidRDefault="003D5E86" w:rsidP="003D5E86">
      <w:pPr>
        <w:pStyle w:val="ListParagraph"/>
        <w:rPr>
          <w:sz w:val="24"/>
          <w:szCs w:val="24"/>
        </w:rPr>
      </w:pPr>
    </w:p>
    <w:p w:rsidR="003D5E86" w:rsidRDefault="003D5E86" w:rsidP="003D5E86">
      <w:pPr>
        <w:rPr>
          <w:b/>
          <w:sz w:val="32"/>
          <w:szCs w:val="32"/>
        </w:rPr>
      </w:pPr>
    </w:p>
    <w:p w:rsidR="003D5E86" w:rsidRPr="00A039A9" w:rsidRDefault="003D5E86" w:rsidP="003D5E86">
      <w:pPr>
        <w:rPr>
          <w:b/>
          <w:sz w:val="32"/>
          <w:szCs w:val="32"/>
        </w:rPr>
      </w:pPr>
    </w:p>
    <w:p w:rsidR="003D5E86" w:rsidRDefault="003D5E86" w:rsidP="003D5E86"/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86"/>
    <w:rsid w:val="00011EFA"/>
    <w:rsid w:val="00067088"/>
    <w:rsid w:val="003D5E86"/>
    <w:rsid w:val="005A4155"/>
    <w:rsid w:val="00741D20"/>
    <w:rsid w:val="00C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86"/>
    <w:pPr>
      <w:ind w:left="720"/>
      <w:contextualSpacing/>
    </w:pPr>
  </w:style>
  <w:style w:type="table" w:styleId="TableGrid">
    <w:name w:val="Table Grid"/>
    <w:basedOn w:val="TableNormal"/>
    <w:uiPriority w:val="59"/>
    <w:rsid w:val="003D5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86"/>
    <w:pPr>
      <w:ind w:left="720"/>
      <w:contextualSpacing/>
    </w:pPr>
  </w:style>
  <w:style w:type="table" w:styleId="TableGrid">
    <w:name w:val="Table Grid"/>
    <w:basedOn w:val="TableNormal"/>
    <w:uiPriority w:val="59"/>
    <w:rsid w:val="003D5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DAAB5AF2</Template>
  <TotalTime>29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cp:lastPrinted>2015-05-29T18:58:00Z</cp:lastPrinted>
  <dcterms:created xsi:type="dcterms:W3CDTF">2015-05-11T12:29:00Z</dcterms:created>
  <dcterms:modified xsi:type="dcterms:W3CDTF">2015-05-29T18:58:00Z</dcterms:modified>
</cp:coreProperties>
</file>