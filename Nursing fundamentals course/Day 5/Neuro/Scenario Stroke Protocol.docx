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04DB" w:rsidRDefault="006E04DB" w:rsidP="00D41BCF">
      <w:pPr>
        <w:jc w:val="center"/>
        <w:rPr>
          <w:sz w:val="28"/>
          <w:szCs w:val="28"/>
        </w:rPr>
      </w:pPr>
      <w:bookmarkStart w:id="0" w:name="_GoBack"/>
      <w:bookmarkEnd w:id="0"/>
      <w:r w:rsidRPr="006E04DB">
        <w:rPr>
          <w:sz w:val="28"/>
          <w:szCs w:val="28"/>
        </w:rPr>
        <w:t>Stroke Scenario</w:t>
      </w:r>
    </w:p>
    <w:p w:rsidR="00093ABD" w:rsidRDefault="006E04DB" w:rsidP="006E04DB">
      <w:pPr>
        <w:rPr>
          <w:sz w:val="24"/>
          <w:szCs w:val="24"/>
        </w:rPr>
      </w:pPr>
      <w:r w:rsidRPr="006E04DB">
        <w:rPr>
          <w:sz w:val="24"/>
          <w:szCs w:val="24"/>
        </w:rPr>
        <w:t>Points to hit on  (stroke protocol, call team, O2, monitor &amp; rhythm interpretation, neuro assessment, IVs, blood (creatinine/INR PTT), finger pick, weigh patient, CT, family involvement)</w:t>
      </w:r>
      <w:r w:rsidR="00093ABD">
        <w:rPr>
          <w:sz w:val="24"/>
          <w:szCs w:val="24"/>
        </w:rPr>
        <w:t>; Ischemia vs Hemorrhagic</w:t>
      </w:r>
    </w:p>
    <w:p w:rsidR="006E04DB" w:rsidRDefault="006E04DB" w:rsidP="006E04DB">
      <w:pPr>
        <w:rPr>
          <w:sz w:val="24"/>
          <w:szCs w:val="24"/>
        </w:rPr>
      </w:pPr>
      <w:r>
        <w:rPr>
          <w:sz w:val="24"/>
          <w:szCs w:val="24"/>
        </w:rPr>
        <w:t>Presenting patient with EMS, has clothes on</w:t>
      </w:r>
    </w:p>
    <w:p w:rsidR="000628B0" w:rsidRDefault="000628B0" w:rsidP="000628B0">
      <w:pPr>
        <w:rPr>
          <w:sz w:val="24"/>
          <w:szCs w:val="24"/>
        </w:rPr>
      </w:pPr>
      <w:r>
        <w:rPr>
          <w:sz w:val="24"/>
          <w:szCs w:val="24"/>
        </w:rPr>
        <w:t xml:space="preserve">Prior to arrival, the stretcher scale is calibrated so pt. can be weighed </w:t>
      </w:r>
    </w:p>
    <w:p w:rsidR="000628B0" w:rsidRDefault="000628B0" w:rsidP="006E04DB">
      <w:pPr>
        <w:rPr>
          <w:sz w:val="24"/>
          <w:szCs w:val="24"/>
        </w:rPr>
      </w:pPr>
    </w:p>
    <w:p w:rsidR="006E04DB" w:rsidRDefault="006E04DB" w:rsidP="006E04DB">
      <w:pPr>
        <w:rPr>
          <w:sz w:val="24"/>
          <w:szCs w:val="24"/>
        </w:rPr>
      </w:pPr>
      <w:r>
        <w:rPr>
          <w:sz w:val="24"/>
          <w:szCs w:val="24"/>
        </w:rPr>
        <w:t xml:space="preserve">EMS gives poor history because it’s end of shift – knows history but volunteers little. When probed history is:  </w:t>
      </w:r>
    </w:p>
    <w:p w:rsidR="006E04DB" w:rsidRDefault="000628B0" w:rsidP="006E04DB">
      <w:pPr>
        <w:rPr>
          <w:sz w:val="24"/>
          <w:szCs w:val="24"/>
        </w:rPr>
      </w:pPr>
      <w:r>
        <w:rPr>
          <w:sz w:val="24"/>
          <w:szCs w:val="24"/>
        </w:rPr>
        <w:t>called to retirement</w:t>
      </w:r>
      <w:r w:rsidR="006E04DB">
        <w:rPr>
          <w:sz w:val="24"/>
          <w:szCs w:val="24"/>
        </w:rPr>
        <w:t xml:space="preserve"> home,  patient found in bed 30 min. ago with </w:t>
      </w:r>
      <w:r>
        <w:rPr>
          <w:sz w:val="24"/>
          <w:szCs w:val="24"/>
        </w:rPr>
        <w:t>dec. level of consciousness, left extremity weakness. Is normally ambulatory with no difficulty. Past history includes hypertension – takes HCTZ 25 mg.  Type 2 DM – diet controlled.  NKDA</w:t>
      </w:r>
      <w:r w:rsidR="009F22AD">
        <w:rPr>
          <w:sz w:val="24"/>
          <w:szCs w:val="24"/>
        </w:rPr>
        <w:t xml:space="preserve">. Daughter in room </w:t>
      </w:r>
      <w:r w:rsidR="000D0435">
        <w:rPr>
          <w:sz w:val="24"/>
          <w:szCs w:val="24"/>
        </w:rPr>
        <w:t>anxious, won’t leave bedside, asking lots of questions</w:t>
      </w:r>
    </w:p>
    <w:p w:rsidR="000628B0" w:rsidRDefault="000628B0" w:rsidP="006E04DB">
      <w:pPr>
        <w:rPr>
          <w:sz w:val="24"/>
          <w:szCs w:val="24"/>
        </w:rPr>
      </w:pPr>
      <w:r>
        <w:rPr>
          <w:sz w:val="24"/>
          <w:szCs w:val="24"/>
        </w:rPr>
        <w:t>Last seen 2 ½ hours ago when she went to bathroom. Had no difficulty then.</w:t>
      </w:r>
    </w:p>
    <w:p w:rsidR="000628B0" w:rsidRDefault="000628B0" w:rsidP="000628B0">
      <w:pPr>
        <w:rPr>
          <w:sz w:val="24"/>
          <w:szCs w:val="24"/>
        </w:rPr>
      </w:pPr>
      <w:r>
        <w:rPr>
          <w:sz w:val="24"/>
          <w:szCs w:val="24"/>
        </w:rPr>
        <w:t xml:space="preserve"> if nurse asks about pt. weight – patient </w:t>
      </w:r>
      <w:r w:rsidR="0053554E">
        <w:rPr>
          <w:sz w:val="24"/>
          <w:szCs w:val="24"/>
        </w:rPr>
        <w:t>is 75</w:t>
      </w:r>
      <w:r>
        <w:rPr>
          <w:sz w:val="24"/>
          <w:szCs w:val="24"/>
        </w:rPr>
        <w:t xml:space="preserve"> kg. just weighed last week at retirement home. </w:t>
      </w:r>
    </w:p>
    <w:p w:rsidR="000628B0" w:rsidRDefault="000628B0" w:rsidP="006E04DB">
      <w:pPr>
        <w:rPr>
          <w:sz w:val="24"/>
          <w:szCs w:val="24"/>
        </w:rPr>
      </w:pPr>
      <w:r>
        <w:rPr>
          <w:sz w:val="24"/>
          <w:szCs w:val="24"/>
        </w:rPr>
        <w:t>Assessment:  Oriented to person and place, confused to time.  Drowsy – responds to loud verbal stimuli.  PEARL 3 mm. L hand and foot significantly weaker.  Can’t squeeze with left hand.</w:t>
      </w:r>
    </w:p>
    <w:p w:rsidR="000628B0" w:rsidRDefault="000628B0" w:rsidP="006E04DB">
      <w:pPr>
        <w:rPr>
          <w:sz w:val="24"/>
          <w:szCs w:val="24"/>
        </w:rPr>
      </w:pPr>
      <w:r>
        <w:rPr>
          <w:sz w:val="24"/>
          <w:szCs w:val="24"/>
        </w:rPr>
        <w:t>Monitor: atrial fibrillation rate 116, BP 168/98, RR 20 T 36.2, SpO2 94%</w:t>
      </w:r>
    </w:p>
    <w:p w:rsidR="000628B0" w:rsidRDefault="000628B0" w:rsidP="006E04DB">
      <w:pPr>
        <w:rPr>
          <w:sz w:val="24"/>
          <w:szCs w:val="24"/>
        </w:rPr>
      </w:pPr>
      <w:r>
        <w:rPr>
          <w:sz w:val="24"/>
          <w:szCs w:val="24"/>
        </w:rPr>
        <w:t>Finger pick glucose 4.6</w:t>
      </w:r>
    </w:p>
    <w:p w:rsidR="000628B0" w:rsidRDefault="000628B0" w:rsidP="006E04DB">
      <w:pPr>
        <w:rPr>
          <w:sz w:val="24"/>
          <w:szCs w:val="24"/>
        </w:rPr>
      </w:pPr>
      <w:r>
        <w:rPr>
          <w:sz w:val="24"/>
          <w:szCs w:val="24"/>
        </w:rPr>
        <w:t>Stroke team is notified as soon as patient arrives</w:t>
      </w:r>
    </w:p>
    <w:p w:rsidR="000628B0" w:rsidRDefault="000628B0" w:rsidP="006E04DB">
      <w:pPr>
        <w:rPr>
          <w:sz w:val="24"/>
          <w:szCs w:val="24"/>
        </w:rPr>
      </w:pPr>
      <w:r>
        <w:rPr>
          <w:sz w:val="24"/>
          <w:szCs w:val="24"/>
        </w:rPr>
        <w:t>IVs to be inserted, blood to be drawn (</w:t>
      </w:r>
      <w:r w:rsidR="0053554E">
        <w:rPr>
          <w:sz w:val="24"/>
          <w:szCs w:val="24"/>
        </w:rPr>
        <w:t>lavender</w:t>
      </w:r>
      <w:r>
        <w:rPr>
          <w:sz w:val="24"/>
          <w:szCs w:val="24"/>
        </w:rPr>
        <w:t>, l</w:t>
      </w:r>
      <w:r w:rsidR="0053554E">
        <w:rPr>
          <w:sz w:val="24"/>
          <w:szCs w:val="24"/>
        </w:rPr>
        <w:t>ight blue, green)</w:t>
      </w:r>
    </w:p>
    <w:p w:rsidR="0053554E" w:rsidRDefault="0053554E" w:rsidP="006E04DB">
      <w:pPr>
        <w:rPr>
          <w:sz w:val="24"/>
          <w:szCs w:val="24"/>
        </w:rPr>
      </w:pPr>
      <w:r>
        <w:rPr>
          <w:sz w:val="24"/>
          <w:szCs w:val="24"/>
        </w:rPr>
        <w:t>Pt. goes to CT – need to re-enact this somehow…….maybe a pause???</w:t>
      </w:r>
    </w:p>
    <w:p w:rsidR="0053554E" w:rsidRDefault="0053554E" w:rsidP="006E04DB">
      <w:pPr>
        <w:rPr>
          <w:sz w:val="24"/>
          <w:szCs w:val="24"/>
        </w:rPr>
      </w:pPr>
      <w:r>
        <w:rPr>
          <w:sz w:val="24"/>
          <w:szCs w:val="24"/>
        </w:rPr>
        <w:t>CT shows ischemic stroke: declared a candidate for tpa</w:t>
      </w:r>
    </w:p>
    <w:p w:rsidR="0053554E" w:rsidRDefault="0053554E" w:rsidP="006E04DB">
      <w:pPr>
        <w:rPr>
          <w:sz w:val="24"/>
          <w:szCs w:val="24"/>
        </w:rPr>
      </w:pPr>
      <w:r>
        <w:rPr>
          <w:sz w:val="24"/>
          <w:szCs w:val="24"/>
        </w:rPr>
        <w:t>Need to check INR results (1.2)</w:t>
      </w:r>
    </w:p>
    <w:p w:rsidR="0053554E" w:rsidRDefault="009F22AD" w:rsidP="006E04DB">
      <w:pPr>
        <w:rPr>
          <w:sz w:val="24"/>
          <w:szCs w:val="24"/>
        </w:rPr>
      </w:pPr>
      <w:r>
        <w:rPr>
          <w:sz w:val="24"/>
          <w:szCs w:val="24"/>
        </w:rPr>
        <w:t>Nurse n</w:t>
      </w:r>
      <w:r w:rsidR="0053554E">
        <w:rPr>
          <w:sz w:val="24"/>
          <w:szCs w:val="24"/>
        </w:rPr>
        <w:t>eed</w:t>
      </w:r>
      <w:r>
        <w:rPr>
          <w:sz w:val="24"/>
          <w:szCs w:val="24"/>
        </w:rPr>
        <w:t>s</w:t>
      </w:r>
      <w:r w:rsidR="0053554E">
        <w:rPr>
          <w:sz w:val="24"/>
          <w:szCs w:val="24"/>
        </w:rPr>
        <w:t xml:space="preserve"> to draw up 10% for MD to give; 90% will be used for infusion</w:t>
      </w:r>
    </w:p>
    <w:p w:rsidR="000628B0" w:rsidRPr="006E04DB" w:rsidRDefault="000628B0" w:rsidP="006E04DB">
      <w:pPr>
        <w:rPr>
          <w:sz w:val="24"/>
          <w:szCs w:val="24"/>
        </w:rPr>
      </w:pPr>
    </w:p>
    <w:p w:rsidR="006E04DB" w:rsidRPr="006E04DB" w:rsidRDefault="006E04DB" w:rsidP="006E04DB">
      <w:pPr>
        <w:rPr>
          <w:sz w:val="28"/>
          <w:szCs w:val="28"/>
        </w:rPr>
      </w:pPr>
    </w:p>
    <w:p w:rsidR="006E04DB" w:rsidRPr="006E04DB" w:rsidRDefault="006E04DB" w:rsidP="006E04DB">
      <w:pPr>
        <w:rPr>
          <w:sz w:val="32"/>
          <w:szCs w:val="32"/>
        </w:rPr>
      </w:pPr>
    </w:p>
    <w:p w:rsidR="00C77DDE" w:rsidRDefault="00D41BCF" w:rsidP="009F22AD">
      <w:pPr>
        <w:jc w:val="center"/>
        <w:rPr>
          <w:b/>
          <w:sz w:val="32"/>
          <w:szCs w:val="32"/>
        </w:rPr>
      </w:pPr>
      <w:r w:rsidRPr="006E04DB">
        <w:rPr>
          <w:b/>
          <w:sz w:val="32"/>
          <w:szCs w:val="32"/>
        </w:rPr>
        <w:t>Scenario – Stroke Protocol</w:t>
      </w:r>
    </w:p>
    <w:p w:rsidR="006E04DB" w:rsidRPr="006E04DB" w:rsidRDefault="006E04DB" w:rsidP="006E04DB">
      <w:pPr>
        <w:rPr>
          <w:b/>
          <w:sz w:val="32"/>
          <w:szCs w:val="32"/>
        </w:rPr>
      </w:pPr>
      <w:r>
        <w:rPr>
          <w:b/>
          <w:sz w:val="32"/>
          <w:szCs w:val="32"/>
        </w:rPr>
        <w:t>Observer 1 Checklist: Stroke Protocol</w:t>
      </w:r>
    </w:p>
    <w:p w:rsidR="00D41BCF" w:rsidRDefault="006E04DB" w:rsidP="00D41BCF">
      <w:r w:rsidRPr="006E04DB">
        <w:rPr>
          <w:sz w:val="24"/>
          <w:szCs w:val="24"/>
        </w:rPr>
        <w:t xml:space="preserve">Learning </w:t>
      </w:r>
      <w:r w:rsidR="00D41BCF" w:rsidRPr="006E04DB">
        <w:rPr>
          <w:sz w:val="24"/>
          <w:szCs w:val="24"/>
        </w:rPr>
        <w:t>Objectives</w:t>
      </w:r>
      <w:r w:rsidR="00D41BCF">
        <w:t xml:space="preserve">: </w:t>
      </w:r>
    </w:p>
    <w:p w:rsidR="006E04DB" w:rsidRDefault="006E04DB" w:rsidP="006E04D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Complete neurological assessment in patient with neurological presentation</w:t>
      </w:r>
    </w:p>
    <w:p w:rsidR="006E04DB" w:rsidRDefault="006E04DB" w:rsidP="006E04D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Recognize criteria and initiate stroke medical directive when appropriate</w:t>
      </w:r>
    </w:p>
    <w:p w:rsidR="006E04DB" w:rsidRDefault="006E04DB" w:rsidP="006E04D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Demonstrate understanding of st</w:t>
      </w:r>
      <w:r w:rsidR="00631200">
        <w:rPr>
          <w:sz w:val="24"/>
          <w:szCs w:val="24"/>
        </w:rPr>
        <w:t>roke medications (thrombolytics</w:t>
      </w:r>
      <w:r>
        <w:rPr>
          <w:sz w:val="24"/>
          <w:szCs w:val="24"/>
        </w:rPr>
        <w:t>) and oxygen including indications, side effects and its role in medical directive</w:t>
      </w:r>
    </w:p>
    <w:p w:rsidR="006E04DB" w:rsidRPr="006E04DB" w:rsidRDefault="006E04DB" w:rsidP="006E04D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Utilizes available resources appropriately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58"/>
        <w:gridCol w:w="630"/>
        <w:gridCol w:w="630"/>
        <w:gridCol w:w="4158"/>
      </w:tblGrid>
      <w:tr w:rsidR="009F22AD" w:rsidTr="009F22AD">
        <w:tc>
          <w:tcPr>
            <w:tcW w:w="4158" w:type="dxa"/>
          </w:tcPr>
          <w:p w:rsidR="009F22AD" w:rsidRPr="009F22AD" w:rsidRDefault="009F22AD" w:rsidP="00D41BCF"/>
        </w:tc>
        <w:tc>
          <w:tcPr>
            <w:tcW w:w="630" w:type="dxa"/>
          </w:tcPr>
          <w:p w:rsidR="009F22AD" w:rsidRPr="009F22AD" w:rsidRDefault="009F22AD" w:rsidP="009F22AD">
            <w:pPr>
              <w:jc w:val="center"/>
              <w:rPr>
                <w:b/>
              </w:rPr>
            </w:pPr>
            <w:r>
              <w:rPr>
                <w:b/>
              </w:rPr>
              <w:t>Y</w:t>
            </w:r>
          </w:p>
        </w:tc>
        <w:tc>
          <w:tcPr>
            <w:tcW w:w="630" w:type="dxa"/>
          </w:tcPr>
          <w:p w:rsidR="009F22AD" w:rsidRPr="009F22AD" w:rsidRDefault="009F22AD" w:rsidP="009F22AD">
            <w:pPr>
              <w:jc w:val="center"/>
              <w:rPr>
                <w:b/>
              </w:rPr>
            </w:pPr>
            <w:r w:rsidRPr="009F22AD">
              <w:rPr>
                <w:b/>
              </w:rPr>
              <w:t>N</w:t>
            </w:r>
          </w:p>
        </w:tc>
        <w:tc>
          <w:tcPr>
            <w:tcW w:w="4158" w:type="dxa"/>
          </w:tcPr>
          <w:p w:rsidR="009F22AD" w:rsidRPr="009F22AD" w:rsidRDefault="009F22AD" w:rsidP="009F22AD">
            <w:pPr>
              <w:jc w:val="center"/>
              <w:rPr>
                <w:b/>
              </w:rPr>
            </w:pPr>
            <w:r w:rsidRPr="009F22AD">
              <w:rPr>
                <w:b/>
              </w:rPr>
              <w:t>Comments</w:t>
            </w:r>
          </w:p>
        </w:tc>
      </w:tr>
      <w:tr w:rsidR="009F22AD" w:rsidTr="009F22AD">
        <w:tc>
          <w:tcPr>
            <w:tcW w:w="4158" w:type="dxa"/>
          </w:tcPr>
          <w:p w:rsidR="009F22AD" w:rsidRDefault="009F22AD" w:rsidP="00F56360">
            <w:r>
              <w:t>Activated stroke team</w:t>
            </w:r>
          </w:p>
        </w:tc>
        <w:tc>
          <w:tcPr>
            <w:tcW w:w="630" w:type="dxa"/>
          </w:tcPr>
          <w:p w:rsidR="009F22AD" w:rsidRDefault="009F22AD" w:rsidP="00D41BCF"/>
        </w:tc>
        <w:tc>
          <w:tcPr>
            <w:tcW w:w="630" w:type="dxa"/>
          </w:tcPr>
          <w:p w:rsidR="009F22AD" w:rsidRDefault="009F22AD" w:rsidP="00D41BCF"/>
        </w:tc>
        <w:tc>
          <w:tcPr>
            <w:tcW w:w="4158" w:type="dxa"/>
          </w:tcPr>
          <w:p w:rsidR="009F22AD" w:rsidRDefault="009F22AD" w:rsidP="00D41BCF"/>
        </w:tc>
      </w:tr>
      <w:tr w:rsidR="009F22AD" w:rsidTr="009F22AD">
        <w:tc>
          <w:tcPr>
            <w:tcW w:w="4158" w:type="dxa"/>
          </w:tcPr>
          <w:p w:rsidR="009F22AD" w:rsidRDefault="009F22AD" w:rsidP="00D41BCF">
            <w:r>
              <w:t>Hand hygiene completed</w:t>
            </w:r>
          </w:p>
        </w:tc>
        <w:tc>
          <w:tcPr>
            <w:tcW w:w="630" w:type="dxa"/>
          </w:tcPr>
          <w:p w:rsidR="009F22AD" w:rsidRDefault="009F22AD" w:rsidP="00D41BCF"/>
        </w:tc>
        <w:tc>
          <w:tcPr>
            <w:tcW w:w="630" w:type="dxa"/>
          </w:tcPr>
          <w:p w:rsidR="009F22AD" w:rsidRDefault="009F22AD" w:rsidP="00D41BCF"/>
        </w:tc>
        <w:tc>
          <w:tcPr>
            <w:tcW w:w="4158" w:type="dxa"/>
          </w:tcPr>
          <w:p w:rsidR="009F22AD" w:rsidRDefault="009F22AD" w:rsidP="00D41BCF"/>
        </w:tc>
      </w:tr>
      <w:tr w:rsidR="009F22AD" w:rsidTr="009F22AD">
        <w:tc>
          <w:tcPr>
            <w:tcW w:w="4158" w:type="dxa"/>
          </w:tcPr>
          <w:p w:rsidR="009F22AD" w:rsidRDefault="009F22AD" w:rsidP="00D41BCF">
            <w:r>
              <w:t>Calibrated weigh scale or discussed need for weight of patient</w:t>
            </w:r>
          </w:p>
        </w:tc>
        <w:tc>
          <w:tcPr>
            <w:tcW w:w="630" w:type="dxa"/>
          </w:tcPr>
          <w:p w:rsidR="009F22AD" w:rsidRDefault="009F22AD" w:rsidP="00D41BCF"/>
        </w:tc>
        <w:tc>
          <w:tcPr>
            <w:tcW w:w="630" w:type="dxa"/>
          </w:tcPr>
          <w:p w:rsidR="009F22AD" w:rsidRDefault="009F22AD" w:rsidP="00D41BCF"/>
        </w:tc>
        <w:tc>
          <w:tcPr>
            <w:tcW w:w="4158" w:type="dxa"/>
          </w:tcPr>
          <w:p w:rsidR="009F22AD" w:rsidRDefault="009F22AD" w:rsidP="00D41BCF"/>
        </w:tc>
      </w:tr>
      <w:tr w:rsidR="009F22AD" w:rsidTr="009F22AD">
        <w:tc>
          <w:tcPr>
            <w:tcW w:w="4158" w:type="dxa"/>
          </w:tcPr>
          <w:p w:rsidR="009F22AD" w:rsidRDefault="009F22AD" w:rsidP="00D41BCF">
            <w:r>
              <w:t>Undressed patient, introduced self</w:t>
            </w:r>
          </w:p>
        </w:tc>
        <w:tc>
          <w:tcPr>
            <w:tcW w:w="630" w:type="dxa"/>
          </w:tcPr>
          <w:p w:rsidR="009F22AD" w:rsidRDefault="009F22AD" w:rsidP="00D41BCF"/>
        </w:tc>
        <w:tc>
          <w:tcPr>
            <w:tcW w:w="630" w:type="dxa"/>
          </w:tcPr>
          <w:p w:rsidR="009F22AD" w:rsidRDefault="009F22AD" w:rsidP="00D41BCF"/>
        </w:tc>
        <w:tc>
          <w:tcPr>
            <w:tcW w:w="4158" w:type="dxa"/>
          </w:tcPr>
          <w:p w:rsidR="009F22AD" w:rsidRDefault="009F22AD" w:rsidP="00D41BCF"/>
        </w:tc>
      </w:tr>
      <w:tr w:rsidR="009F22AD" w:rsidTr="009F22AD">
        <w:tc>
          <w:tcPr>
            <w:tcW w:w="4158" w:type="dxa"/>
          </w:tcPr>
          <w:p w:rsidR="009F22AD" w:rsidRDefault="009F22AD" w:rsidP="00D41BCF">
            <w:r>
              <w:t>Attached to monitor; assessment of airway, breathing and circulation- completed vital signs and interpreted rhythm on monitor</w:t>
            </w:r>
          </w:p>
        </w:tc>
        <w:tc>
          <w:tcPr>
            <w:tcW w:w="630" w:type="dxa"/>
          </w:tcPr>
          <w:p w:rsidR="009F22AD" w:rsidRDefault="009F22AD" w:rsidP="00D41BCF"/>
        </w:tc>
        <w:tc>
          <w:tcPr>
            <w:tcW w:w="630" w:type="dxa"/>
          </w:tcPr>
          <w:p w:rsidR="009F22AD" w:rsidRDefault="009F22AD" w:rsidP="00D41BCF"/>
        </w:tc>
        <w:tc>
          <w:tcPr>
            <w:tcW w:w="4158" w:type="dxa"/>
          </w:tcPr>
          <w:p w:rsidR="009F22AD" w:rsidRDefault="009F22AD" w:rsidP="00D41BCF"/>
        </w:tc>
      </w:tr>
      <w:tr w:rsidR="009F22AD" w:rsidTr="009F22AD">
        <w:tc>
          <w:tcPr>
            <w:tcW w:w="4158" w:type="dxa"/>
          </w:tcPr>
          <w:p w:rsidR="009F22AD" w:rsidRDefault="009F22AD" w:rsidP="00D41BCF">
            <w:r>
              <w:t>Assessment of neurological system</w:t>
            </w:r>
          </w:p>
        </w:tc>
        <w:tc>
          <w:tcPr>
            <w:tcW w:w="630" w:type="dxa"/>
          </w:tcPr>
          <w:p w:rsidR="009F22AD" w:rsidRDefault="009F22AD" w:rsidP="00D41BCF"/>
        </w:tc>
        <w:tc>
          <w:tcPr>
            <w:tcW w:w="630" w:type="dxa"/>
          </w:tcPr>
          <w:p w:rsidR="009F22AD" w:rsidRDefault="009F22AD" w:rsidP="00D41BCF"/>
        </w:tc>
        <w:tc>
          <w:tcPr>
            <w:tcW w:w="4158" w:type="dxa"/>
          </w:tcPr>
          <w:p w:rsidR="009F22AD" w:rsidRDefault="009F22AD" w:rsidP="00D41BCF"/>
        </w:tc>
      </w:tr>
      <w:tr w:rsidR="009F22AD" w:rsidTr="009F22AD">
        <w:tc>
          <w:tcPr>
            <w:tcW w:w="4158" w:type="dxa"/>
          </w:tcPr>
          <w:p w:rsidR="009F22AD" w:rsidRDefault="009F22AD" w:rsidP="00D41BCF">
            <w:r>
              <w:t>Completed finger pick</w:t>
            </w:r>
          </w:p>
        </w:tc>
        <w:tc>
          <w:tcPr>
            <w:tcW w:w="630" w:type="dxa"/>
          </w:tcPr>
          <w:p w:rsidR="009F22AD" w:rsidRDefault="009F22AD" w:rsidP="00D41BCF"/>
        </w:tc>
        <w:tc>
          <w:tcPr>
            <w:tcW w:w="630" w:type="dxa"/>
          </w:tcPr>
          <w:p w:rsidR="009F22AD" w:rsidRDefault="009F22AD" w:rsidP="00D41BCF"/>
        </w:tc>
        <w:tc>
          <w:tcPr>
            <w:tcW w:w="4158" w:type="dxa"/>
          </w:tcPr>
          <w:p w:rsidR="009F22AD" w:rsidRDefault="009F22AD" w:rsidP="00D41BCF"/>
        </w:tc>
      </w:tr>
      <w:tr w:rsidR="009F22AD" w:rsidTr="009F22AD">
        <w:tc>
          <w:tcPr>
            <w:tcW w:w="4158" w:type="dxa"/>
          </w:tcPr>
          <w:p w:rsidR="009F22AD" w:rsidRDefault="009F22AD" w:rsidP="00D41BCF">
            <w:r>
              <w:t>Inserted IVs, drew lab work</w:t>
            </w:r>
          </w:p>
        </w:tc>
        <w:tc>
          <w:tcPr>
            <w:tcW w:w="630" w:type="dxa"/>
          </w:tcPr>
          <w:p w:rsidR="009F22AD" w:rsidRDefault="009F22AD" w:rsidP="00D41BCF"/>
        </w:tc>
        <w:tc>
          <w:tcPr>
            <w:tcW w:w="630" w:type="dxa"/>
          </w:tcPr>
          <w:p w:rsidR="009F22AD" w:rsidRDefault="009F22AD" w:rsidP="00D41BCF"/>
        </w:tc>
        <w:tc>
          <w:tcPr>
            <w:tcW w:w="4158" w:type="dxa"/>
          </w:tcPr>
          <w:p w:rsidR="009F22AD" w:rsidRDefault="009F22AD" w:rsidP="00D41BCF"/>
        </w:tc>
      </w:tr>
      <w:tr w:rsidR="009F22AD" w:rsidTr="009F22AD">
        <w:tc>
          <w:tcPr>
            <w:tcW w:w="4158" w:type="dxa"/>
          </w:tcPr>
          <w:p w:rsidR="009F22AD" w:rsidRDefault="009F22AD" w:rsidP="00D41BCF">
            <w:r>
              <w:t>tPa was appropriately mixed and administered</w:t>
            </w:r>
          </w:p>
        </w:tc>
        <w:tc>
          <w:tcPr>
            <w:tcW w:w="630" w:type="dxa"/>
          </w:tcPr>
          <w:p w:rsidR="009F22AD" w:rsidRDefault="009F22AD" w:rsidP="00D41BCF"/>
        </w:tc>
        <w:tc>
          <w:tcPr>
            <w:tcW w:w="630" w:type="dxa"/>
          </w:tcPr>
          <w:p w:rsidR="009F22AD" w:rsidRDefault="009F22AD" w:rsidP="00D41BCF"/>
        </w:tc>
        <w:tc>
          <w:tcPr>
            <w:tcW w:w="4158" w:type="dxa"/>
          </w:tcPr>
          <w:p w:rsidR="009F22AD" w:rsidRDefault="009F22AD" w:rsidP="00D41BCF"/>
        </w:tc>
      </w:tr>
      <w:tr w:rsidR="009F22AD" w:rsidTr="009F22AD">
        <w:tc>
          <w:tcPr>
            <w:tcW w:w="4158" w:type="dxa"/>
          </w:tcPr>
          <w:p w:rsidR="009F22AD" w:rsidRDefault="009F22AD" w:rsidP="00D41BCF">
            <w:r>
              <w:t>Communicated with family</w:t>
            </w:r>
          </w:p>
        </w:tc>
        <w:tc>
          <w:tcPr>
            <w:tcW w:w="630" w:type="dxa"/>
          </w:tcPr>
          <w:p w:rsidR="009F22AD" w:rsidRDefault="009F22AD" w:rsidP="00D41BCF"/>
        </w:tc>
        <w:tc>
          <w:tcPr>
            <w:tcW w:w="630" w:type="dxa"/>
          </w:tcPr>
          <w:p w:rsidR="009F22AD" w:rsidRDefault="009F22AD" w:rsidP="00D41BCF"/>
        </w:tc>
        <w:tc>
          <w:tcPr>
            <w:tcW w:w="4158" w:type="dxa"/>
          </w:tcPr>
          <w:p w:rsidR="009F22AD" w:rsidRDefault="009F22AD" w:rsidP="00D41BCF"/>
        </w:tc>
      </w:tr>
    </w:tbl>
    <w:p w:rsidR="00D41BCF" w:rsidRDefault="00D41BCF" w:rsidP="00D41BCF"/>
    <w:p w:rsidR="00D41BCF" w:rsidRDefault="00D41BCF" w:rsidP="00D41BCF"/>
    <w:p w:rsidR="00D41BCF" w:rsidRDefault="00D41BCF" w:rsidP="00D41BCF"/>
    <w:p w:rsidR="00D41BCF" w:rsidRDefault="00D41BCF" w:rsidP="00D41BCF"/>
    <w:p w:rsidR="00D41BCF" w:rsidRDefault="00D41BCF" w:rsidP="00D41BCF"/>
    <w:p w:rsidR="00D41BCF" w:rsidRDefault="00D41BCF" w:rsidP="00D41BCF"/>
    <w:p w:rsidR="00D41BCF" w:rsidRDefault="00D41BCF" w:rsidP="00D41BCF"/>
    <w:p w:rsidR="00D41BCF" w:rsidRDefault="00D41BCF" w:rsidP="00D41BCF"/>
    <w:p w:rsidR="00D41BCF" w:rsidRDefault="00D41BCF" w:rsidP="00D41BCF"/>
    <w:p w:rsidR="00D41BCF" w:rsidRDefault="000D0435" w:rsidP="00D41BCF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Observer 2: Team Communication</w:t>
      </w:r>
      <w:r w:rsidR="00631200">
        <w:rPr>
          <w:b/>
          <w:sz w:val="32"/>
          <w:szCs w:val="32"/>
        </w:rPr>
        <w:t xml:space="preserve"> &amp; Documentation</w:t>
      </w:r>
      <w:r>
        <w:rPr>
          <w:b/>
          <w:sz w:val="32"/>
          <w:szCs w:val="32"/>
        </w:rPr>
        <w:t xml:space="preserve"> Checklist</w:t>
      </w:r>
    </w:p>
    <w:p w:rsidR="000D0435" w:rsidRDefault="000D0435" w:rsidP="00D41BCF">
      <w:pPr>
        <w:rPr>
          <w:sz w:val="24"/>
          <w:szCs w:val="24"/>
        </w:rPr>
      </w:pPr>
      <w:r>
        <w:rPr>
          <w:sz w:val="24"/>
          <w:szCs w:val="24"/>
        </w:rPr>
        <w:t>Teamwork objectives:</w:t>
      </w:r>
    </w:p>
    <w:p w:rsidR="000D0435" w:rsidRDefault="000D0435" w:rsidP="000D043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Demonstrate clear, specific and timely communication with other team members and family members.</w:t>
      </w:r>
    </w:p>
    <w:p w:rsidR="000D0435" w:rsidRDefault="000D0435" w:rsidP="000D043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Demonstrate appropriate and timely use of resources</w:t>
      </w:r>
    </w:p>
    <w:p w:rsidR="000D0435" w:rsidRDefault="000D0435" w:rsidP="000D0435">
      <w:pPr>
        <w:pStyle w:val="ListParagraph"/>
        <w:rPr>
          <w:sz w:val="24"/>
          <w:szCs w:val="24"/>
        </w:rPr>
      </w:pPr>
    </w:p>
    <w:p w:rsidR="000D0435" w:rsidRPr="000D0435" w:rsidRDefault="000D0435" w:rsidP="000D0435">
      <w:pPr>
        <w:pStyle w:val="ListParagraph"/>
        <w:rPr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798"/>
        <w:gridCol w:w="683"/>
        <w:gridCol w:w="577"/>
        <w:gridCol w:w="3798"/>
      </w:tblGrid>
      <w:tr w:rsidR="00631200" w:rsidTr="00631200">
        <w:tc>
          <w:tcPr>
            <w:tcW w:w="3798" w:type="dxa"/>
          </w:tcPr>
          <w:p w:rsidR="000D0435" w:rsidRPr="000D0435" w:rsidRDefault="000D0435" w:rsidP="000D0435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Members</w:t>
            </w:r>
          </w:p>
        </w:tc>
        <w:tc>
          <w:tcPr>
            <w:tcW w:w="683" w:type="dxa"/>
          </w:tcPr>
          <w:p w:rsidR="000D0435" w:rsidRPr="000D0435" w:rsidRDefault="000D0435" w:rsidP="000D0435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r w:rsidRPr="000D0435">
              <w:rPr>
                <w:b/>
                <w:sz w:val="24"/>
                <w:szCs w:val="24"/>
              </w:rPr>
              <w:t>Y</w:t>
            </w:r>
          </w:p>
        </w:tc>
        <w:tc>
          <w:tcPr>
            <w:tcW w:w="577" w:type="dxa"/>
          </w:tcPr>
          <w:p w:rsidR="000D0435" w:rsidRPr="000D0435" w:rsidRDefault="000D0435" w:rsidP="000D0435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r w:rsidRPr="000D0435">
              <w:rPr>
                <w:b/>
                <w:sz w:val="24"/>
                <w:szCs w:val="24"/>
              </w:rPr>
              <w:t>N</w:t>
            </w:r>
          </w:p>
        </w:tc>
        <w:tc>
          <w:tcPr>
            <w:tcW w:w="3798" w:type="dxa"/>
          </w:tcPr>
          <w:p w:rsidR="000D0435" w:rsidRPr="000D0435" w:rsidRDefault="000D0435" w:rsidP="000D0435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r w:rsidRPr="000D0435">
              <w:rPr>
                <w:b/>
                <w:sz w:val="24"/>
                <w:szCs w:val="24"/>
              </w:rPr>
              <w:t>Comments</w:t>
            </w:r>
          </w:p>
        </w:tc>
      </w:tr>
      <w:tr w:rsidR="00631200" w:rsidTr="00631200">
        <w:tc>
          <w:tcPr>
            <w:tcW w:w="3798" w:type="dxa"/>
          </w:tcPr>
          <w:p w:rsidR="000D0435" w:rsidRDefault="000D0435" w:rsidP="000D043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Are concise, clear and specific in communication</w:t>
            </w:r>
          </w:p>
        </w:tc>
        <w:tc>
          <w:tcPr>
            <w:tcW w:w="683" w:type="dxa"/>
          </w:tcPr>
          <w:p w:rsidR="000D0435" w:rsidRDefault="000D0435" w:rsidP="000D0435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577" w:type="dxa"/>
          </w:tcPr>
          <w:p w:rsidR="000D0435" w:rsidRDefault="000D0435" w:rsidP="000D0435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798" w:type="dxa"/>
          </w:tcPr>
          <w:p w:rsidR="000D0435" w:rsidRDefault="000D0435" w:rsidP="000D0435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631200" w:rsidTr="00631200">
        <w:tc>
          <w:tcPr>
            <w:tcW w:w="3798" w:type="dxa"/>
          </w:tcPr>
          <w:p w:rsidR="000D0435" w:rsidRDefault="000D0435" w:rsidP="000D043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Seek information from all available resources</w:t>
            </w:r>
          </w:p>
        </w:tc>
        <w:tc>
          <w:tcPr>
            <w:tcW w:w="683" w:type="dxa"/>
          </w:tcPr>
          <w:p w:rsidR="000D0435" w:rsidRDefault="000D0435" w:rsidP="000D0435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577" w:type="dxa"/>
          </w:tcPr>
          <w:p w:rsidR="000D0435" w:rsidRDefault="000D0435" w:rsidP="000D0435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798" w:type="dxa"/>
          </w:tcPr>
          <w:p w:rsidR="000D0435" w:rsidRDefault="000D0435" w:rsidP="000D0435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631200" w:rsidTr="00631200">
        <w:tc>
          <w:tcPr>
            <w:tcW w:w="3798" w:type="dxa"/>
          </w:tcPr>
          <w:p w:rsidR="000D0435" w:rsidRDefault="000D0435" w:rsidP="00631200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Activated appropriate personnel in timely and acceptable ma</w:t>
            </w:r>
            <w:r w:rsidR="00631200">
              <w:rPr>
                <w:sz w:val="24"/>
                <w:szCs w:val="24"/>
              </w:rPr>
              <w:t xml:space="preserve">nner reporting key inclusions (Situation, Background, Assessment and Recommendations) </w:t>
            </w:r>
          </w:p>
        </w:tc>
        <w:tc>
          <w:tcPr>
            <w:tcW w:w="683" w:type="dxa"/>
          </w:tcPr>
          <w:p w:rsidR="000D0435" w:rsidRDefault="000D0435" w:rsidP="000D0435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577" w:type="dxa"/>
          </w:tcPr>
          <w:p w:rsidR="000D0435" w:rsidRDefault="000D0435" w:rsidP="000D0435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798" w:type="dxa"/>
          </w:tcPr>
          <w:p w:rsidR="000D0435" w:rsidRDefault="000D0435" w:rsidP="000D0435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631200" w:rsidTr="00631200">
        <w:tc>
          <w:tcPr>
            <w:tcW w:w="3798" w:type="dxa"/>
          </w:tcPr>
          <w:p w:rsidR="000D0435" w:rsidRDefault="00631200" w:rsidP="000D043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Communicated with family regularly</w:t>
            </w:r>
          </w:p>
        </w:tc>
        <w:tc>
          <w:tcPr>
            <w:tcW w:w="683" w:type="dxa"/>
          </w:tcPr>
          <w:p w:rsidR="000D0435" w:rsidRDefault="000D0435" w:rsidP="000D0435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577" w:type="dxa"/>
          </w:tcPr>
          <w:p w:rsidR="000D0435" w:rsidRDefault="000D0435" w:rsidP="000D0435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798" w:type="dxa"/>
          </w:tcPr>
          <w:p w:rsidR="000D0435" w:rsidRDefault="000D0435" w:rsidP="000D0435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631200" w:rsidTr="00631200">
        <w:tc>
          <w:tcPr>
            <w:tcW w:w="3798" w:type="dxa"/>
          </w:tcPr>
          <w:p w:rsidR="000D0435" w:rsidRDefault="00631200" w:rsidP="000D043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Did team members document all critical information?</w:t>
            </w:r>
          </w:p>
        </w:tc>
        <w:tc>
          <w:tcPr>
            <w:tcW w:w="683" w:type="dxa"/>
          </w:tcPr>
          <w:p w:rsidR="000D0435" w:rsidRDefault="000D0435" w:rsidP="000D0435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577" w:type="dxa"/>
          </w:tcPr>
          <w:p w:rsidR="000D0435" w:rsidRDefault="000D0435" w:rsidP="000D0435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798" w:type="dxa"/>
          </w:tcPr>
          <w:p w:rsidR="000D0435" w:rsidRDefault="000D0435" w:rsidP="000D0435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631200" w:rsidTr="00631200">
        <w:tc>
          <w:tcPr>
            <w:tcW w:w="3798" w:type="dxa"/>
          </w:tcPr>
          <w:p w:rsidR="000D0435" w:rsidRDefault="000D0435" w:rsidP="000D0435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683" w:type="dxa"/>
          </w:tcPr>
          <w:p w:rsidR="000D0435" w:rsidRDefault="000D0435" w:rsidP="000D0435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577" w:type="dxa"/>
          </w:tcPr>
          <w:p w:rsidR="000D0435" w:rsidRDefault="000D0435" w:rsidP="000D0435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798" w:type="dxa"/>
          </w:tcPr>
          <w:p w:rsidR="000D0435" w:rsidRDefault="000D0435" w:rsidP="000D0435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p w:rsidR="000D0435" w:rsidRPr="000D0435" w:rsidRDefault="000D0435" w:rsidP="000D0435">
      <w:pPr>
        <w:pStyle w:val="ListParagraph"/>
        <w:rPr>
          <w:sz w:val="24"/>
          <w:szCs w:val="24"/>
        </w:rPr>
      </w:pPr>
    </w:p>
    <w:p w:rsidR="00D41BCF" w:rsidRDefault="00D41BCF" w:rsidP="00D41BCF"/>
    <w:p w:rsidR="00D41BCF" w:rsidRDefault="00D41BCF" w:rsidP="00D41BCF"/>
    <w:p w:rsidR="00D41BCF" w:rsidRDefault="00D41BCF" w:rsidP="00D41BCF"/>
    <w:p w:rsidR="00D41BCF" w:rsidRDefault="00D41BCF" w:rsidP="00D41BCF"/>
    <w:p w:rsidR="00D41BCF" w:rsidRDefault="00D41BCF" w:rsidP="00D41BCF"/>
    <w:p w:rsidR="00D41BCF" w:rsidRDefault="00D41BCF" w:rsidP="00D41BCF"/>
    <w:p w:rsidR="00D41BCF" w:rsidRDefault="00D41BCF" w:rsidP="00D41BCF"/>
    <w:p w:rsidR="00D41BCF" w:rsidRDefault="00D41BCF" w:rsidP="00D41BCF"/>
    <w:p w:rsidR="00D41BCF" w:rsidRDefault="00D41BCF" w:rsidP="00D41BCF"/>
    <w:p w:rsidR="00D41BCF" w:rsidRDefault="00D41BCF" w:rsidP="00D41BCF"/>
    <w:p w:rsidR="00D41BCF" w:rsidRDefault="00D41BCF" w:rsidP="00D41BCF"/>
    <w:p w:rsidR="00D41BCF" w:rsidRDefault="00D41BCF" w:rsidP="00D41BCF"/>
    <w:p w:rsidR="00631200" w:rsidRDefault="00631200" w:rsidP="00631200">
      <w:pPr>
        <w:rPr>
          <w:b/>
          <w:sz w:val="32"/>
          <w:szCs w:val="32"/>
        </w:rPr>
      </w:pPr>
      <w:r>
        <w:rPr>
          <w:b/>
          <w:sz w:val="32"/>
          <w:szCs w:val="32"/>
        </w:rPr>
        <w:t>Observer 3: Team dynamics</w:t>
      </w:r>
    </w:p>
    <w:p w:rsidR="00631200" w:rsidRDefault="00631200" w:rsidP="00631200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A039A9">
        <w:rPr>
          <w:sz w:val="24"/>
          <w:szCs w:val="24"/>
        </w:rPr>
        <w:t>List examples of effective communication you observed during this scenario (including closed loop communication).</w:t>
      </w:r>
    </w:p>
    <w:p w:rsidR="00631200" w:rsidRDefault="00631200" w:rsidP="00631200">
      <w:pPr>
        <w:rPr>
          <w:sz w:val="24"/>
          <w:szCs w:val="24"/>
        </w:rPr>
      </w:pPr>
    </w:p>
    <w:p w:rsidR="00631200" w:rsidRDefault="00631200" w:rsidP="00631200">
      <w:pPr>
        <w:rPr>
          <w:sz w:val="24"/>
          <w:szCs w:val="24"/>
        </w:rPr>
      </w:pPr>
    </w:p>
    <w:p w:rsidR="00631200" w:rsidRDefault="00631200" w:rsidP="00631200">
      <w:pPr>
        <w:rPr>
          <w:sz w:val="24"/>
          <w:szCs w:val="24"/>
        </w:rPr>
      </w:pPr>
    </w:p>
    <w:p w:rsidR="00631200" w:rsidRDefault="00631200" w:rsidP="00631200">
      <w:pPr>
        <w:rPr>
          <w:sz w:val="24"/>
          <w:szCs w:val="24"/>
        </w:rPr>
      </w:pPr>
    </w:p>
    <w:p w:rsidR="00631200" w:rsidRDefault="00631200" w:rsidP="00631200">
      <w:pPr>
        <w:rPr>
          <w:sz w:val="24"/>
          <w:szCs w:val="24"/>
        </w:rPr>
      </w:pPr>
    </w:p>
    <w:p w:rsidR="00631200" w:rsidRDefault="00631200" w:rsidP="0063120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Have you observed times in which communication was unclear and you did not observe closed-loop communication? If so, provide examples and explained how the closed loop communication would have improved the scenario. </w:t>
      </w:r>
    </w:p>
    <w:p w:rsidR="00631200" w:rsidRDefault="00631200" w:rsidP="00631200">
      <w:pPr>
        <w:rPr>
          <w:sz w:val="24"/>
          <w:szCs w:val="24"/>
        </w:rPr>
      </w:pPr>
    </w:p>
    <w:p w:rsidR="00631200" w:rsidRDefault="00631200" w:rsidP="00631200">
      <w:pPr>
        <w:rPr>
          <w:sz w:val="24"/>
          <w:szCs w:val="24"/>
        </w:rPr>
      </w:pPr>
    </w:p>
    <w:p w:rsidR="00631200" w:rsidRDefault="00631200" w:rsidP="00631200">
      <w:pPr>
        <w:rPr>
          <w:sz w:val="24"/>
          <w:szCs w:val="24"/>
        </w:rPr>
      </w:pPr>
    </w:p>
    <w:p w:rsidR="00631200" w:rsidRDefault="00631200" w:rsidP="00631200">
      <w:pPr>
        <w:rPr>
          <w:sz w:val="24"/>
          <w:szCs w:val="24"/>
        </w:rPr>
      </w:pPr>
    </w:p>
    <w:p w:rsidR="00631200" w:rsidRDefault="00631200" w:rsidP="00631200">
      <w:pPr>
        <w:rPr>
          <w:sz w:val="24"/>
          <w:szCs w:val="24"/>
        </w:rPr>
      </w:pPr>
    </w:p>
    <w:p w:rsidR="00631200" w:rsidRDefault="00631200" w:rsidP="00631200">
      <w:pPr>
        <w:rPr>
          <w:sz w:val="24"/>
          <w:szCs w:val="24"/>
        </w:rPr>
      </w:pPr>
    </w:p>
    <w:p w:rsidR="00631200" w:rsidRDefault="00631200" w:rsidP="0063120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Were appropriate resources utilized well and in a timely fashion?</w:t>
      </w:r>
    </w:p>
    <w:p w:rsidR="00631200" w:rsidRPr="00A039A9" w:rsidRDefault="00631200" w:rsidP="0063120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Give examples. </w:t>
      </w:r>
    </w:p>
    <w:p w:rsidR="00631200" w:rsidRDefault="00631200" w:rsidP="00631200">
      <w:pPr>
        <w:pStyle w:val="ListParagraph"/>
        <w:rPr>
          <w:sz w:val="24"/>
          <w:szCs w:val="24"/>
        </w:rPr>
      </w:pPr>
    </w:p>
    <w:p w:rsidR="00631200" w:rsidRDefault="00631200" w:rsidP="00631200">
      <w:pPr>
        <w:pStyle w:val="ListParagraph"/>
        <w:rPr>
          <w:sz w:val="24"/>
          <w:szCs w:val="24"/>
        </w:rPr>
      </w:pPr>
    </w:p>
    <w:p w:rsidR="00631200" w:rsidRDefault="00631200" w:rsidP="00631200">
      <w:pPr>
        <w:pStyle w:val="ListParagraph"/>
        <w:rPr>
          <w:sz w:val="24"/>
          <w:szCs w:val="24"/>
        </w:rPr>
      </w:pPr>
    </w:p>
    <w:p w:rsidR="00D41BCF" w:rsidRDefault="00D41BCF" w:rsidP="00D41BCF"/>
    <w:p w:rsidR="00631200" w:rsidRDefault="00631200" w:rsidP="00D41BCF"/>
    <w:p w:rsidR="00631200" w:rsidRDefault="00631200" w:rsidP="00D41BCF"/>
    <w:p w:rsidR="00631200" w:rsidRDefault="00631200" w:rsidP="00D41BCF"/>
    <w:p w:rsidR="00631200" w:rsidRDefault="00631200" w:rsidP="00631200">
      <w:pPr>
        <w:pStyle w:val="ListParagraph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Observer 4: Assessment Observations of RN 1</w:t>
      </w:r>
    </w:p>
    <w:p w:rsidR="00631200" w:rsidRDefault="00631200" w:rsidP="00631200">
      <w:pPr>
        <w:pStyle w:val="ListParagraph"/>
        <w:rPr>
          <w:sz w:val="24"/>
          <w:szCs w:val="24"/>
        </w:rPr>
      </w:pPr>
    </w:p>
    <w:p w:rsidR="00631200" w:rsidRDefault="00631200" w:rsidP="00631200">
      <w:pPr>
        <w:pStyle w:val="ListParagraph"/>
        <w:rPr>
          <w:sz w:val="24"/>
          <w:szCs w:val="24"/>
        </w:rPr>
      </w:pPr>
    </w:p>
    <w:p w:rsidR="00631200" w:rsidRDefault="00631200" w:rsidP="00631200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Were key assessment and interventions organized and prioritized appropriately?</w:t>
      </w:r>
    </w:p>
    <w:p w:rsidR="00631200" w:rsidRDefault="00631200" w:rsidP="00631200">
      <w:pPr>
        <w:pStyle w:val="ListParagraph"/>
        <w:ind w:left="1080"/>
        <w:rPr>
          <w:sz w:val="24"/>
          <w:szCs w:val="24"/>
        </w:rPr>
      </w:pPr>
    </w:p>
    <w:p w:rsidR="00631200" w:rsidRDefault="00631200" w:rsidP="00631200">
      <w:pPr>
        <w:pStyle w:val="ListParagraph"/>
        <w:ind w:left="1080"/>
        <w:rPr>
          <w:sz w:val="24"/>
          <w:szCs w:val="24"/>
        </w:rPr>
      </w:pPr>
    </w:p>
    <w:p w:rsidR="00631200" w:rsidRDefault="00631200" w:rsidP="00631200">
      <w:pPr>
        <w:pStyle w:val="ListParagraph"/>
        <w:ind w:left="1080"/>
        <w:rPr>
          <w:sz w:val="24"/>
          <w:szCs w:val="24"/>
        </w:rPr>
      </w:pPr>
    </w:p>
    <w:p w:rsidR="00631200" w:rsidRDefault="00631200" w:rsidP="00631200">
      <w:pPr>
        <w:pStyle w:val="ListParagraph"/>
        <w:ind w:left="1080"/>
        <w:rPr>
          <w:sz w:val="24"/>
          <w:szCs w:val="24"/>
        </w:rPr>
      </w:pPr>
    </w:p>
    <w:p w:rsidR="00631200" w:rsidRDefault="00631200" w:rsidP="00631200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Describe collaboration efforts of RN 1 with RN 2.</w:t>
      </w:r>
    </w:p>
    <w:p w:rsidR="00631200" w:rsidRDefault="00631200" w:rsidP="00631200">
      <w:pPr>
        <w:rPr>
          <w:sz w:val="24"/>
          <w:szCs w:val="24"/>
        </w:rPr>
      </w:pPr>
    </w:p>
    <w:p w:rsidR="00631200" w:rsidRDefault="00631200" w:rsidP="00631200">
      <w:pPr>
        <w:rPr>
          <w:sz w:val="24"/>
          <w:szCs w:val="24"/>
        </w:rPr>
      </w:pPr>
    </w:p>
    <w:p w:rsidR="00631200" w:rsidRDefault="00631200" w:rsidP="00631200">
      <w:pPr>
        <w:rPr>
          <w:sz w:val="24"/>
          <w:szCs w:val="24"/>
        </w:rPr>
      </w:pPr>
    </w:p>
    <w:p w:rsidR="00631200" w:rsidRDefault="00631200" w:rsidP="00631200">
      <w:pPr>
        <w:rPr>
          <w:sz w:val="24"/>
          <w:szCs w:val="24"/>
        </w:rPr>
      </w:pPr>
    </w:p>
    <w:p w:rsidR="00631200" w:rsidRDefault="00631200" w:rsidP="00631200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Describe the interactions with family member/significant other.</w:t>
      </w:r>
    </w:p>
    <w:p w:rsidR="00631200" w:rsidRDefault="00631200" w:rsidP="00631200">
      <w:pPr>
        <w:rPr>
          <w:sz w:val="24"/>
          <w:szCs w:val="24"/>
        </w:rPr>
      </w:pPr>
    </w:p>
    <w:p w:rsidR="00631200" w:rsidRDefault="00631200" w:rsidP="00631200">
      <w:pPr>
        <w:rPr>
          <w:sz w:val="24"/>
          <w:szCs w:val="24"/>
        </w:rPr>
      </w:pPr>
    </w:p>
    <w:p w:rsidR="00631200" w:rsidRDefault="00631200" w:rsidP="00631200">
      <w:pPr>
        <w:rPr>
          <w:sz w:val="24"/>
          <w:szCs w:val="24"/>
        </w:rPr>
      </w:pPr>
    </w:p>
    <w:p w:rsidR="00631200" w:rsidRDefault="00631200" w:rsidP="00631200">
      <w:pPr>
        <w:rPr>
          <w:sz w:val="24"/>
          <w:szCs w:val="24"/>
        </w:rPr>
      </w:pPr>
    </w:p>
    <w:p w:rsidR="00631200" w:rsidRPr="00AE0996" w:rsidRDefault="00631200" w:rsidP="00631200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Describe the interactions with physician.</w:t>
      </w:r>
    </w:p>
    <w:p w:rsidR="00631200" w:rsidRDefault="00631200" w:rsidP="00631200">
      <w:pPr>
        <w:pStyle w:val="ListParagraph"/>
        <w:rPr>
          <w:sz w:val="24"/>
          <w:szCs w:val="24"/>
        </w:rPr>
      </w:pPr>
    </w:p>
    <w:p w:rsidR="00631200" w:rsidRDefault="00631200" w:rsidP="00631200">
      <w:pPr>
        <w:pStyle w:val="ListParagraph"/>
        <w:rPr>
          <w:sz w:val="24"/>
          <w:szCs w:val="24"/>
        </w:rPr>
      </w:pPr>
    </w:p>
    <w:p w:rsidR="00631200" w:rsidRPr="00A039A9" w:rsidRDefault="00631200" w:rsidP="00631200">
      <w:pPr>
        <w:pStyle w:val="ListParagraph"/>
        <w:rPr>
          <w:sz w:val="24"/>
          <w:szCs w:val="24"/>
        </w:rPr>
      </w:pPr>
    </w:p>
    <w:p w:rsidR="00631200" w:rsidRDefault="00631200" w:rsidP="00D41BCF"/>
    <w:p w:rsidR="00631200" w:rsidRDefault="00631200" w:rsidP="00D41BCF"/>
    <w:p w:rsidR="00D41BCF" w:rsidRDefault="00D41BCF" w:rsidP="00D41BCF"/>
    <w:p w:rsidR="00D41BCF" w:rsidRDefault="00D41BCF" w:rsidP="00D41BCF"/>
    <w:p w:rsidR="004A0824" w:rsidRDefault="004A0824" w:rsidP="00D41BCF"/>
    <w:p w:rsidR="004A0824" w:rsidRDefault="004A0824" w:rsidP="00D41BCF"/>
    <w:p w:rsidR="004A0824" w:rsidRPr="004A0824" w:rsidRDefault="004A0824" w:rsidP="004A0824"/>
    <w:sectPr w:rsidR="004A0824" w:rsidRPr="004A08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007FB8"/>
    <w:multiLevelType w:val="hybridMultilevel"/>
    <w:tmpl w:val="AD02BC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2B6C51"/>
    <w:multiLevelType w:val="hybridMultilevel"/>
    <w:tmpl w:val="46EEAC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AF24F9"/>
    <w:multiLevelType w:val="hybridMultilevel"/>
    <w:tmpl w:val="5B3807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DB5D5E"/>
    <w:multiLevelType w:val="hybridMultilevel"/>
    <w:tmpl w:val="D47ADC9E"/>
    <w:lvl w:ilvl="0" w:tplc="8E0E1D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1BE7966"/>
    <w:multiLevelType w:val="hybridMultilevel"/>
    <w:tmpl w:val="7C9C0D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1BCF"/>
    <w:rsid w:val="000628B0"/>
    <w:rsid w:val="00093ABD"/>
    <w:rsid w:val="000B5664"/>
    <w:rsid w:val="000D0435"/>
    <w:rsid w:val="001371A5"/>
    <w:rsid w:val="002A0EBC"/>
    <w:rsid w:val="003D7D07"/>
    <w:rsid w:val="00433383"/>
    <w:rsid w:val="004A0824"/>
    <w:rsid w:val="0053554E"/>
    <w:rsid w:val="00631200"/>
    <w:rsid w:val="006E04DB"/>
    <w:rsid w:val="009F22AD"/>
    <w:rsid w:val="00B73DAC"/>
    <w:rsid w:val="00C23D89"/>
    <w:rsid w:val="00C77DDE"/>
    <w:rsid w:val="00D41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1BCF"/>
    <w:pPr>
      <w:ind w:left="720"/>
      <w:contextualSpacing/>
    </w:pPr>
  </w:style>
  <w:style w:type="table" w:styleId="TableGrid">
    <w:name w:val="Table Grid"/>
    <w:basedOn w:val="TableNormal"/>
    <w:uiPriority w:val="59"/>
    <w:rsid w:val="00D41B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73D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3DA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1BCF"/>
    <w:pPr>
      <w:ind w:left="720"/>
      <w:contextualSpacing/>
    </w:pPr>
  </w:style>
  <w:style w:type="table" w:styleId="TableGrid">
    <w:name w:val="Table Grid"/>
    <w:basedOn w:val="TableNormal"/>
    <w:uiPriority w:val="59"/>
    <w:rsid w:val="00D41B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73D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3DA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5BD29AD4</Template>
  <TotalTime>0</TotalTime>
  <Pages>6</Pages>
  <Words>579</Words>
  <Characters>3305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London hospitals</Company>
  <LinksUpToDate>false</LinksUpToDate>
  <CharactersWithSpaces>3877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 Vermeulen</dc:creator>
  <cp:lastModifiedBy>Lucia Vermeulen</cp:lastModifiedBy>
  <cp:revision>2</cp:revision>
  <cp:lastPrinted>2014-10-01T16:03:00Z</cp:lastPrinted>
  <dcterms:created xsi:type="dcterms:W3CDTF">2015-05-22T13:37:00Z</dcterms:created>
  <dcterms:modified xsi:type="dcterms:W3CDTF">2015-05-22T13:37:00Z</dcterms:modified>
</cp:coreProperties>
</file>