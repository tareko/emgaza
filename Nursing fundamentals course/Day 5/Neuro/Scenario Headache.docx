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DB" w:rsidRPr="00CA6413" w:rsidRDefault="00202CF2" w:rsidP="00D41BCF">
      <w:pPr>
        <w:jc w:val="center"/>
        <w:rPr>
          <w:b/>
          <w:sz w:val="28"/>
          <w:szCs w:val="28"/>
        </w:rPr>
      </w:pPr>
      <w:r w:rsidRPr="00CA6413">
        <w:rPr>
          <w:b/>
          <w:sz w:val="28"/>
          <w:szCs w:val="28"/>
        </w:rPr>
        <w:t xml:space="preserve">Headache </w:t>
      </w:r>
      <w:r w:rsidR="006E04DB" w:rsidRPr="00CA6413">
        <w:rPr>
          <w:b/>
          <w:sz w:val="28"/>
          <w:szCs w:val="28"/>
        </w:rPr>
        <w:t>Scenario</w:t>
      </w:r>
    </w:p>
    <w:p w:rsidR="00093ABD" w:rsidRDefault="00202CF2" w:rsidP="006E04DB">
      <w:pPr>
        <w:rPr>
          <w:sz w:val="24"/>
          <w:szCs w:val="24"/>
        </w:rPr>
      </w:pPr>
      <w:r>
        <w:rPr>
          <w:sz w:val="24"/>
          <w:szCs w:val="24"/>
        </w:rPr>
        <w:t>Points to hit on: assessment of headache, determination of priority of care</w:t>
      </w:r>
      <w:r w:rsidR="00CA6413">
        <w:rPr>
          <w:sz w:val="24"/>
          <w:szCs w:val="24"/>
        </w:rPr>
        <w:t xml:space="preserve">, signs of </w:t>
      </w:r>
      <w:proofErr w:type="spellStart"/>
      <w:r w:rsidR="00CA6413">
        <w:rPr>
          <w:sz w:val="24"/>
          <w:szCs w:val="24"/>
        </w:rPr>
        <w:t>inc.</w:t>
      </w:r>
      <w:proofErr w:type="spellEnd"/>
      <w:r w:rsidR="00CA6413">
        <w:rPr>
          <w:sz w:val="24"/>
          <w:szCs w:val="24"/>
        </w:rPr>
        <w:t xml:space="preserve"> ICP</w:t>
      </w:r>
    </w:p>
    <w:p w:rsidR="006E04DB" w:rsidRDefault="006E04DB" w:rsidP="006E04DB">
      <w:pPr>
        <w:rPr>
          <w:sz w:val="24"/>
          <w:szCs w:val="24"/>
        </w:rPr>
      </w:pPr>
      <w:r>
        <w:rPr>
          <w:sz w:val="24"/>
          <w:szCs w:val="24"/>
        </w:rPr>
        <w:t>Presenting patient with EMS, has clothes on</w:t>
      </w:r>
    </w:p>
    <w:p w:rsidR="00202CF2" w:rsidRDefault="00202CF2" w:rsidP="006E04DB">
      <w:pPr>
        <w:rPr>
          <w:sz w:val="24"/>
          <w:szCs w:val="24"/>
        </w:rPr>
      </w:pPr>
      <w:r>
        <w:rPr>
          <w:sz w:val="24"/>
          <w:szCs w:val="24"/>
        </w:rPr>
        <w:t>48 year old woman presents with 4 hour history of headache</w:t>
      </w:r>
    </w:p>
    <w:p w:rsidR="000628B0" w:rsidRDefault="000628B0" w:rsidP="000628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nurse asks</w:t>
      </w:r>
      <w:r w:rsidR="00202CF2">
        <w:rPr>
          <w:sz w:val="24"/>
          <w:szCs w:val="24"/>
        </w:rPr>
        <w:t xml:space="preserve">: no history of headache; associated with vomiting, photophobia (light bothers her eyes), </w:t>
      </w:r>
      <w:r w:rsidR="00202CF2" w:rsidRPr="00EA6097">
        <w:rPr>
          <w:sz w:val="24"/>
          <w:szCs w:val="24"/>
          <w:u w:val="single"/>
        </w:rPr>
        <w:t>sudden</w:t>
      </w:r>
      <w:r w:rsidR="00202CF2">
        <w:rPr>
          <w:sz w:val="24"/>
          <w:szCs w:val="24"/>
        </w:rPr>
        <w:t xml:space="preserve"> onset, to back of head and radiates to front, ‘worst headache of my life’ rates pain 10/10.</w:t>
      </w:r>
      <w:r>
        <w:rPr>
          <w:sz w:val="24"/>
          <w:szCs w:val="24"/>
        </w:rPr>
        <w:t xml:space="preserve"> </w:t>
      </w:r>
      <w:proofErr w:type="gramStart"/>
      <w:r w:rsidR="00CA6413">
        <w:rPr>
          <w:sz w:val="24"/>
          <w:szCs w:val="24"/>
        </w:rPr>
        <w:t>Started 2 hours ago.</w:t>
      </w:r>
      <w:proofErr w:type="gramEnd"/>
      <w:r w:rsidR="00CA6413">
        <w:rPr>
          <w:sz w:val="24"/>
          <w:szCs w:val="24"/>
        </w:rPr>
        <w:t xml:space="preserve"> </w:t>
      </w:r>
      <w:r w:rsidR="00EA6097">
        <w:rPr>
          <w:sz w:val="24"/>
          <w:szCs w:val="24"/>
        </w:rPr>
        <w:t>(</w:t>
      </w:r>
      <w:proofErr w:type="gramStart"/>
      <w:r w:rsidR="00EA6097">
        <w:rPr>
          <w:sz w:val="24"/>
          <w:szCs w:val="24"/>
        </w:rPr>
        <w:t>do</w:t>
      </w:r>
      <w:proofErr w:type="gramEnd"/>
      <w:r w:rsidR="00EA6097">
        <w:rPr>
          <w:sz w:val="24"/>
          <w:szCs w:val="24"/>
        </w:rPr>
        <w:t xml:space="preserve"> not volunteer any history) </w:t>
      </w:r>
    </w:p>
    <w:p w:rsidR="000628B0" w:rsidRDefault="00202CF2" w:rsidP="006E04DB">
      <w:pPr>
        <w:rPr>
          <w:sz w:val="24"/>
          <w:szCs w:val="24"/>
        </w:rPr>
      </w:pPr>
      <w:r>
        <w:rPr>
          <w:sz w:val="24"/>
          <w:szCs w:val="24"/>
        </w:rPr>
        <w:t xml:space="preserve">Assessment:  Oriented </w:t>
      </w:r>
      <w:proofErr w:type="gramStart"/>
      <w:r>
        <w:rPr>
          <w:sz w:val="24"/>
          <w:szCs w:val="24"/>
        </w:rPr>
        <w:t xml:space="preserve">x3 </w:t>
      </w:r>
      <w:r w:rsidR="000628B0">
        <w:rPr>
          <w:sz w:val="24"/>
          <w:szCs w:val="24"/>
        </w:rPr>
        <w:t>.</w:t>
      </w:r>
      <w:proofErr w:type="gramEnd"/>
      <w:r w:rsidR="000628B0">
        <w:rPr>
          <w:sz w:val="24"/>
          <w:szCs w:val="24"/>
        </w:rPr>
        <w:t xml:space="preserve">  PEARL 3 mm. </w:t>
      </w:r>
      <w:r w:rsidR="00EA6097">
        <w:rPr>
          <w:sz w:val="24"/>
          <w:szCs w:val="24"/>
        </w:rPr>
        <w:t>BP 16</w:t>
      </w:r>
      <w:bookmarkStart w:id="0" w:name="_GoBack"/>
      <w:bookmarkEnd w:id="0"/>
      <w:r>
        <w:rPr>
          <w:sz w:val="24"/>
          <w:szCs w:val="24"/>
        </w:rPr>
        <w:t>6/88 HR 82 RR 16 T 36.7 SpO2 97% RA</w:t>
      </w:r>
    </w:p>
    <w:p w:rsidR="006E04DB" w:rsidRDefault="00202CF2" w:rsidP="006E04DB">
      <w:pPr>
        <w:rPr>
          <w:sz w:val="28"/>
          <w:szCs w:val="28"/>
        </w:rPr>
      </w:pPr>
      <w:r>
        <w:rPr>
          <w:sz w:val="28"/>
          <w:szCs w:val="28"/>
        </w:rPr>
        <w:t>Past medical history: hypertension – takes hydrochlorothiazide 25 mg every day;</w:t>
      </w:r>
    </w:p>
    <w:p w:rsidR="00202CF2" w:rsidRDefault="00CA6413" w:rsidP="006E04DB">
      <w:pPr>
        <w:rPr>
          <w:sz w:val="28"/>
          <w:szCs w:val="28"/>
        </w:rPr>
      </w:pPr>
      <w:r>
        <w:rPr>
          <w:sz w:val="28"/>
          <w:szCs w:val="28"/>
        </w:rPr>
        <w:t xml:space="preserve">Is a smoker - </w:t>
      </w:r>
      <w:r w:rsidR="00202CF2">
        <w:rPr>
          <w:sz w:val="28"/>
          <w:szCs w:val="28"/>
        </w:rPr>
        <w:t xml:space="preserve">1 pack per day x25 </w:t>
      </w:r>
      <w:proofErr w:type="gramStart"/>
      <w:r w:rsidR="00202CF2">
        <w:rPr>
          <w:sz w:val="28"/>
          <w:szCs w:val="28"/>
        </w:rPr>
        <w:t>years.</w:t>
      </w:r>
      <w:proofErr w:type="gramEnd"/>
      <w:r w:rsidR="00202CF2">
        <w:rPr>
          <w:sz w:val="28"/>
          <w:szCs w:val="28"/>
        </w:rPr>
        <w:t xml:space="preserve"> </w:t>
      </w:r>
    </w:p>
    <w:p w:rsidR="00202CF2" w:rsidRDefault="00202CF2" w:rsidP="006E04DB">
      <w:pPr>
        <w:rPr>
          <w:sz w:val="28"/>
          <w:szCs w:val="28"/>
        </w:rPr>
      </w:pPr>
      <w:r>
        <w:rPr>
          <w:sz w:val="28"/>
          <w:szCs w:val="28"/>
        </w:rPr>
        <w:t>15 minutes</w:t>
      </w:r>
      <w:r w:rsidR="00CA6413">
        <w:rPr>
          <w:sz w:val="28"/>
          <w:szCs w:val="28"/>
        </w:rPr>
        <w:t xml:space="preserve"> after arrival</w:t>
      </w:r>
      <w:r>
        <w:rPr>
          <w:sz w:val="28"/>
          <w:szCs w:val="28"/>
        </w:rPr>
        <w:t xml:space="preserve">: patient has projectile vomiting,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becomes very drowsy. </w:t>
      </w:r>
      <w:r w:rsidR="00CA6413">
        <w:rPr>
          <w:sz w:val="28"/>
          <w:szCs w:val="28"/>
        </w:rPr>
        <w:t>BP 168/80 HR 72</w:t>
      </w:r>
      <w:r>
        <w:rPr>
          <w:sz w:val="28"/>
          <w:szCs w:val="28"/>
        </w:rPr>
        <w:t xml:space="preserve"> RR 14 SpO2 95%RA</w:t>
      </w:r>
    </w:p>
    <w:p w:rsidR="00CA6413" w:rsidRDefault="00CA6413" w:rsidP="006E04DB">
      <w:pPr>
        <w:rPr>
          <w:sz w:val="28"/>
          <w:szCs w:val="28"/>
        </w:rPr>
      </w:pPr>
      <w:r>
        <w:rPr>
          <w:sz w:val="28"/>
          <w:szCs w:val="28"/>
        </w:rPr>
        <w:t xml:space="preserve">Patient needs: IV, HOB </w:t>
      </w:r>
      <w:proofErr w:type="gramStart"/>
      <w:r>
        <w:rPr>
          <w:sz w:val="28"/>
          <w:szCs w:val="28"/>
        </w:rPr>
        <w:t>elevated,</w:t>
      </w:r>
      <w:proofErr w:type="gramEnd"/>
      <w:r>
        <w:rPr>
          <w:sz w:val="28"/>
          <w:szCs w:val="28"/>
        </w:rPr>
        <w:t xml:space="preserve"> stat CT head followed by LP.</w:t>
      </w:r>
    </w:p>
    <w:p w:rsidR="00CA6413" w:rsidRPr="006E04DB" w:rsidRDefault="00CA6413" w:rsidP="006E04DB">
      <w:pPr>
        <w:rPr>
          <w:sz w:val="28"/>
          <w:szCs w:val="28"/>
        </w:rPr>
      </w:pPr>
    </w:p>
    <w:p w:rsidR="006E04DB" w:rsidRPr="006E04DB" w:rsidRDefault="006E04DB" w:rsidP="006E04DB">
      <w:pPr>
        <w:rPr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202CF2" w:rsidRDefault="00202CF2" w:rsidP="009F22AD">
      <w:pPr>
        <w:jc w:val="center"/>
        <w:rPr>
          <w:b/>
          <w:sz w:val="32"/>
          <w:szCs w:val="32"/>
        </w:rPr>
      </w:pPr>
    </w:p>
    <w:p w:rsidR="00C77DDE" w:rsidRDefault="00D41BCF" w:rsidP="00202CF2">
      <w:pPr>
        <w:jc w:val="center"/>
        <w:rPr>
          <w:b/>
          <w:sz w:val="32"/>
          <w:szCs w:val="32"/>
        </w:rPr>
      </w:pPr>
      <w:r w:rsidRPr="006E04DB">
        <w:rPr>
          <w:b/>
          <w:sz w:val="32"/>
          <w:szCs w:val="32"/>
        </w:rPr>
        <w:t xml:space="preserve">Scenario – </w:t>
      </w:r>
      <w:r w:rsidR="00202CF2">
        <w:rPr>
          <w:b/>
          <w:sz w:val="32"/>
          <w:szCs w:val="32"/>
        </w:rPr>
        <w:t>Headache</w:t>
      </w:r>
    </w:p>
    <w:p w:rsidR="006E04DB" w:rsidRPr="006E04DB" w:rsidRDefault="006E04DB" w:rsidP="006E04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Observer 1 Checklist: </w:t>
      </w:r>
      <w:r w:rsidR="00202CF2">
        <w:rPr>
          <w:b/>
          <w:sz w:val="32"/>
          <w:szCs w:val="32"/>
        </w:rPr>
        <w:t>Headache</w:t>
      </w:r>
    </w:p>
    <w:p w:rsidR="00D41BCF" w:rsidRDefault="006E04DB" w:rsidP="00D41BCF">
      <w:r w:rsidRPr="006E04DB">
        <w:rPr>
          <w:sz w:val="24"/>
          <w:szCs w:val="24"/>
        </w:rPr>
        <w:t xml:space="preserve">Learning </w:t>
      </w:r>
      <w:r w:rsidR="00D41BCF" w:rsidRPr="006E04DB">
        <w:rPr>
          <w:sz w:val="24"/>
          <w:szCs w:val="24"/>
        </w:rPr>
        <w:t>Objectives</w:t>
      </w:r>
      <w:r w:rsidR="00D41BCF">
        <w:t xml:space="preserve">: </w:t>
      </w:r>
    </w:p>
    <w:p w:rsidR="006E04DB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neurological assessment in patient with neurological presentation</w:t>
      </w:r>
    </w:p>
    <w:p w:rsidR="006E04DB" w:rsidRDefault="00202CF2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Recognize neurological criteria identifying a potentially critical patient</w:t>
      </w:r>
    </w:p>
    <w:p w:rsidR="00202CF2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2CF2">
        <w:rPr>
          <w:sz w:val="24"/>
          <w:szCs w:val="24"/>
        </w:rPr>
        <w:t xml:space="preserve">Demonstrate </w:t>
      </w:r>
      <w:r w:rsidR="00202CF2">
        <w:rPr>
          <w:sz w:val="24"/>
          <w:szCs w:val="24"/>
        </w:rPr>
        <w:t>understanding of protocol in managing patient with critical headache: subarachnoid hemorrhage</w:t>
      </w:r>
    </w:p>
    <w:p w:rsidR="006E04DB" w:rsidRPr="00202CF2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2CF2">
        <w:rPr>
          <w:sz w:val="24"/>
          <w:szCs w:val="24"/>
        </w:rPr>
        <w:t>Utilizes available resources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30"/>
        <w:gridCol w:w="630"/>
        <w:gridCol w:w="4158"/>
      </w:tblGrid>
      <w:tr w:rsidR="009F22AD" w:rsidTr="009F22AD">
        <w:tc>
          <w:tcPr>
            <w:tcW w:w="4158" w:type="dxa"/>
          </w:tcPr>
          <w:p w:rsidR="009F22AD" w:rsidRPr="009F22AD" w:rsidRDefault="009F22AD" w:rsidP="00D41BCF"/>
        </w:tc>
        <w:tc>
          <w:tcPr>
            <w:tcW w:w="630" w:type="dxa"/>
          </w:tcPr>
          <w:p w:rsidR="009F22AD" w:rsidRPr="009F22AD" w:rsidRDefault="009F22AD" w:rsidP="009F22AD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0" w:type="dxa"/>
          </w:tcPr>
          <w:p w:rsidR="009F22AD" w:rsidRPr="009F22AD" w:rsidRDefault="009F22AD" w:rsidP="009F22AD">
            <w:pPr>
              <w:jc w:val="center"/>
              <w:rPr>
                <w:b/>
              </w:rPr>
            </w:pPr>
            <w:r w:rsidRPr="009F22AD">
              <w:rPr>
                <w:b/>
              </w:rPr>
              <w:t>N</w:t>
            </w:r>
          </w:p>
        </w:tc>
        <w:tc>
          <w:tcPr>
            <w:tcW w:w="4158" w:type="dxa"/>
          </w:tcPr>
          <w:p w:rsidR="009F22AD" w:rsidRPr="009F22AD" w:rsidRDefault="009F22AD" w:rsidP="009F22AD">
            <w:pPr>
              <w:jc w:val="center"/>
              <w:rPr>
                <w:b/>
              </w:rPr>
            </w:pPr>
            <w:r w:rsidRPr="009F22AD">
              <w:rPr>
                <w:b/>
              </w:rPr>
              <w:t>Comments</w:t>
            </w:r>
          </w:p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Hand hygiene completed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Undressed patient, introduced self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Attached to monitor; assessment of airway, breathing and circulation- completed vital signs and interpreted rhythm on monitor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Assessment of neurological system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202CF2" w:rsidP="00D41BCF">
            <w:r>
              <w:t>Able to identify emergent nature of headache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BD41A2" w:rsidTr="009F22AD">
        <w:tc>
          <w:tcPr>
            <w:tcW w:w="4158" w:type="dxa"/>
          </w:tcPr>
          <w:p w:rsidR="00BD41A2" w:rsidRDefault="00BD41A2" w:rsidP="00D41BCF">
            <w:r>
              <w:t>Reassessed patient regularly</w:t>
            </w:r>
          </w:p>
        </w:tc>
        <w:tc>
          <w:tcPr>
            <w:tcW w:w="630" w:type="dxa"/>
          </w:tcPr>
          <w:p w:rsidR="00BD41A2" w:rsidRDefault="00BD41A2" w:rsidP="00D41BCF"/>
        </w:tc>
        <w:tc>
          <w:tcPr>
            <w:tcW w:w="630" w:type="dxa"/>
          </w:tcPr>
          <w:p w:rsidR="00BD41A2" w:rsidRDefault="00BD41A2" w:rsidP="00D41BCF"/>
        </w:tc>
        <w:tc>
          <w:tcPr>
            <w:tcW w:w="4158" w:type="dxa"/>
          </w:tcPr>
          <w:p w:rsidR="00BD41A2" w:rsidRDefault="00BD41A2" w:rsidP="00D41BCF"/>
        </w:tc>
      </w:tr>
      <w:tr w:rsidR="009F22AD" w:rsidTr="009F22AD">
        <w:tc>
          <w:tcPr>
            <w:tcW w:w="4158" w:type="dxa"/>
          </w:tcPr>
          <w:p w:rsidR="009F22AD" w:rsidRDefault="00202CF2" w:rsidP="00D41BCF">
            <w:r>
              <w:t>Notified MD of concern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CA6413" w:rsidTr="009F22AD">
        <w:tc>
          <w:tcPr>
            <w:tcW w:w="4158" w:type="dxa"/>
          </w:tcPr>
          <w:p w:rsidR="00CA6413" w:rsidRDefault="00CA6413" w:rsidP="00D41BCF">
            <w:r>
              <w:t>Upon vomiting, nurse ensures HOB elevated; patient lying on L side</w:t>
            </w:r>
          </w:p>
        </w:tc>
        <w:tc>
          <w:tcPr>
            <w:tcW w:w="630" w:type="dxa"/>
          </w:tcPr>
          <w:p w:rsidR="00CA6413" w:rsidRDefault="00CA6413" w:rsidP="00D41BCF"/>
        </w:tc>
        <w:tc>
          <w:tcPr>
            <w:tcW w:w="630" w:type="dxa"/>
          </w:tcPr>
          <w:p w:rsidR="00CA6413" w:rsidRDefault="00CA6413" w:rsidP="00D41BCF"/>
        </w:tc>
        <w:tc>
          <w:tcPr>
            <w:tcW w:w="4158" w:type="dxa"/>
          </w:tcPr>
          <w:p w:rsidR="00CA6413" w:rsidRDefault="00CA6413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Communicated with family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</w:tbl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202CF2" w:rsidRDefault="00202CF2" w:rsidP="00D41BCF">
      <w:pPr>
        <w:rPr>
          <w:b/>
          <w:sz w:val="32"/>
          <w:szCs w:val="32"/>
        </w:rPr>
      </w:pPr>
    </w:p>
    <w:p w:rsidR="00202CF2" w:rsidRDefault="00202CF2" w:rsidP="00D41BCF">
      <w:pPr>
        <w:rPr>
          <w:b/>
          <w:sz w:val="32"/>
          <w:szCs w:val="32"/>
        </w:rPr>
      </w:pPr>
    </w:p>
    <w:p w:rsidR="00202CF2" w:rsidRDefault="00202CF2" w:rsidP="00D41BCF">
      <w:pPr>
        <w:rPr>
          <w:b/>
          <w:sz w:val="32"/>
          <w:szCs w:val="32"/>
        </w:rPr>
      </w:pPr>
    </w:p>
    <w:p w:rsidR="00D41BCF" w:rsidRDefault="000D0435" w:rsidP="00D41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2: Team Communication</w:t>
      </w:r>
      <w:r w:rsidR="00631200">
        <w:rPr>
          <w:b/>
          <w:sz w:val="32"/>
          <w:szCs w:val="32"/>
        </w:rPr>
        <w:t xml:space="preserve"> &amp; Documentation</w:t>
      </w:r>
      <w:r>
        <w:rPr>
          <w:b/>
          <w:sz w:val="32"/>
          <w:szCs w:val="32"/>
        </w:rPr>
        <w:t xml:space="preserve"> Checklist</w:t>
      </w:r>
    </w:p>
    <w:p w:rsidR="000D0435" w:rsidRDefault="000D0435" w:rsidP="00D41BCF">
      <w:pPr>
        <w:rPr>
          <w:sz w:val="24"/>
          <w:szCs w:val="24"/>
        </w:rPr>
      </w:pPr>
      <w:r>
        <w:rPr>
          <w:sz w:val="24"/>
          <w:szCs w:val="24"/>
        </w:rPr>
        <w:t>Teamwork objectives:</w:t>
      </w:r>
    </w:p>
    <w:p w:rsidR="000D0435" w:rsidRDefault="000D0435" w:rsidP="000D04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Demonstrate clear, specific and timely communication with other team members and family members.</w:t>
      </w:r>
    </w:p>
    <w:p w:rsidR="000D0435" w:rsidRDefault="000D0435" w:rsidP="000D04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Demonstrate appropriate and timely use of resources</w:t>
      </w:r>
    </w:p>
    <w:p w:rsidR="000D0435" w:rsidRDefault="000D0435" w:rsidP="000D0435">
      <w:pPr>
        <w:pStyle w:val="ListParagraph"/>
        <w:rPr>
          <w:sz w:val="24"/>
          <w:szCs w:val="24"/>
        </w:rPr>
      </w:pPr>
    </w:p>
    <w:p w:rsidR="000D0435" w:rsidRPr="000D0435" w:rsidRDefault="000D0435" w:rsidP="000D043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683"/>
        <w:gridCol w:w="577"/>
        <w:gridCol w:w="3798"/>
      </w:tblGrid>
      <w:tr w:rsidR="00631200" w:rsidTr="00631200">
        <w:tc>
          <w:tcPr>
            <w:tcW w:w="3798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683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77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798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Comments</w:t>
            </w:r>
          </w:p>
        </w:tc>
      </w:tr>
      <w:tr w:rsidR="00631200" w:rsidTr="00631200"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concise, clear and specific in communication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 information from all available resources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0D0435" w:rsidP="006312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Activated appropriate personnel in timely and acceptable ma</w:t>
            </w:r>
            <w:r w:rsidR="00631200">
              <w:rPr>
                <w:sz w:val="24"/>
                <w:szCs w:val="24"/>
              </w:rPr>
              <w:t xml:space="preserve">nner reporting key inclusions (Situation, Background, Assessment and Recommendations) 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631200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Communicated with family regularly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631200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team members document all critical information?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0D0435" w:rsidRPr="000D0435" w:rsidRDefault="000D0435" w:rsidP="000D0435">
      <w:pPr>
        <w:pStyle w:val="ListParagraph"/>
        <w:rPr>
          <w:sz w:val="24"/>
          <w:szCs w:val="24"/>
        </w:rPr>
      </w:pPr>
    </w:p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631200" w:rsidRDefault="00631200" w:rsidP="00631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631200" w:rsidRDefault="00631200" w:rsidP="006312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631200" w:rsidRPr="00A039A9" w:rsidRDefault="00631200" w:rsidP="006312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D41BCF" w:rsidRDefault="00D41BCF" w:rsidP="00D41BCF"/>
    <w:p w:rsidR="00631200" w:rsidRDefault="00631200" w:rsidP="00D41BCF"/>
    <w:p w:rsidR="00631200" w:rsidRDefault="00631200" w:rsidP="00D41BCF"/>
    <w:p w:rsidR="00631200" w:rsidRDefault="00631200" w:rsidP="00D41BCF"/>
    <w:p w:rsidR="00631200" w:rsidRDefault="00631200" w:rsidP="0063120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2.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other.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Pr="00AE0996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physician.</w:t>
      </w: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Pr="00A039A9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D41BCF"/>
    <w:p w:rsidR="00631200" w:rsidRDefault="00631200" w:rsidP="00D41BCF"/>
    <w:p w:rsidR="00D41BCF" w:rsidRDefault="00D41BCF" w:rsidP="00D41BCF"/>
    <w:p w:rsidR="00D41BCF" w:rsidRDefault="00D41BCF" w:rsidP="00D41BCF"/>
    <w:p w:rsidR="004A0824" w:rsidRDefault="004A0824" w:rsidP="00D41BCF"/>
    <w:p w:rsidR="004A0824" w:rsidRDefault="004A0824" w:rsidP="00D41BCF"/>
    <w:p w:rsidR="004A0824" w:rsidRPr="004A0824" w:rsidRDefault="004A0824" w:rsidP="004A0824"/>
    <w:sectPr w:rsidR="004A0824" w:rsidRPr="004A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FB8"/>
    <w:multiLevelType w:val="hybridMultilevel"/>
    <w:tmpl w:val="AD02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E7966"/>
    <w:multiLevelType w:val="hybridMultilevel"/>
    <w:tmpl w:val="7C9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CF"/>
    <w:rsid w:val="000628B0"/>
    <w:rsid w:val="00093ABD"/>
    <w:rsid w:val="000B5664"/>
    <w:rsid w:val="000D0435"/>
    <w:rsid w:val="001371A5"/>
    <w:rsid w:val="00202CF2"/>
    <w:rsid w:val="002A0EBC"/>
    <w:rsid w:val="00433383"/>
    <w:rsid w:val="004A0824"/>
    <w:rsid w:val="0053554E"/>
    <w:rsid w:val="00631200"/>
    <w:rsid w:val="006E04DB"/>
    <w:rsid w:val="009F22AD"/>
    <w:rsid w:val="00B73DAC"/>
    <w:rsid w:val="00BD41A2"/>
    <w:rsid w:val="00C23D89"/>
    <w:rsid w:val="00C77DDE"/>
    <w:rsid w:val="00CA6413"/>
    <w:rsid w:val="00D41BCF"/>
    <w:rsid w:val="00DC1340"/>
    <w:rsid w:val="00E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F"/>
    <w:pPr>
      <w:ind w:left="720"/>
      <w:contextualSpacing/>
    </w:pPr>
  </w:style>
  <w:style w:type="table" w:styleId="TableGrid">
    <w:name w:val="Table Grid"/>
    <w:basedOn w:val="TableNormal"/>
    <w:uiPriority w:val="59"/>
    <w:rsid w:val="00D41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F"/>
    <w:pPr>
      <w:ind w:left="720"/>
      <w:contextualSpacing/>
    </w:pPr>
  </w:style>
  <w:style w:type="table" w:styleId="TableGrid">
    <w:name w:val="Table Grid"/>
    <w:basedOn w:val="TableNormal"/>
    <w:uiPriority w:val="59"/>
    <w:rsid w:val="00D41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B3B310E2</Template>
  <TotalTime>1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3</cp:revision>
  <cp:lastPrinted>2014-10-01T16:03:00Z</cp:lastPrinted>
  <dcterms:created xsi:type="dcterms:W3CDTF">2015-05-22T13:37:00Z</dcterms:created>
  <dcterms:modified xsi:type="dcterms:W3CDTF">2015-05-28T12:36:00Z</dcterms:modified>
</cp:coreProperties>
</file>