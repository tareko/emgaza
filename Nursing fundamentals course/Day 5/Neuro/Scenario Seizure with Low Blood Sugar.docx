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593" w:rsidRPr="00753117" w:rsidRDefault="00FF0263" w:rsidP="00FF0263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753117">
        <w:rPr>
          <w:b/>
          <w:sz w:val="32"/>
          <w:szCs w:val="32"/>
        </w:rPr>
        <w:t>Seizure Scenario</w:t>
      </w:r>
    </w:p>
    <w:p w:rsidR="00FF0263" w:rsidRDefault="00FF0263" w:rsidP="00FF0263">
      <w:pPr>
        <w:rPr>
          <w:sz w:val="24"/>
          <w:szCs w:val="24"/>
        </w:rPr>
      </w:pPr>
      <w:r>
        <w:rPr>
          <w:sz w:val="24"/>
          <w:szCs w:val="24"/>
        </w:rPr>
        <w:t>Points to hit on: neuro assessment, neuro scales, finger pick, seizure management (airway and safety, IV benzo)</w:t>
      </w:r>
    </w:p>
    <w:p w:rsidR="00753117" w:rsidRDefault="00FF0263" w:rsidP="00FF0263">
      <w:pPr>
        <w:rPr>
          <w:sz w:val="24"/>
          <w:szCs w:val="24"/>
        </w:rPr>
      </w:pPr>
      <w:r>
        <w:rPr>
          <w:sz w:val="24"/>
          <w:szCs w:val="24"/>
        </w:rPr>
        <w:t xml:space="preserve">Nurse’s patient has family member visiting – young adult </w:t>
      </w:r>
      <w:r w:rsidR="00753117">
        <w:rPr>
          <w:sz w:val="24"/>
          <w:szCs w:val="24"/>
        </w:rPr>
        <w:t>found on floor having grand mal seizure</w:t>
      </w:r>
    </w:p>
    <w:p w:rsidR="006434DF" w:rsidRDefault="006434DF" w:rsidP="00FF0263">
      <w:pPr>
        <w:rPr>
          <w:sz w:val="24"/>
          <w:szCs w:val="24"/>
        </w:rPr>
      </w:pPr>
      <w:r>
        <w:rPr>
          <w:sz w:val="24"/>
          <w:szCs w:val="24"/>
        </w:rPr>
        <w:t xml:space="preserve">Nurse </w:t>
      </w:r>
      <w:r w:rsidR="00753117">
        <w:rPr>
          <w:sz w:val="24"/>
          <w:szCs w:val="24"/>
        </w:rPr>
        <w:t>walks in and needs to</w:t>
      </w:r>
      <w:r>
        <w:rPr>
          <w:sz w:val="24"/>
          <w:szCs w:val="24"/>
        </w:rPr>
        <w:t xml:space="preserve"> call for help, including MD</w:t>
      </w:r>
    </w:p>
    <w:p w:rsidR="00FF0263" w:rsidRDefault="00753117" w:rsidP="00FF0263">
      <w:pPr>
        <w:rPr>
          <w:sz w:val="24"/>
          <w:szCs w:val="24"/>
        </w:rPr>
      </w:pPr>
      <w:r>
        <w:rPr>
          <w:sz w:val="24"/>
          <w:szCs w:val="24"/>
        </w:rPr>
        <w:t>Seizure l</w:t>
      </w:r>
      <w:r w:rsidR="00FF0263">
        <w:rPr>
          <w:sz w:val="24"/>
          <w:szCs w:val="24"/>
        </w:rPr>
        <w:t>asts for two minutes</w:t>
      </w:r>
    </w:p>
    <w:p w:rsidR="00064365" w:rsidRDefault="007C4B49" w:rsidP="00FF0263">
      <w:pPr>
        <w:rPr>
          <w:sz w:val="24"/>
          <w:szCs w:val="24"/>
        </w:rPr>
      </w:pPr>
      <w:r>
        <w:rPr>
          <w:sz w:val="24"/>
          <w:szCs w:val="24"/>
        </w:rPr>
        <w:t>Family member anxious:</w:t>
      </w:r>
    </w:p>
    <w:p w:rsidR="007C4B49" w:rsidRDefault="007C4B49" w:rsidP="00FF0263">
      <w:pPr>
        <w:rPr>
          <w:sz w:val="24"/>
          <w:szCs w:val="24"/>
        </w:rPr>
      </w:pPr>
      <w:r>
        <w:rPr>
          <w:sz w:val="24"/>
          <w:szCs w:val="24"/>
        </w:rPr>
        <w:t xml:space="preserve"> ‘what’s going on?”  “do something”</w:t>
      </w:r>
    </w:p>
    <w:p w:rsidR="00FF0263" w:rsidRDefault="00FF0263" w:rsidP="00FF0263">
      <w:pPr>
        <w:rPr>
          <w:sz w:val="24"/>
          <w:szCs w:val="24"/>
        </w:rPr>
      </w:pPr>
      <w:r>
        <w:rPr>
          <w:sz w:val="24"/>
          <w:szCs w:val="24"/>
        </w:rPr>
        <w:t>Want nurse to focus on protecting patient from injury (can lay onto floor)</w:t>
      </w:r>
    </w:p>
    <w:p w:rsidR="00FF0263" w:rsidRDefault="00FF0263" w:rsidP="00FF0263">
      <w:pPr>
        <w:rPr>
          <w:sz w:val="24"/>
          <w:szCs w:val="24"/>
        </w:rPr>
      </w:pPr>
      <w:r>
        <w:rPr>
          <w:sz w:val="24"/>
          <w:szCs w:val="24"/>
        </w:rPr>
        <w:t>Want nurse to have patient positioned in recovery position</w:t>
      </w:r>
      <w:r w:rsidR="00753117">
        <w:rPr>
          <w:sz w:val="24"/>
          <w:szCs w:val="24"/>
        </w:rPr>
        <w:t xml:space="preserve">               (family can prompt)</w:t>
      </w:r>
    </w:p>
    <w:p w:rsidR="00FF0263" w:rsidRDefault="00FF0263" w:rsidP="00FF0263">
      <w:pPr>
        <w:rPr>
          <w:sz w:val="24"/>
          <w:szCs w:val="24"/>
        </w:rPr>
      </w:pPr>
      <w:r>
        <w:rPr>
          <w:sz w:val="24"/>
          <w:szCs w:val="24"/>
        </w:rPr>
        <w:t>Want nurse to consider timing duration of seizure</w:t>
      </w:r>
    </w:p>
    <w:p w:rsidR="00FF0263" w:rsidRDefault="006434DF" w:rsidP="00FF0263">
      <w:pPr>
        <w:rPr>
          <w:sz w:val="24"/>
          <w:szCs w:val="24"/>
        </w:rPr>
      </w:pPr>
      <w:r>
        <w:rPr>
          <w:sz w:val="24"/>
          <w:szCs w:val="24"/>
        </w:rPr>
        <w:t>Want nurse to consider application of oxygen</w:t>
      </w:r>
    </w:p>
    <w:p w:rsidR="006434DF" w:rsidRDefault="006434DF" w:rsidP="00FF0263">
      <w:pPr>
        <w:rPr>
          <w:sz w:val="24"/>
          <w:szCs w:val="24"/>
        </w:rPr>
      </w:pPr>
      <w:r>
        <w:rPr>
          <w:sz w:val="24"/>
          <w:szCs w:val="24"/>
        </w:rPr>
        <w:t>Nurse to insert IV</w:t>
      </w:r>
    </w:p>
    <w:p w:rsidR="006434DF" w:rsidRDefault="006434DF" w:rsidP="00FF0263">
      <w:pPr>
        <w:rPr>
          <w:sz w:val="24"/>
          <w:szCs w:val="24"/>
        </w:rPr>
      </w:pPr>
      <w:r>
        <w:rPr>
          <w:sz w:val="24"/>
          <w:szCs w:val="24"/>
        </w:rPr>
        <w:t>Nurse to anticipate administration of IV benzos (Lorazepam)</w:t>
      </w:r>
      <w:r w:rsidR="00753117">
        <w:rPr>
          <w:sz w:val="24"/>
          <w:szCs w:val="24"/>
        </w:rPr>
        <w:t xml:space="preserve"> – seizure to stop before application of benzos</w:t>
      </w:r>
    </w:p>
    <w:p w:rsidR="006434DF" w:rsidRDefault="006434DF" w:rsidP="00FF0263">
      <w:pPr>
        <w:rPr>
          <w:sz w:val="24"/>
          <w:szCs w:val="24"/>
        </w:rPr>
      </w:pPr>
      <w:r>
        <w:rPr>
          <w:sz w:val="24"/>
          <w:szCs w:val="24"/>
        </w:rPr>
        <w:t>Nurse to anticipate finger pick glucose</w:t>
      </w:r>
    </w:p>
    <w:p w:rsidR="00064365" w:rsidRDefault="00064365" w:rsidP="00FF0263">
      <w:pPr>
        <w:rPr>
          <w:sz w:val="24"/>
          <w:szCs w:val="24"/>
        </w:rPr>
      </w:pPr>
      <w:r>
        <w:rPr>
          <w:sz w:val="24"/>
          <w:szCs w:val="24"/>
        </w:rPr>
        <w:t>Results: 1.9</w:t>
      </w:r>
    </w:p>
    <w:p w:rsidR="00064365" w:rsidRDefault="00064365" w:rsidP="00FF0263">
      <w:pPr>
        <w:rPr>
          <w:sz w:val="24"/>
          <w:szCs w:val="24"/>
        </w:rPr>
      </w:pPr>
      <w:r>
        <w:rPr>
          <w:sz w:val="24"/>
          <w:szCs w:val="24"/>
        </w:rPr>
        <w:t>Dextrose 50% 1 amp to be given IV</w:t>
      </w:r>
    </w:p>
    <w:p w:rsidR="006434DF" w:rsidRDefault="006434DF" w:rsidP="00FF0263">
      <w:pPr>
        <w:rPr>
          <w:sz w:val="24"/>
          <w:szCs w:val="24"/>
        </w:rPr>
      </w:pPr>
    </w:p>
    <w:p w:rsidR="006434DF" w:rsidRDefault="006434DF" w:rsidP="00FF0263">
      <w:pPr>
        <w:rPr>
          <w:sz w:val="24"/>
          <w:szCs w:val="24"/>
        </w:rPr>
      </w:pPr>
    </w:p>
    <w:p w:rsidR="006434DF" w:rsidRDefault="006434DF" w:rsidP="00FF0263">
      <w:pPr>
        <w:rPr>
          <w:sz w:val="24"/>
          <w:szCs w:val="24"/>
        </w:rPr>
      </w:pPr>
    </w:p>
    <w:p w:rsidR="006434DF" w:rsidRDefault="006434DF" w:rsidP="00FF0263">
      <w:pPr>
        <w:rPr>
          <w:sz w:val="24"/>
          <w:szCs w:val="24"/>
        </w:rPr>
      </w:pPr>
    </w:p>
    <w:p w:rsidR="006434DF" w:rsidRDefault="006434DF" w:rsidP="00FF0263">
      <w:pPr>
        <w:rPr>
          <w:sz w:val="24"/>
          <w:szCs w:val="24"/>
        </w:rPr>
      </w:pPr>
    </w:p>
    <w:p w:rsidR="006434DF" w:rsidRDefault="006434DF" w:rsidP="00FF0263">
      <w:pPr>
        <w:rPr>
          <w:sz w:val="24"/>
          <w:szCs w:val="24"/>
        </w:rPr>
      </w:pPr>
    </w:p>
    <w:p w:rsidR="006434DF" w:rsidRPr="002F57E2" w:rsidRDefault="006434DF" w:rsidP="006434DF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lastRenderedPageBreak/>
        <w:t xml:space="preserve">Observer 1 Checklist: </w:t>
      </w:r>
      <w:r>
        <w:rPr>
          <w:b/>
          <w:sz w:val="32"/>
          <w:szCs w:val="32"/>
        </w:rPr>
        <w:t>Seizure</w:t>
      </w:r>
    </w:p>
    <w:p w:rsidR="006434DF" w:rsidRPr="00C41F47" w:rsidRDefault="006434DF" w:rsidP="006434DF">
      <w:pPr>
        <w:rPr>
          <w:sz w:val="24"/>
          <w:szCs w:val="24"/>
        </w:rPr>
      </w:pPr>
      <w:r w:rsidRPr="00C41F47">
        <w:rPr>
          <w:sz w:val="24"/>
          <w:szCs w:val="24"/>
        </w:rPr>
        <w:t xml:space="preserve">Learning Objectives: </w:t>
      </w:r>
    </w:p>
    <w:p w:rsidR="006434DF" w:rsidRPr="00C41F47" w:rsidRDefault="006434DF" w:rsidP="006434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F47">
        <w:rPr>
          <w:sz w:val="24"/>
          <w:szCs w:val="24"/>
        </w:rPr>
        <w:t xml:space="preserve">Complete </w:t>
      </w:r>
      <w:r>
        <w:rPr>
          <w:sz w:val="24"/>
          <w:szCs w:val="24"/>
        </w:rPr>
        <w:t xml:space="preserve">neurological </w:t>
      </w:r>
      <w:r w:rsidRPr="00C41F47">
        <w:rPr>
          <w:sz w:val="24"/>
          <w:szCs w:val="24"/>
        </w:rPr>
        <w:t xml:space="preserve">assessment in patient with </w:t>
      </w:r>
      <w:r>
        <w:rPr>
          <w:sz w:val="24"/>
          <w:szCs w:val="24"/>
        </w:rPr>
        <w:t>seizure</w:t>
      </w:r>
    </w:p>
    <w:p w:rsidR="006434DF" w:rsidRDefault="006434DF" w:rsidP="00643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Recognize emergency management in seizing patient: airway, oxygenation, safety</w:t>
      </w:r>
    </w:p>
    <w:p w:rsidR="006434DF" w:rsidRDefault="006434DF" w:rsidP="006434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F47">
        <w:rPr>
          <w:sz w:val="24"/>
          <w:szCs w:val="24"/>
        </w:rPr>
        <w:t xml:space="preserve">Demonstrate understanding of </w:t>
      </w:r>
      <w:r w:rsidR="007C4B49" w:rsidRPr="00C41F47">
        <w:rPr>
          <w:sz w:val="24"/>
          <w:szCs w:val="24"/>
        </w:rPr>
        <w:t>b</w:t>
      </w:r>
      <w:r w:rsidR="007C4B49">
        <w:rPr>
          <w:sz w:val="24"/>
          <w:szCs w:val="24"/>
        </w:rPr>
        <w:t>enzodiazepines</w:t>
      </w:r>
      <w:r w:rsidRPr="00C41F47">
        <w:rPr>
          <w:sz w:val="24"/>
          <w:szCs w:val="24"/>
        </w:rPr>
        <w:t xml:space="preserve"> and oxygen including indications, side effects and its role in medical directive</w:t>
      </w:r>
    </w:p>
    <w:p w:rsidR="006434DF" w:rsidRPr="00C41F47" w:rsidRDefault="006434DF" w:rsidP="00643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Demonstrate understanding of application of medical directive “Suspected Hypoglycemia” in patients with altered level of consciousness</w:t>
      </w:r>
    </w:p>
    <w:p w:rsidR="006434DF" w:rsidRDefault="006434DF" w:rsidP="006434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1F47">
        <w:rPr>
          <w:sz w:val="24"/>
          <w:szCs w:val="24"/>
        </w:rPr>
        <w:t xml:space="preserve">Utilize resources for patient with </w:t>
      </w:r>
      <w:r>
        <w:rPr>
          <w:sz w:val="24"/>
          <w:szCs w:val="24"/>
        </w:rPr>
        <w:t xml:space="preserve">seizure </w:t>
      </w:r>
      <w:r w:rsidRPr="00C41F47">
        <w:rPr>
          <w:sz w:val="24"/>
          <w:szCs w:val="24"/>
        </w:rPr>
        <w:t>appropriately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30"/>
        <w:gridCol w:w="720"/>
        <w:gridCol w:w="4248"/>
      </w:tblGrid>
      <w:tr w:rsidR="006434DF" w:rsidRPr="00C41F47" w:rsidTr="006278BF">
        <w:tc>
          <w:tcPr>
            <w:tcW w:w="3978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434DF" w:rsidRPr="00C41F47" w:rsidRDefault="006434DF" w:rsidP="006278BF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6434DF" w:rsidRPr="00C41F47" w:rsidRDefault="006434DF" w:rsidP="006278BF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6434DF" w:rsidRPr="00235041" w:rsidRDefault="006434DF" w:rsidP="006278BF">
            <w:pPr>
              <w:jc w:val="center"/>
              <w:rPr>
                <w:b/>
                <w:sz w:val="24"/>
                <w:szCs w:val="24"/>
              </w:rPr>
            </w:pPr>
            <w:r w:rsidRPr="00235041">
              <w:rPr>
                <w:b/>
                <w:sz w:val="24"/>
                <w:szCs w:val="24"/>
              </w:rPr>
              <w:t>Comments</w:t>
            </w:r>
          </w:p>
        </w:tc>
      </w:tr>
      <w:tr w:rsidR="006434DF" w:rsidRPr="00C41F47" w:rsidTr="006278BF">
        <w:tc>
          <w:tcPr>
            <w:tcW w:w="3978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hygiene</w:t>
            </w:r>
          </w:p>
        </w:tc>
        <w:tc>
          <w:tcPr>
            <w:tcW w:w="630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</w:tr>
      <w:tr w:rsidR="006434DF" w:rsidRPr="00C41F47" w:rsidTr="006278BF">
        <w:tc>
          <w:tcPr>
            <w:tcW w:w="3978" w:type="dxa"/>
          </w:tcPr>
          <w:p w:rsidR="006434DF" w:rsidRDefault="006434DF" w:rsidP="0062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Assisted patient into recovery position</w:t>
            </w:r>
          </w:p>
          <w:p w:rsidR="008400B8" w:rsidRDefault="008400B8" w:rsidP="006278B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</w:tr>
      <w:tr w:rsidR="008400B8" w:rsidRPr="00C41F47" w:rsidTr="006278BF">
        <w:tc>
          <w:tcPr>
            <w:tcW w:w="3978" w:type="dxa"/>
          </w:tcPr>
          <w:p w:rsidR="008400B8" w:rsidRDefault="008400B8" w:rsidP="0062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Called for help: nursing</w:t>
            </w:r>
          </w:p>
          <w:p w:rsidR="007C4B49" w:rsidRDefault="007C4B49" w:rsidP="006278B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</w:tr>
      <w:tr w:rsidR="008400B8" w:rsidRPr="00C41F47" w:rsidTr="006278BF">
        <w:tc>
          <w:tcPr>
            <w:tcW w:w="3978" w:type="dxa"/>
          </w:tcPr>
          <w:p w:rsidR="008400B8" w:rsidRDefault="008400B8" w:rsidP="0062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Called for help: MD</w:t>
            </w:r>
          </w:p>
          <w:p w:rsidR="007C4B49" w:rsidRDefault="007C4B49" w:rsidP="006278B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</w:tr>
      <w:tr w:rsidR="008400B8" w:rsidRPr="00C41F47" w:rsidTr="006278BF">
        <w:tc>
          <w:tcPr>
            <w:tcW w:w="3978" w:type="dxa"/>
          </w:tcPr>
          <w:p w:rsidR="008400B8" w:rsidRDefault="008400B8" w:rsidP="0062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 patient from injury</w:t>
            </w:r>
          </w:p>
          <w:p w:rsidR="007C4B49" w:rsidRDefault="007C4B49" w:rsidP="006278B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</w:tr>
      <w:tr w:rsidR="008400B8" w:rsidRPr="00C41F47" w:rsidTr="006278BF">
        <w:tc>
          <w:tcPr>
            <w:tcW w:w="3978" w:type="dxa"/>
          </w:tcPr>
          <w:p w:rsidR="007C4B49" w:rsidRDefault="008400B8" w:rsidP="0062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Monitored airway and breathing</w:t>
            </w:r>
            <w:r w:rsidR="00753117">
              <w:rPr>
                <w:sz w:val="24"/>
                <w:szCs w:val="24"/>
              </w:rPr>
              <w:t>: considered oxygen therapy</w:t>
            </w:r>
          </w:p>
        </w:tc>
        <w:tc>
          <w:tcPr>
            <w:tcW w:w="630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</w:tr>
      <w:tr w:rsidR="008400B8" w:rsidRPr="00C41F47" w:rsidTr="006278BF">
        <w:tc>
          <w:tcPr>
            <w:tcW w:w="3978" w:type="dxa"/>
          </w:tcPr>
          <w:p w:rsidR="008400B8" w:rsidRDefault="008400B8" w:rsidP="0062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Timed seizure event</w:t>
            </w:r>
          </w:p>
          <w:p w:rsidR="007C4B49" w:rsidRDefault="007C4B49" w:rsidP="006278B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</w:tr>
      <w:tr w:rsidR="006434DF" w:rsidRPr="00C41F47" w:rsidTr="006278BF">
        <w:tc>
          <w:tcPr>
            <w:tcW w:w="3978" w:type="dxa"/>
          </w:tcPr>
          <w:p w:rsidR="006434DF" w:rsidRDefault="006434DF" w:rsidP="008400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Neurological </w:t>
            </w:r>
            <w:r w:rsidRPr="00C41F47">
              <w:rPr>
                <w:sz w:val="24"/>
                <w:szCs w:val="24"/>
              </w:rPr>
              <w:t xml:space="preserve">assessment </w:t>
            </w:r>
          </w:p>
          <w:p w:rsidR="007C4B49" w:rsidRPr="00C41F47" w:rsidRDefault="007C4B49" w:rsidP="008400B8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</w:tr>
      <w:tr w:rsidR="008400B8" w:rsidRPr="00C41F47" w:rsidTr="006278BF">
        <w:tc>
          <w:tcPr>
            <w:tcW w:w="3978" w:type="dxa"/>
          </w:tcPr>
          <w:p w:rsidR="008400B8" w:rsidRDefault="008400B8" w:rsidP="008400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need for IV insertion</w:t>
            </w:r>
          </w:p>
          <w:p w:rsidR="007C4B49" w:rsidRDefault="007C4B49" w:rsidP="008400B8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</w:tr>
      <w:tr w:rsidR="008400B8" w:rsidRPr="00C41F47" w:rsidTr="006278BF">
        <w:tc>
          <w:tcPr>
            <w:tcW w:w="3978" w:type="dxa"/>
          </w:tcPr>
          <w:p w:rsidR="008400B8" w:rsidRDefault="008400B8" w:rsidP="008400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need for administration of benzodiazapine</w:t>
            </w:r>
          </w:p>
        </w:tc>
        <w:tc>
          <w:tcPr>
            <w:tcW w:w="630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400B8" w:rsidRPr="00C41F47" w:rsidRDefault="008400B8" w:rsidP="006278BF">
            <w:pPr>
              <w:rPr>
                <w:sz w:val="24"/>
                <w:szCs w:val="24"/>
              </w:rPr>
            </w:pPr>
          </w:p>
        </w:tc>
      </w:tr>
      <w:tr w:rsidR="006434DF" w:rsidRPr="00C41F47" w:rsidTr="006278BF">
        <w:tc>
          <w:tcPr>
            <w:tcW w:w="3978" w:type="dxa"/>
          </w:tcPr>
          <w:p w:rsidR="006434DF" w:rsidRDefault="008400B8" w:rsidP="0062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finger pick</w:t>
            </w:r>
          </w:p>
          <w:p w:rsidR="007C4B49" w:rsidRPr="00C41F47" w:rsidRDefault="007C4B49" w:rsidP="006278B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</w:tr>
      <w:tr w:rsidR="006434DF" w:rsidRPr="00C41F47" w:rsidTr="006278BF">
        <w:tc>
          <w:tcPr>
            <w:tcW w:w="3978" w:type="dxa"/>
          </w:tcPr>
          <w:p w:rsidR="006434DF" w:rsidRPr="00C41F47" w:rsidRDefault="008400B8" w:rsidP="008400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need for IV dextrose administration</w:t>
            </w:r>
          </w:p>
        </w:tc>
        <w:tc>
          <w:tcPr>
            <w:tcW w:w="630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</w:tr>
      <w:tr w:rsidR="006434DF" w:rsidRPr="00C41F47" w:rsidTr="006278BF">
        <w:tc>
          <w:tcPr>
            <w:tcW w:w="3978" w:type="dxa"/>
          </w:tcPr>
          <w:p w:rsidR="006434DF" w:rsidRDefault="007C4B49" w:rsidP="0062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neurological assessment</w:t>
            </w:r>
            <w:r w:rsidR="00753117">
              <w:rPr>
                <w:sz w:val="24"/>
                <w:szCs w:val="24"/>
              </w:rPr>
              <w:t xml:space="preserve"> &amp; vital signs</w:t>
            </w:r>
          </w:p>
          <w:p w:rsidR="007C4B49" w:rsidRPr="00C41F47" w:rsidRDefault="007C4B49" w:rsidP="006278BF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6434DF" w:rsidRPr="00C41F47" w:rsidRDefault="006434DF" w:rsidP="006278BF">
            <w:pPr>
              <w:rPr>
                <w:sz w:val="24"/>
                <w:szCs w:val="24"/>
              </w:rPr>
            </w:pPr>
          </w:p>
        </w:tc>
      </w:tr>
    </w:tbl>
    <w:p w:rsidR="006434DF" w:rsidRDefault="006434DF" w:rsidP="00FF0263">
      <w:pPr>
        <w:rPr>
          <w:sz w:val="24"/>
          <w:szCs w:val="24"/>
        </w:rPr>
      </w:pPr>
    </w:p>
    <w:p w:rsidR="007C4B49" w:rsidRDefault="007C4B49" w:rsidP="00FF0263">
      <w:pPr>
        <w:rPr>
          <w:sz w:val="24"/>
          <w:szCs w:val="24"/>
        </w:rPr>
      </w:pPr>
    </w:p>
    <w:p w:rsidR="007C4B49" w:rsidRDefault="007C4B49" w:rsidP="00FF0263">
      <w:pPr>
        <w:rPr>
          <w:sz w:val="24"/>
          <w:szCs w:val="24"/>
        </w:rPr>
      </w:pPr>
    </w:p>
    <w:p w:rsidR="007C4B49" w:rsidRPr="002F57E2" w:rsidRDefault="007C4B49" w:rsidP="007C4B49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t>Observer 2: Team Communication Checklist</w:t>
      </w:r>
    </w:p>
    <w:p w:rsidR="007C4B49" w:rsidRDefault="007C4B49" w:rsidP="007C4B49">
      <w:pPr>
        <w:rPr>
          <w:sz w:val="24"/>
          <w:szCs w:val="24"/>
        </w:rPr>
      </w:pPr>
      <w:r>
        <w:rPr>
          <w:sz w:val="24"/>
          <w:szCs w:val="24"/>
        </w:rPr>
        <w:t>Objectives:</w:t>
      </w:r>
    </w:p>
    <w:p w:rsidR="007C4B49" w:rsidRDefault="007C4B49" w:rsidP="007C4B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clear communication with team members including closed loop communication</w:t>
      </w:r>
    </w:p>
    <w:p w:rsidR="007C4B49" w:rsidRPr="002F57E2" w:rsidRDefault="007C4B49" w:rsidP="007C4B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understanding and use of team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40"/>
        <w:gridCol w:w="540"/>
        <w:gridCol w:w="4248"/>
      </w:tblGrid>
      <w:tr w:rsidR="007C4B49" w:rsidTr="006278BF">
        <w:tc>
          <w:tcPr>
            <w:tcW w:w="4248" w:type="dxa"/>
          </w:tcPr>
          <w:p w:rsidR="007C4B49" w:rsidRPr="002F57E2" w:rsidRDefault="007C4B49" w:rsidP="006278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540" w:type="dxa"/>
          </w:tcPr>
          <w:p w:rsidR="007C4B49" w:rsidRPr="002F57E2" w:rsidRDefault="007C4B49" w:rsidP="006278BF">
            <w:pPr>
              <w:jc w:val="center"/>
              <w:rPr>
                <w:b/>
                <w:sz w:val="24"/>
                <w:szCs w:val="24"/>
              </w:rPr>
            </w:pPr>
            <w:r w:rsidRPr="002F57E2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540" w:type="dxa"/>
          </w:tcPr>
          <w:p w:rsidR="007C4B49" w:rsidRPr="002F57E2" w:rsidRDefault="007C4B49" w:rsidP="006278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7C4B49" w:rsidRPr="002F57E2" w:rsidRDefault="007C4B49" w:rsidP="006278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7C4B49" w:rsidTr="006278BF">
        <w:tc>
          <w:tcPr>
            <w:tcW w:w="4248" w:type="dxa"/>
          </w:tcPr>
          <w:p w:rsidR="007C4B49" w:rsidRDefault="007C4B49" w:rsidP="0062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is concise, clear and specific</w:t>
            </w:r>
          </w:p>
          <w:p w:rsidR="007C4B49" w:rsidRPr="002F57E2" w:rsidRDefault="007C4B49" w:rsidP="006278B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C4B49" w:rsidRPr="002F57E2" w:rsidRDefault="007C4B49" w:rsidP="006278B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7C4B49" w:rsidRDefault="007C4B49" w:rsidP="006278B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7C4B49" w:rsidRDefault="007C4B49" w:rsidP="006278B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C4B49" w:rsidTr="006278BF">
        <w:tc>
          <w:tcPr>
            <w:tcW w:w="4248" w:type="dxa"/>
          </w:tcPr>
          <w:p w:rsidR="007C4B49" w:rsidRDefault="007C4B49" w:rsidP="0062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Sought assistance from other nurses: specifically asked nurse to complete one task at a time and ensured was complete</w:t>
            </w:r>
          </w:p>
          <w:p w:rsidR="007C4B49" w:rsidRDefault="007C4B49" w:rsidP="006278B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C4B49" w:rsidRPr="002F57E2" w:rsidRDefault="007C4B49" w:rsidP="006278B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7C4B49" w:rsidRDefault="007C4B49" w:rsidP="006278B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7C4B49" w:rsidRDefault="007C4B49" w:rsidP="006278B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C4B49" w:rsidTr="006278BF">
        <w:tc>
          <w:tcPr>
            <w:tcW w:w="4248" w:type="dxa"/>
          </w:tcPr>
          <w:p w:rsidR="007C4B49" w:rsidRDefault="007C4B49" w:rsidP="0062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Notified MD of seizure promptly and was able to give report using SBAR tool</w:t>
            </w:r>
          </w:p>
        </w:tc>
        <w:tc>
          <w:tcPr>
            <w:tcW w:w="540" w:type="dxa"/>
          </w:tcPr>
          <w:p w:rsidR="007C4B49" w:rsidRPr="002F57E2" w:rsidRDefault="007C4B49" w:rsidP="006278B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7C4B49" w:rsidRDefault="007C4B49" w:rsidP="006278B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7C4B49" w:rsidRDefault="007C4B49" w:rsidP="006278B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C4B49" w:rsidTr="006278BF">
        <w:tc>
          <w:tcPr>
            <w:tcW w:w="4248" w:type="dxa"/>
          </w:tcPr>
          <w:p w:rsidR="007C4B49" w:rsidRDefault="007C4B49" w:rsidP="0062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Communicated with MD when ordered task was complete: IV, benzo, dextrose</w:t>
            </w:r>
          </w:p>
        </w:tc>
        <w:tc>
          <w:tcPr>
            <w:tcW w:w="540" w:type="dxa"/>
          </w:tcPr>
          <w:p w:rsidR="007C4B49" w:rsidRPr="002F57E2" w:rsidRDefault="007C4B49" w:rsidP="006278B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7C4B49" w:rsidRDefault="007C4B49" w:rsidP="006278B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7C4B49" w:rsidRDefault="007C4B49" w:rsidP="006278B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C4B49" w:rsidTr="006278BF">
        <w:tc>
          <w:tcPr>
            <w:tcW w:w="4248" w:type="dxa"/>
          </w:tcPr>
          <w:p w:rsidR="007C4B49" w:rsidRDefault="007C4B49" w:rsidP="0062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Responded to verbal order with readback: 2 mg Lorazepam</w:t>
            </w:r>
          </w:p>
        </w:tc>
        <w:tc>
          <w:tcPr>
            <w:tcW w:w="540" w:type="dxa"/>
          </w:tcPr>
          <w:p w:rsidR="007C4B49" w:rsidRPr="002F57E2" w:rsidRDefault="007C4B49" w:rsidP="006278B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7C4B49" w:rsidRDefault="007C4B49" w:rsidP="006278B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7C4B49" w:rsidRDefault="007C4B49" w:rsidP="006278B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C4B49" w:rsidTr="006278BF">
        <w:tc>
          <w:tcPr>
            <w:tcW w:w="4248" w:type="dxa"/>
          </w:tcPr>
          <w:p w:rsidR="007C4B49" w:rsidRDefault="007C4B49" w:rsidP="00627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observations</w:t>
            </w:r>
          </w:p>
          <w:p w:rsidR="007C4B49" w:rsidRDefault="007C4B49" w:rsidP="006278B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C4B49" w:rsidRPr="002F57E2" w:rsidRDefault="007C4B49" w:rsidP="006278B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7C4B49" w:rsidRDefault="007C4B49" w:rsidP="006278B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7C4B49" w:rsidRDefault="007C4B49" w:rsidP="006278BF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FF0263">
      <w:pPr>
        <w:rPr>
          <w:sz w:val="24"/>
          <w:szCs w:val="24"/>
        </w:rPr>
      </w:pPr>
    </w:p>
    <w:p w:rsidR="007C4B49" w:rsidRDefault="007C4B49" w:rsidP="00FF0263">
      <w:pPr>
        <w:rPr>
          <w:sz w:val="24"/>
          <w:szCs w:val="24"/>
        </w:rPr>
      </w:pPr>
    </w:p>
    <w:p w:rsidR="007C4B49" w:rsidRDefault="007C4B49" w:rsidP="00FF0263">
      <w:pPr>
        <w:rPr>
          <w:sz w:val="24"/>
          <w:szCs w:val="24"/>
        </w:rPr>
      </w:pPr>
    </w:p>
    <w:p w:rsidR="007C4B49" w:rsidRDefault="007C4B49" w:rsidP="00FF0263">
      <w:pPr>
        <w:rPr>
          <w:sz w:val="24"/>
          <w:szCs w:val="24"/>
        </w:rPr>
      </w:pPr>
    </w:p>
    <w:p w:rsidR="007C4B49" w:rsidRDefault="007C4B49" w:rsidP="00FF0263">
      <w:pPr>
        <w:rPr>
          <w:sz w:val="24"/>
          <w:szCs w:val="24"/>
        </w:rPr>
      </w:pPr>
    </w:p>
    <w:p w:rsidR="007C4B49" w:rsidRDefault="007C4B49" w:rsidP="00FF0263">
      <w:pPr>
        <w:rPr>
          <w:sz w:val="24"/>
          <w:szCs w:val="24"/>
        </w:rPr>
      </w:pPr>
    </w:p>
    <w:p w:rsidR="007C4B49" w:rsidRDefault="007C4B49" w:rsidP="00FF0263">
      <w:pPr>
        <w:rPr>
          <w:sz w:val="24"/>
          <w:szCs w:val="24"/>
        </w:rPr>
      </w:pPr>
    </w:p>
    <w:p w:rsidR="007C4B49" w:rsidRDefault="007C4B49" w:rsidP="00FF0263">
      <w:pPr>
        <w:rPr>
          <w:sz w:val="24"/>
          <w:szCs w:val="24"/>
        </w:rPr>
      </w:pPr>
    </w:p>
    <w:p w:rsidR="007C4B49" w:rsidRDefault="007C4B49" w:rsidP="00FF0263">
      <w:pPr>
        <w:rPr>
          <w:sz w:val="24"/>
          <w:szCs w:val="24"/>
        </w:rPr>
      </w:pPr>
    </w:p>
    <w:p w:rsidR="007C4B49" w:rsidRDefault="007C4B49" w:rsidP="007C4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Observer 3: Team dynamics</w:t>
      </w:r>
    </w:p>
    <w:p w:rsidR="007C4B49" w:rsidRDefault="007C4B49" w:rsidP="007C4B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39A9">
        <w:rPr>
          <w:sz w:val="24"/>
          <w:szCs w:val="24"/>
        </w:rPr>
        <w:t>List examples of effective communication you observed during this scenario (including closed loop communication).</w:t>
      </w: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you observed times in which communication was unclear and you did not observe closed-loop communication? If so, provide examples and explained how the closed loop communication would have improved the scenario. </w:t>
      </w: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Were appropriate resources utilized well and in a timely fashion?</w:t>
      </w:r>
    </w:p>
    <w:p w:rsidR="007C4B49" w:rsidRPr="00A039A9" w:rsidRDefault="007C4B49" w:rsidP="007C4B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Give examples. </w:t>
      </w:r>
    </w:p>
    <w:p w:rsidR="007C4B49" w:rsidRDefault="007C4B49" w:rsidP="00FF0263">
      <w:pPr>
        <w:rPr>
          <w:sz w:val="24"/>
          <w:szCs w:val="24"/>
        </w:rPr>
      </w:pPr>
    </w:p>
    <w:p w:rsidR="007C4B49" w:rsidRDefault="007C4B49" w:rsidP="00FF0263">
      <w:pPr>
        <w:rPr>
          <w:sz w:val="24"/>
          <w:szCs w:val="24"/>
        </w:rPr>
      </w:pPr>
    </w:p>
    <w:p w:rsidR="007C4B49" w:rsidRDefault="007C4B49" w:rsidP="00FF0263">
      <w:pPr>
        <w:rPr>
          <w:sz w:val="24"/>
          <w:szCs w:val="24"/>
        </w:rPr>
      </w:pPr>
    </w:p>
    <w:p w:rsidR="007C4B49" w:rsidRDefault="007C4B49" w:rsidP="00FF0263">
      <w:pPr>
        <w:rPr>
          <w:sz w:val="24"/>
          <w:szCs w:val="24"/>
        </w:rPr>
      </w:pPr>
    </w:p>
    <w:p w:rsidR="007C4B49" w:rsidRDefault="007C4B49" w:rsidP="00FF0263">
      <w:pPr>
        <w:rPr>
          <w:sz w:val="24"/>
          <w:szCs w:val="24"/>
        </w:rPr>
      </w:pPr>
    </w:p>
    <w:p w:rsidR="007C4B49" w:rsidRDefault="007C4B49" w:rsidP="00FF0263">
      <w:pPr>
        <w:rPr>
          <w:sz w:val="24"/>
          <w:szCs w:val="24"/>
        </w:rPr>
      </w:pPr>
    </w:p>
    <w:p w:rsidR="007C4B49" w:rsidRDefault="007C4B49" w:rsidP="007C4B49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Observer 4: Assessment Observations of RN 1</w:t>
      </w:r>
    </w:p>
    <w:p w:rsidR="007C4B49" w:rsidRDefault="007C4B49" w:rsidP="007C4B49">
      <w:pPr>
        <w:pStyle w:val="ListParagraph"/>
        <w:rPr>
          <w:sz w:val="24"/>
          <w:szCs w:val="24"/>
        </w:rPr>
      </w:pPr>
    </w:p>
    <w:p w:rsidR="007C4B49" w:rsidRDefault="007C4B49" w:rsidP="007C4B49">
      <w:pPr>
        <w:pStyle w:val="ListParagraph"/>
        <w:rPr>
          <w:sz w:val="24"/>
          <w:szCs w:val="24"/>
        </w:rPr>
      </w:pPr>
    </w:p>
    <w:p w:rsidR="007C4B49" w:rsidRDefault="007C4B49" w:rsidP="007C4B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key assessment and interventions organized and prioritized appropriately?</w:t>
      </w:r>
    </w:p>
    <w:p w:rsidR="007C4B49" w:rsidRDefault="007C4B49" w:rsidP="007C4B49">
      <w:pPr>
        <w:pStyle w:val="ListParagraph"/>
        <w:ind w:left="1080"/>
        <w:rPr>
          <w:sz w:val="24"/>
          <w:szCs w:val="24"/>
        </w:rPr>
      </w:pPr>
    </w:p>
    <w:p w:rsidR="007C4B49" w:rsidRDefault="007C4B49" w:rsidP="007C4B49">
      <w:pPr>
        <w:pStyle w:val="ListParagraph"/>
        <w:ind w:left="1080"/>
        <w:rPr>
          <w:sz w:val="24"/>
          <w:szCs w:val="24"/>
        </w:rPr>
      </w:pPr>
    </w:p>
    <w:p w:rsidR="007C4B49" w:rsidRDefault="007C4B49" w:rsidP="007C4B49">
      <w:pPr>
        <w:pStyle w:val="ListParagraph"/>
        <w:ind w:left="1080"/>
        <w:rPr>
          <w:sz w:val="24"/>
          <w:szCs w:val="24"/>
        </w:rPr>
      </w:pPr>
    </w:p>
    <w:p w:rsidR="007C4B49" w:rsidRDefault="007C4B49" w:rsidP="007C4B49">
      <w:pPr>
        <w:pStyle w:val="ListParagraph"/>
        <w:ind w:left="1080"/>
        <w:rPr>
          <w:sz w:val="24"/>
          <w:szCs w:val="24"/>
        </w:rPr>
      </w:pPr>
    </w:p>
    <w:p w:rsidR="007C4B49" w:rsidRDefault="007C4B49" w:rsidP="007C4B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collaboration efforts of RN 1 with RN 2</w:t>
      </w: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RN1 and physician</w:t>
      </w: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rPr>
          <w:sz w:val="24"/>
          <w:szCs w:val="24"/>
        </w:rPr>
      </w:pPr>
    </w:p>
    <w:p w:rsidR="007C4B49" w:rsidRDefault="007C4B49" w:rsidP="007C4B49">
      <w:pPr>
        <w:rPr>
          <w:sz w:val="24"/>
          <w:szCs w:val="24"/>
        </w:rPr>
      </w:pPr>
    </w:p>
    <w:p w:rsidR="007C4B49" w:rsidRPr="00AE0996" w:rsidRDefault="007C4B49" w:rsidP="007C4B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Describe the interactions with RN1 and family member. </w:t>
      </w:r>
    </w:p>
    <w:p w:rsidR="007C4B49" w:rsidRDefault="007C4B49" w:rsidP="007C4B49">
      <w:pPr>
        <w:pStyle w:val="ListParagraph"/>
        <w:rPr>
          <w:sz w:val="24"/>
          <w:szCs w:val="24"/>
        </w:rPr>
      </w:pPr>
    </w:p>
    <w:p w:rsidR="007C4B49" w:rsidRDefault="007C4B49" w:rsidP="007C4B49">
      <w:pPr>
        <w:pStyle w:val="ListParagraph"/>
        <w:rPr>
          <w:sz w:val="24"/>
          <w:szCs w:val="24"/>
        </w:rPr>
      </w:pPr>
    </w:p>
    <w:p w:rsidR="007C4B49" w:rsidRPr="00A039A9" w:rsidRDefault="007C4B49" w:rsidP="007C4B49">
      <w:pPr>
        <w:pStyle w:val="ListParagraph"/>
        <w:rPr>
          <w:sz w:val="24"/>
          <w:szCs w:val="24"/>
        </w:rPr>
      </w:pPr>
    </w:p>
    <w:p w:rsidR="007C4B49" w:rsidRPr="00FF0263" w:rsidRDefault="007C4B49" w:rsidP="00FF0263">
      <w:pPr>
        <w:rPr>
          <w:sz w:val="24"/>
          <w:szCs w:val="24"/>
        </w:rPr>
      </w:pPr>
    </w:p>
    <w:sectPr w:rsidR="007C4B49" w:rsidRPr="00FF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6C51"/>
    <w:multiLevelType w:val="hybridMultilevel"/>
    <w:tmpl w:val="46EE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F24F9"/>
    <w:multiLevelType w:val="hybridMultilevel"/>
    <w:tmpl w:val="5B38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B5D5E"/>
    <w:multiLevelType w:val="hybridMultilevel"/>
    <w:tmpl w:val="D47ADC9E"/>
    <w:lvl w:ilvl="0" w:tplc="8E0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A67350"/>
    <w:multiLevelType w:val="hybridMultilevel"/>
    <w:tmpl w:val="FB48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263"/>
    <w:rsid w:val="00064365"/>
    <w:rsid w:val="002B191D"/>
    <w:rsid w:val="003B31D2"/>
    <w:rsid w:val="006434DF"/>
    <w:rsid w:val="00753117"/>
    <w:rsid w:val="007C4B49"/>
    <w:rsid w:val="008400B8"/>
    <w:rsid w:val="00B5067D"/>
    <w:rsid w:val="00E20CDE"/>
    <w:rsid w:val="00F91593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4DF"/>
    <w:pPr>
      <w:ind w:left="720"/>
      <w:contextualSpacing/>
    </w:pPr>
  </w:style>
  <w:style w:type="table" w:styleId="TableGrid">
    <w:name w:val="Table Grid"/>
    <w:basedOn w:val="TableNormal"/>
    <w:uiPriority w:val="59"/>
    <w:rsid w:val="00643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4DF"/>
    <w:pPr>
      <w:ind w:left="720"/>
      <w:contextualSpacing/>
    </w:pPr>
  </w:style>
  <w:style w:type="table" w:styleId="TableGrid">
    <w:name w:val="Table Grid"/>
    <w:basedOn w:val="TableNormal"/>
    <w:uiPriority w:val="59"/>
    <w:rsid w:val="00643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3EDE3303</Template>
  <TotalTime>0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dcterms:created xsi:type="dcterms:W3CDTF">2015-05-22T13:37:00Z</dcterms:created>
  <dcterms:modified xsi:type="dcterms:W3CDTF">2015-05-22T13:37:00Z</dcterms:modified>
</cp:coreProperties>
</file>