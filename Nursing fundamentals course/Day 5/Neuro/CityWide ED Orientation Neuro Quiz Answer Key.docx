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F89" w:rsidRDefault="00736F89" w:rsidP="00736F89">
      <w:pPr>
        <w:jc w:val="center"/>
        <w:rPr>
          <w:b/>
        </w:rPr>
      </w:pPr>
      <w:bookmarkStart w:id="0" w:name="_GoBack"/>
      <w:bookmarkEnd w:id="0"/>
      <w:proofErr w:type="spellStart"/>
      <w:r w:rsidRPr="00736F89">
        <w:rPr>
          <w:b/>
        </w:rPr>
        <w:t>CityWide</w:t>
      </w:r>
      <w:proofErr w:type="spellEnd"/>
      <w:r w:rsidRPr="00736F89">
        <w:rPr>
          <w:b/>
        </w:rPr>
        <w:t xml:space="preserve"> ED </w:t>
      </w:r>
      <w:r>
        <w:rPr>
          <w:b/>
        </w:rPr>
        <w:t>Orientation</w:t>
      </w:r>
    </w:p>
    <w:p w:rsidR="00736F89" w:rsidRPr="00736F89" w:rsidRDefault="00736F89" w:rsidP="00736F89">
      <w:pPr>
        <w:jc w:val="center"/>
        <w:rPr>
          <w:b/>
        </w:rPr>
      </w:pPr>
      <w:r w:rsidRPr="00736F89">
        <w:rPr>
          <w:b/>
        </w:rPr>
        <w:t xml:space="preserve">Quiz: </w:t>
      </w:r>
      <w:proofErr w:type="spellStart"/>
      <w:r w:rsidRPr="00736F89">
        <w:rPr>
          <w:b/>
        </w:rPr>
        <w:t>Neuro</w:t>
      </w:r>
      <w:proofErr w:type="spellEnd"/>
      <w:r w:rsidRPr="00736F89">
        <w:rPr>
          <w:b/>
        </w:rPr>
        <w:t xml:space="preserve"> System – Answer Key</w:t>
      </w:r>
    </w:p>
    <w:p w:rsidR="00736F89" w:rsidRDefault="00736F89" w:rsidP="00736F89">
      <w:pPr>
        <w:pStyle w:val="ListParagraph"/>
        <w:ind w:left="360"/>
        <w:jc w:val="center"/>
      </w:pPr>
    </w:p>
    <w:p w:rsidR="003839EF" w:rsidRDefault="003839EF" w:rsidP="003839EF">
      <w:pPr>
        <w:pStyle w:val="ListParagraph"/>
        <w:numPr>
          <w:ilvl w:val="0"/>
          <w:numId w:val="1"/>
        </w:numPr>
        <w:ind w:left="360"/>
      </w:pPr>
      <w:r>
        <w:t>Which of the following is considered the most reliable indicator of neurological function</w:t>
      </w:r>
    </w:p>
    <w:p w:rsidR="003839EF" w:rsidRDefault="003839EF" w:rsidP="003839EF">
      <w:pPr>
        <w:pStyle w:val="ListParagraph"/>
        <w:numPr>
          <w:ilvl w:val="0"/>
          <w:numId w:val="2"/>
        </w:numPr>
        <w:ind w:left="990"/>
      </w:pPr>
      <w:r>
        <w:t>Glasgow Coma Scale</w:t>
      </w:r>
    </w:p>
    <w:p w:rsidR="003839EF" w:rsidRDefault="003839EF" w:rsidP="003839EF">
      <w:pPr>
        <w:pStyle w:val="ListParagraph"/>
        <w:numPr>
          <w:ilvl w:val="0"/>
          <w:numId w:val="2"/>
        </w:numPr>
        <w:ind w:left="990"/>
      </w:pPr>
      <w:r>
        <w:t>Pupillary reaction</w:t>
      </w:r>
    </w:p>
    <w:p w:rsidR="003839EF" w:rsidRPr="008B7754" w:rsidRDefault="003839EF" w:rsidP="003839EF">
      <w:pPr>
        <w:pStyle w:val="ListParagraph"/>
        <w:numPr>
          <w:ilvl w:val="0"/>
          <w:numId w:val="2"/>
        </w:numPr>
        <w:ind w:left="990"/>
        <w:rPr>
          <w:b/>
        </w:rPr>
      </w:pPr>
      <w:r w:rsidRPr="008B7754">
        <w:rPr>
          <w:b/>
        </w:rPr>
        <w:t>Level of consciousness</w:t>
      </w:r>
    </w:p>
    <w:p w:rsidR="003839EF" w:rsidRDefault="003839EF" w:rsidP="003839EF">
      <w:pPr>
        <w:pStyle w:val="ListParagraph"/>
        <w:numPr>
          <w:ilvl w:val="0"/>
          <w:numId w:val="2"/>
        </w:numPr>
        <w:ind w:left="990"/>
      </w:pPr>
      <w:r>
        <w:t>Motor changes</w:t>
      </w:r>
    </w:p>
    <w:p w:rsidR="00C255C8" w:rsidRDefault="00C255C8"/>
    <w:p w:rsidR="003839EF" w:rsidRDefault="003839EF" w:rsidP="00292D1B">
      <w:pPr>
        <w:pStyle w:val="ListParagraph"/>
        <w:numPr>
          <w:ilvl w:val="0"/>
          <w:numId w:val="1"/>
        </w:numPr>
      </w:pPr>
      <w:r>
        <w:t>Which of the following signs and symptoms is an early indication of increased intracranial pressure?</w:t>
      </w:r>
    </w:p>
    <w:p w:rsidR="003839EF" w:rsidRPr="008B7754" w:rsidRDefault="003839EF" w:rsidP="003839EF">
      <w:pPr>
        <w:pStyle w:val="ListParagraph"/>
        <w:numPr>
          <w:ilvl w:val="0"/>
          <w:numId w:val="3"/>
        </w:numPr>
        <w:ind w:left="900"/>
        <w:rPr>
          <w:b/>
        </w:rPr>
      </w:pPr>
      <w:r w:rsidRPr="008B7754">
        <w:rPr>
          <w:b/>
        </w:rPr>
        <w:t>Change in level of consciousness</w:t>
      </w:r>
    </w:p>
    <w:p w:rsidR="003839EF" w:rsidRDefault="003839EF" w:rsidP="003839EF">
      <w:pPr>
        <w:pStyle w:val="ListParagraph"/>
        <w:numPr>
          <w:ilvl w:val="0"/>
          <w:numId w:val="3"/>
        </w:numPr>
        <w:ind w:left="900"/>
      </w:pPr>
      <w:r>
        <w:t>Papilledema</w:t>
      </w:r>
    </w:p>
    <w:p w:rsidR="003839EF" w:rsidRDefault="003839EF" w:rsidP="003839EF">
      <w:pPr>
        <w:pStyle w:val="ListParagraph"/>
        <w:numPr>
          <w:ilvl w:val="0"/>
          <w:numId w:val="3"/>
        </w:numPr>
        <w:ind w:left="900"/>
      </w:pPr>
      <w:r>
        <w:t>Respiratory depression</w:t>
      </w:r>
    </w:p>
    <w:p w:rsidR="003839EF" w:rsidRDefault="003839EF" w:rsidP="009D7FBF">
      <w:pPr>
        <w:pStyle w:val="ListParagraph"/>
        <w:numPr>
          <w:ilvl w:val="0"/>
          <w:numId w:val="3"/>
        </w:numPr>
        <w:ind w:left="900"/>
      </w:pPr>
      <w:r>
        <w:t>Dilated pupils</w:t>
      </w:r>
    </w:p>
    <w:p w:rsidR="009D7FBF" w:rsidRDefault="009D7FBF" w:rsidP="009D7FBF">
      <w:pPr>
        <w:pStyle w:val="ListParagraph"/>
        <w:ind w:left="900"/>
      </w:pPr>
    </w:p>
    <w:p w:rsidR="003839EF" w:rsidRDefault="003839EF" w:rsidP="00292D1B">
      <w:pPr>
        <w:pStyle w:val="ListParagraph"/>
        <w:numPr>
          <w:ilvl w:val="0"/>
          <w:numId w:val="1"/>
        </w:numPr>
      </w:pPr>
      <w:r>
        <w:t>Which of the following totals for a Glasgow Coma Scale score would be classified as a moderate head injury?</w:t>
      </w:r>
    </w:p>
    <w:p w:rsidR="003839EF" w:rsidRDefault="003839EF" w:rsidP="003839EF">
      <w:pPr>
        <w:pStyle w:val="ListParagraph"/>
        <w:numPr>
          <w:ilvl w:val="0"/>
          <w:numId w:val="5"/>
        </w:numPr>
        <w:ind w:left="720"/>
      </w:pPr>
      <w:r>
        <w:t>3</w:t>
      </w:r>
    </w:p>
    <w:p w:rsidR="003839EF" w:rsidRDefault="003839EF" w:rsidP="003839EF">
      <w:pPr>
        <w:pStyle w:val="ListParagraph"/>
        <w:numPr>
          <w:ilvl w:val="0"/>
          <w:numId w:val="5"/>
        </w:numPr>
        <w:ind w:left="720"/>
      </w:pPr>
      <w:r>
        <w:t>15</w:t>
      </w:r>
    </w:p>
    <w:p w:rsidR="003839EF" w:rsidRDefault="003839EF" w:rsidP="003839EF">
      <w:pPr>
        <w:pStyle w:val="ListParagraph"/>
        <w:numPr>
          <w:ilvl w:val="0"/>
          <w:numId w:val="5"/>
        </w:numPr>
        <w:ind w:left="720"/>
      </w:pPr>
      <w:r>
        <w:t>8</w:t>
      </w:r>
    </w:p>
    <w:p w:rsidR="003839EF" w:rsidRDefault="003839EF" w:rsidP="003839EF">
      <w:pPr>
        <w:pStyle w:val="ListParagraph"/>
        <w:numPr>
          <w:ilvl w:val="0"/>
          <w:numId w:val="5"/>
        </w:numPr>
        <w:ind w:left="720"/>
        <w:rPr>
          <w:b/>
        </w:rPr>
      </w:pPr>
      <w:r w:rsidRPr="00CA2128">
        <w:rPr>
          <w:b/>
        </w:rPr>
        <w:t>11</w:t>
      </w:r>
    </w:p>
    <w:p w:rsidR="00292D1B" w:rsidRDefault="00292D1B" w:rsidP="00292D1B">
      <w:pPr>
        <w:pStyle w:val="ListParagraph"/>
        <w:rPr>
          <w:b/>
        </w:rPr>
      </w:pPr>
    </w:p>
    <w:p w:rsidR="00292D1B" w:rsidRPr="00292D1B" w:rsidRDefault="00292D1B" w:rsidP="00292D1B">
      <w:pPr>
        <w:pStyle w:val="ListParagraph"/>
        <w:numPr>
          <w:ilvl w:val="0"/>
          <w:numId w:val="1"/>
        </w:numPr>
        <w:ind w:left="360"/>
      </w:pPr>
      <w:r w:rsidRPr="00292D1B">
        <w:t>An elderly patient is admitted to the ED with progressive confusion over the past three weeks. Which of the following focal head injuries is the most likely the cause of the patient’s progressive confusion?</w:t>
      </w:r>
    </w:p>
    <w:p w:rsidR="00292D1B" w:rsidRPr="00292D1B" w:rsidRDefault="00292D1B" w:rsidP="00292D1B">
      <w:pPr>
        <w:numPr>
          <w:ilvl w:val="0"/>
          <w:numId w:val="7"/>
        </w:numPr>
        <w:ind w:left="720"/>
        <w:contextualSpacing/>
      </w:pPr>
      <w:r w:rsidRPr="00292D1B">
        <w:t>Epidural hematoma</w:t>
      </w:r>
    </w:p>
    <w:p w:rsidR="00292D1B" w:rsidRPr="00292D1B" w:rsidRDefault="00292D1B" w:rsidP="00292D1B">
      <w:pPr>
        <w:numPr>
          <w:ilvl w:val="0"/>
          <w:numId w:val="7"/>
        </w:numPr>
        <w:ind w:left="720"/>
        <w:contextualSpacing/>
        <w:rPr>
          <w:b/>
        </w:rPr>
      </w:pPr>
      <w:r w:rsidRPr="00292D1B">
        <w:rPr>
          <w:b/>
        </w:rPr>
        <w:t>Subdural hematoma</w:t>
      </w:r>
    </w:p>
    <w:p w:rsidR="00292D1B" w:rsidRPr="00292D1B" w:rsidRDefault="00292D1B" w:rsidP="00292D1B">
      <w:pPr>
        <w:numPr>
          <w:ilvl w:val="0"/>
          <w:numId w:val="7"/>
        </w:numPr>
        <w:ind w:left="720"/>
        <w:contextualSpacing/>
      </w:pPr>
      <w:r w:rsidRPr="00292D1B">
        <w:t>Concussion</w:t>
      </w:r>
    </w:p>
    <w:p w:rsidR="00292D1B" w:rsidRDefault="00292D1B" w:rsidP="00292D1B">
      <w:pPr>
        <w:numPr>
          <w:ilvl w:val="0"/>
          <w:numId w:val="7"/>
        </w:numPr>
        <w:ind w:left="720"/>
        <w:contextualSpacing/>
      </w:pPr>
      <w:r w:rsidRPr="00292D1B">
        <w:t>Skull fractures</w:t>
      </w:r>
    </w:p>
    <w:p w:rsidR="00736F89" w:rsidRPr="00292D1B" w:rsidRDefault="00736F89" w:rsidP="00736F89">
      <w:pPr>
        <w:ind w:left="720"/>
        <w:contextualSpacing/>
      </w:pPr>
    </w:p>
    <w:p w:rsidR="003839EF" w:rsidRDefault="00292D1B" w:rsidP="00292D1B">
      <w:pPr>
        <w:pStyle w:val="ListParagraph"/>
        <w:numPr>
          <w:ilvl w:val="0"/>
          <w:numId w:val="1"/>
        </w:numPr>
      </w:pPr>
      <w:r>
        <w:t>A patient presents to the ED with altered level of consciousness. You would complete all assessments except for:</w:t>
      </w:r>
    </w:p>
    <w:p w:rsidR="00292D1B" w:rsidRDefault="00292D1B" w:rsidP="00292D1B">
      <w:pPr>
        <w:pStyle w:val="ListParagraph"/>
        <w:numPr>
          <w:ilvl w:val="0"/>
          <w:numId w:val="8"/>
        </w:numPr>
      </w:pPr>
      <w:r>
        <w:t>Glasgow coma scale</w:t>
      </w:r>
    </w:p>
    <w:p w:rsidR="00292D1B" w:rsidRDefault="00292D1B" w:rsidP="00292D1B">
      <w:pPr>
        <w:pStyle w:val="ListParagraph"/>
        <w:numPr>
          <w:ilvl w:val="0"/>
          <w:numId w:val="8"/>
        </w:numPr>
      </w:pPr>
      <w:r>
        <w:t>Finger pick glucose</w:t>
      </w:r>
    </w:p>
    <w:p w:rsidR="00292D1B" w:rsidRDefault="00292D1B" w:rsidP="00292D1B">
      <w:pPr>
        <w:pStyle w:val="ListParagraph"/>
        <w:numPr>
          <w:ilvl w:val="0"/>
          <w:numId w:val="8"/>
        </w:numPr>
      </w:pPr>
      <w:r>
        <w:t>Vital signs</w:t>
      </w:r>
    </w:p>
    <w:p w:rsidR="00736F89" w:rsidRPr="00736F89" w:rsidRDefault="00736F89" w:rsidP="00292D1B">
      <w:pPr>
        <w:pStyle w:val="ListParagraph"/>
        <w:numPr>
          <w:ilvl w:val="0"/>
          <w:numId w:val="8"/>
        </w:numPr>
        <w:rPr>
          <w:b/>
        </w:rPr>
      </w:pPr>
      <w:r w:rsidRPr="00736F89">
        <w:rPr>
          <w:b/>
        </w:rPr>
        <w:t>Foley insertion</w:t>
      </w:r>
    </w:p>
    <w:p w:rsidR="00292D1B" w:rsidRDefault="00292D1B" w:rsidP="00292D1B"/>
    <w:p w:rsidR="001E4992" w:rsidRDefault="001E4992" w:rsidP="00292D1B"/>
    <w:p w:rsidR="00292D1B" w:rsidRDefault="00292D1B" w:rsidP="00292D1B">
      <w:pPr>
        <w:pStyle w:val="ListParagraph"/>
        <w:numPr>
          <w:ilvl w:val="0"/>
          <w:numId w:val="1"/>
        </w:numPr>
      </w:pPr>
      <w:r>
        <w:lastRenderedPageBreak/>
        <w:t xml:space="preserve">A teenager presents to the ED following a car crash. He is evaluated and determined to have a closed head injury with a possible </w:t>
      </w:r>
      <w:r w:rsidR="00736F89">
        <w:t>cervical fracture. The ED nurse</w:t>
      </w:r>
      <w:r>
        <w:t xml:space="preserve"> determines the following with a Glasgow Comas Scale (GCS) evaluation: no eye opening with stimulation, no verbal response prior to intubation, and no motor response with IV insertions. Which of the following GCS scores would be appropriate for this patient?</w:t>
      </w:r>
    </w:p>
    <w:p w:rsidR="00292D1B" w:rsidRDefault="00292D1B" w:rsidP="00292D1B">
      <w:pPr>
        <w:pStyle w:val="ListParagraph"/>
        <w:numPr>
          <w:ilvl w:val="1"/>
          <w:numId w:val="1"/>
        </w:numPr>
      </w:pPr>
      <w:r>
        <w:t>Eye: 0; Motor: 0; Verbal:</w:t>
      </w:r>
      <w:r w:rsidR="00736F89">
        <w:t xml:space="preserve"> </w:t>
      </w:r>
      <w:r>
        <w:t>0</w:t>
      </w:r>
    </w:p>
    <w:p w:rsidR="00292D1B" w:rsidRDefault="00292D1B" w:rsidP="00292D1B">
      <w:pPr>
        <w:pStyle w:val="ListParagraph"/>
        <w:numPr>
          <w:ilvl w:val="1"/>
          <w:numId w:val="1"/>
        </w:numPr>
      </w:pPr>
      <w:r>
        <w:t>Eye: 1; Motor: 0; Verbal:</w:t>
      </w:r>
      <w:r w:rsidR="00736F89">
        <w:t xml:space="preserve"> </w:t>
      </w:r>
      <w:r>
        <w:t>0</w:t>
      </w:r>
    </w:p>
    <w:p w:rsidR="00292D1B" w:rsidRPr="00736F89" w:rsidRDefault="00292D1B" w:rsidP="00292D1B">
      <w:pPr>
        <w:pStyle w:val="ListParagraph"/>
        <w:numPr>
          <w:ilvl w:val="1"/>
          <w:numId w:val="1"/>
        </w:numPr>
        <w:rPr>
          <w:b/>
        </w:rPr>
      </w:pPr>
      <w:r w:rsidRPr="00736F89">
        <w:rPr>
          <w:b/>
        </w:rPr>
        <w:t>Eye: 1; Motor: 1; Verbal: 1</w:t>
      </w:r>
    </w:p>
    <w:p w:rsidR="00292D1B" w:rsidRDefault="00292D1B" w:rsidP="00292D1B">
      <w:pPr>
        <w:pStyle w:val="ListParagraph"/>
        <w:numPr>
          <w:ilvl w:val="1"/>
          <w:numId w:val="1"/>
        </w:numPr>
      </w:pPr>
      <w:r>
        <w:t>Eye:</w:t>
      </w:r>
      <w:r w:rsidR="00736F89">
        <w:t xml:space="preserve"> </w:t>
      </w:r>
      <w:r>
        <w:t>0; Motor: 1; Verbal: 1</w:t>
      </w:r>
    </w:p>
    <w:p w:rsidR="00736F89" w:rsidRDefault="00736F89" w:rsidP="00736F89">
      <w:pPr>
        <w:pStyle w:val="ListParagraph"/>
        <w:ind w:left="1440"/>
      </w:pPr>
    </w:p>
    <w:p w:rsidR="00736F89" w:rsidRDefault="00736F89" w:rsidP="00736F89">
      <w:pPr>
        <w:pStyle w:val="ListParagraph"/>
        <w:numPr>
          <w:ilvl w:val="0"/>
          <w:numId w:val="1"/>
        </w:numPr>
      </w:pPr>
      <w:r>
        <w:t>A patient who is seizing should be placed in:</w:t>
      </w:r>
    </w:p>
    <w:p w:rsidR="00736F89" w:rsidRDefault="00736F89" w:rsidP="00736F89">
      <w:pPr>
        <w:pStyle w:val="ListParagraph"/>
        <w:numPr>
          <w:ilvl w:val="1"/>
          <w:numId w:val="1"/>
        </w:numPr>
      </w:pPr>
      <w:r>
        <w:t>Restraints</w:t>
      </w:r>
    </w:p>
    <w:p w:rsidR="00736F89" w:rsidRDefault="00736F89" w:rsidP="00736F89">
      <w:pPr>
        <w:pStyle w:val="ListParagraph"/>
        <w:numPr>
          <w:ilvl w:val="1"/>
          <w:numId w:val="1"/>
        </w:numPr>
      </w:pPr>
      <w:r>
        <w:t>A prone position</w:t>
      </w:r>
    </w:p>
    <w:p w:rsidR="00736F89" w:rsidRDefault="00736F89" w:rsidP="00736F89">
      <w:pPr>
        <w:pStyle w:val="ListParagraph"/>
        <w:numPr>
          <w:ilvl w:val="1"/>
          <w:numId w:val="1"/>
        </w:numPr>
      </w:pPr>
      <w:r>
        <w:t>A supine position</w:t>
      </w:r>
    </w:p>
    <w:p w:rsidR="00744551" w:rsidRDefault="00736F89" w:rsidP="00E01F43">
      <w:pPr>
        <w:pStyle w:val="ListParagraph"/>
        <w:numPr>
          <w:ilvl w:val="1"/>
          <w:numId w:val="1"/>
        </w:numPr>
        <w:rPr>
          <w:b/>
        </w:rPr>
      </w:pPr>
      <w:r w:rsidRPr="00736F89">
        <w:rPr>
          <w:b/>
        </w:rPr>
        <w:t>Left lateral decubitus position</w:t>
      </w:r>
    </w:p>
    <w:p w:rsidR="00E01F43" w:rsidRPr="00E01F43" w:rsidRDefault="00E01F43" w:rsidP="00E01F43">
      <w:pPr>
        <w:pStyle w:val="ListParagraph"/>
        <w:ind w:left="1440"/>
        <w:rPr>
          <w:b/>
        </w:rPr>
      </w:pPr>
    </w:p>
    <w:p w:rsidR="00736F89" w:rsidRDefault="00744551" w:rsidP="00744551">
      <w:pPr>
        <w:pStyle w:val="ListParagraph"/>
        <w:numPr>
          <w:ilvl w:val="0"/>
          <w:numId w:val="1"/>
        </w:numPr>
      </w:pPr>
      <w:r w:rsidRPr="00744551">
        <w:t xml:space="preserve">When preparing a patient with a suspected spinal cord injury for transport to another facility, the nurse should anticipate: </w:t>
      </w:r>
    </w:p>
    <w:p w:rsidR="00744551" w:rsidRDefault="00744551" w:rsidP="00744551">
      <w:pPr>
        <w:pStyle w:val="ListParagraph"/>
        <w:numPr>
          <w:ilvl w:val="1"/>
          <w:numId w:val="1"/>
        </w:numPr>
      </w:pPr>
      <w:r>
        <w:t>Administering prophylactic anticonvulsants</w:t>
      </w:r>
    </w:p>
    <w:p w:rsidR="00744551" w:rsidRDefault="00744551" w:rsidP="00744551">
      <w:pPr>
        <w:pStyle w:val="ListParagraph"/>
        <w:numPr>
          <w:ilvl w:val="1"/>
          <w:numId w:val="1"/>
        </w:numPr>
      </w:pPr>
      <w:r>
        <w:t>Assisting with endotracheal intubation</w:t>
      </w:r>
    </w:p>
    <w:p w:rsidR="00744551" w:rsidRPr="00744551" w:rsidRDefault="00744551" w:rsidP="00744551">
      <w:pPr>
        <w:pStyle w:val="ListParagraph"/>
        <w:numPr>
          <w:ilvl w:val="1"/>
          <w:numId w:val="1"/>
        </w:numPr>
        <w:rPr>
          <w:b/>
        </w:rPr>
      </w:pPr>
      <w:r w:rsidRPr="00744551">
        <w:rPr>
          <w:b/>
        </w:rPr>
        <w:t>Placing the patient in spinal immobilization</w:t>
      </w:r>
    </w:p>
    <w:p w:rsidR="00744551" w:rsidRDefault="00744551" w:rsidP="00744551">
      <w:pPr>
        <w:pStyle w:val="ListParagraph"/>
        <w:numPr>
          <w:ilvl w:val="1"/>
          <w:numId w:val="1"/>
        </w:numPr>
      </w:pPr>
      <w:r>
        <w:t>Elevating the head of the bed to 30 degrees.</w:t>
      </w:r>
    </w:p>
    <w:p w:rsidR="00E01F43" w:rsidRDefault="00E01F43" w:rsidP="00E01F43">
      <w:pPr>
        <w:pStyle w:val="ListParagraph"/>
        <w:ind w:left="1440"/>
      </w:pPr>
    </w:p>
    <w:p w:rsidR="00E01F43" w:rsidRDefault="00E01F43" w:rsidP="00E01F43">
      <w:pPr>
        <w:pStyle w:val="ListParagraph"/>
        <w:numPr>
          <w:ilvl w:val="0"/>
          <w:numId w:val="1"/>
        </w:numPr>
      </w:pPr>
      <w:r>
        <w:t>Which of the following conditions would the nurse suspect in a patient with suspected T1 spinal cord injury whose initial assessment includes BP of 80/38, HR 38, dry skin, and flaccid paralysis of the lower extremities?</w:t>
      </w:r>
    </w:p>
    <w:p w:rsidR="00E01F43" w:rsidRDefault="00E01F43" w:rsidP="00E01F43">
      <w:pPr>
        <w:pStyle w:val="ListParagraph"/>
        <w:numPr>
          <w:ilvl w:val="1"/>
          <w:numId w:val="1"/>
        </w:numPr>
      </w:pPr>
      <w:r>
        <w:t xml:space="preserve">Autonomic </w:t>
      </w:r>
      <w:proofErr w:type="spellStart"/>
      <w:r>
        <w:t>dysreflexia</w:t>
      </w:r>
      <w:proofErr w:type="spellEnd"/>
    </w:p>
    <w:p w:rsidR="00E01F43" w:rsidRDefault="00E01F43" w:rsidP="00E01F43">
      <w:pPr>
        <w:pStyle w:val="ListParagraph"/>
        <w:numPr>
          <w:ilvl w:val="1"/>
          <w:numId w:val="1"/>
        </w:numPr>
      </w:pPr>
      <w:r>
        <w:t>Spinal shock</w:t>
      </w:r>
    </w:p>
    <w:p w:rsidR="00E01F43" w:rsidRPr="00E01F43" w:rsidRDefault="00E01F43" w:rsidP="00E01F43">
      <w:pPr>
        <w:pStyle w:val="ListParagraph"/>
        <w:numPr>
          <w:ilvl w:val="1"/>
          <w:numId w:val="1"/>
        </w:numPr>
        <w:rPr>
          <w:b/>
        </w:rPr>
      </w:pPr>
      <w:r w:rsidRPr="00E01F43">
        <w:rPr>
          <w:b/>
        </w:rPr>
        <w:t>Neurogenic shock</w:t>
      </w:r>
    </w:p>
    <w:p w:rsidR="00E01F43" w:rsidRDefault="00E01F43" w:rsidP="00E01F43">
      <w:pPr>
        <w:pStyle w:val="ListParagraph"/>
        <w:numPr>
          <w:ilvl w:val="1"/>
          <w:numId w:val="1"/>
        </w:numPr>
      </w:pPr>
      <w:r>
        <w:t>Hypervolemia</w:t>
      </w:r>
    </w:p>
    <w:p w:rsidR="00E01F43" w:rsidRDefault="00E01F43" w:rsidP="00E01F43">
      <w:pPr>
        <w:pStyle w:val="ListParagraph"/>
        <w:ind w:left="1440"/>
      </w:pPr>
    </w:p>
    <w:p w:rsidR="001E4992" w:rsidRDefault="001E4992" w:rsidP="001E4992">
      <w:pPr>
        <w:pStyle w:val="ListParagraph"/>
        <w:numPr>
          <w:ilvl w:val="0"/>
          <w:numId w:val="1"/>
        </w:numPr>
      </w:pPr>
      <w:r>
        <w:t>Meningeal irritation is indicated by which of the following findings?</w:t>
      </w:r>
    </w:p>
    <w:p w:rsidR="001E4992" w:rsidRDefault="001E4992" w:rsidP="001E4992">
      <w:pPr>
        <w:pStyle w:val="ListParagraph"/>
        <w:numPr>
          <w:ilvl w:val="1"/>
          <w:numId w:val="1"/>
        </w:numPr>
      </w:pPr>
      <w:r>
        <w:t>Abnormal flexion</w:t>
      </w:r>
    </w:p>
    <w:p w:rsidR="001E4992" w:rsidRDefault="001E4992" w:rsidP="001E4992">
      <w:pPr>
        <w:pStyle w:val="ListParagraph"/>
        <w:numPr>
          <w:ilvl w:val="1"/>
          <w:numId w:val="1"/>
        </w:numPr>
      </w:pPr>
      <w:r>
        <w:t>Positive “Babinski” reflex</w:t>
      </w:r>
    </w:p>
    <w:p w:rsidR="001E4992" w:rsidRDefault="001E4992" w:rsidP="001E4992">
      <w:pPr>
        <w:pStyle w:val="ListParagraph"/>
        <w:numPr>
          <w:ilvl w:val="1"/>
          <w:numId w:val="1"/>
        </w:numPr>
      </w:pPr>
      <w:r>
        <w:t xml:space="preserve">Peripheral </w:t>
      </w:r>
      <w:proofErr w:type="spellStart"/>
      <w:r>
        <w:t>paresthesias</w:t>
      </w:r>
      <w:proofErr w:type="spellEnd"/>
    </w:p>
    <w:p w:rsidR="00E01F43" w:rsidRPr="001E4992" w:rsidRDefault="001E4992" w:rsidP="001E4992">
      <w:pPr>
        <w:pStyle w:val="ListParagraph"/>
        <w:numPr>
          <w:ilvl w:val="1"/>
          <w:numId w:val="1"/>
        </w:numPr>
        <w:rPr>
          <w:b/>
        </w:rPr>
      </w:pPr>
      <w:r w:rsidRPr="001E4992">
        <w:rPr>
          <w:b/>
        </w:rPr>
        <w:t>Nuchal rigidity</w:t>
      </w:r>
      <w:r w:rsidR="00E01F43" w:rsidRPr="001E4992">
        <w:rPr>
          <w:b/>
        </w:rPr>
        <w:t xml:space="preserve"> </w:t>
      </w:r>
    </w:p>
    <w:sectPr w:rsidR="00E01F43" w:rsidRPr="001E4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121D1"/>
    <w:multiLevelType w:val="hybridMultilevel"/>
    <w:tmpl w:val="22B023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DFF311C"/>
    <w:multiLevelType w:val="hybridMultilevel"/>
    <w:tmpl w:val="73FE7AC6"/>
    <w:lvl w:ilvl="0" w:tplc="3256693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44DA29C0"/>
    <w:multiLevelType w:val="hybridMultilevel"/>
    <w:tmpl w:val="D00CFB60"/>
    <w:lvl w:ilvl="0" w:tplc="9528BE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8120FB7"/>
    <w:multiLevelType w:val="hybridMultilevel"/>
    <w:tmpl w:val="BC1C22DA"/>
    <w:lvl w:ilvl="0" w:tplc="131EB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6B66DB7"/>
    <w:multiLevelType w:val="hybridMultilevel"/>
    <w:tmpl w:val="DA0A32B4"/>
    <w:lvl w:ilvl="0" w:tplc="D59A2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7568D6"/>
    <w:multiLevelType w:val="hybridMultilevel"/>
    <w:tmpl w:val="CF7A2CAA"/>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7C4ACA"/>
    <w:multiLevelType w:val="hybridMultilevel"/>
    <w:tmpl w:val="E7EE52E0"/>
    <w:lvl w:ilvl="0" w:tplc="B45A83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E753261"/>
    <w:multiLevelType w:val="hybridMultilevel"/>
    <w:tmpl w:val="A5A422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9EF"/>
    <w:rsid w:val="00030979"/>
    <w:rsid w:val="001E4992"/>
    <w:rsid w:val="00292D1B"/>
    <w:rsid w:val="003839EF"/>
    <w:rsid w:val="00736F89"/>
    <w:rsid w:val="00744551"/>
    <w:rsid w:val="009D7FBF"/>
    <w:rsid w:val="00B51E62"/>
    <w:rsid w:val="00C255C8"/>
    <w:rsid w:val="00E0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9EF"/>
    <w:pPr>
      <w:spacing w:after="0" w:line="240" w:lineRule="auto"/>
      <w:ind w:left="720"/>
      <w:contextualSpacing/>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9EF"/>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B8B70BD5</Template>
  <TotalTime>0</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Vermeulen</dc:creator>
  <cp:lastModifiedBy>Lucia Vermeulen</cp:lastModifiedBy>
  <cp:revision>2</cp:revision>
  <dcterms:created xsi:type="dcterms:W3CDTF">2015-05-22T13:35:00Z</dcterms:created>
  <dcterms:modified xsi:type="dcterms:W3CDTF">2015-05-22T13:35:00Z</dcterms:modified>
</cp:coreProperties>
</file>