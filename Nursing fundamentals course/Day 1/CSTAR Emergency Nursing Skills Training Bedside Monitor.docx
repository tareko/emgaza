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204" w:rsidRPr="00FB28A2" w:rsidRDefault="00147204" w:rsidP="00147204">
      <w:pPr>
        <w:rPr>
          <w:b/>
          <w:sz w:val="32"/>
          <w:szCs w:val="32"/>
        </w:rPr>
      </w:pPr>
      <w:r w:rsidRPr="00FB28A2">
        <w:rPr>
          <w:b/>
          <w:sz w:val="32"/>
          <w:szCs w:val="32"/>
        </w:rPr>
        <w:t>CSTAR Emergency Nursing Skills Training – Performance Evaluation</w:t>
      </w:r>
    </w:p>
    <w:p w:rsidR="00147204" w:rsidRPr="00FB28A2" w:rsidRDefault="00147204" w:rsidP="00147204">
      <w:pPr>
        <w:rPr>
          <w:b/>
          <w:sz w:val="32"/>
          <w:szCs w:val="32"/>
        </w:rPr>
      </w:pPr>
      <w:r w:rsidRPr="00147204">
        <w:rPr>
          <w:b/>
          <w:sz w:val="32"/>
          <w:szCs w:val="32"/>
          <w:u w:val="single"/>
        </w:rPr>
        <w:t>Bedside Monitor</w:t>
      </w:r>
      <w:r>
        <w:rPr>
          <w:b/>
          <w:sz w:val="32"/>
          <w:szCs w:val="32"/>
        </w:rPr>
        <w:t xml:space="preserve">                               </w:t>
      </w:r>
      <w:r w:rsidRPr="00DD5473">
        <w:rPr>
          <w:b/>
          <w:sz w:val="32"/>
          <w:szCs w:val="32"/>
        </w:rPr>
        <w:t>P</w:t>
      </w:r>
      <w:r w:rsidRPr="00FB28A2">
        <w:rPr>
          <w:b/>
          <w:sz w:val="32"/>
          <w:szCs w:val="32"/>
        </w:rPr>
        <w:t>erformer</w:t>
      </w:r>
      <w:proofErr w:type="gramStart"/>
      <w:r w:rsidRPr="00FB28A2">
        <w:rPr>
          <w:b/>
          <w:sz w:val="32"/>
          <w:szCs w:val="32"/>
        </w:rPr>
        <w:t>:_</w:t>
      </w:r>
      <w:proofErr w:type="gramEnd"/>
      <w:r w:rsidRPr="00FB28A2">
        <w:rPr>
          <w:b/>
          <w:sz w:val="32"/>
          <w:szCs w:val="32"/>
        </w:rPr>
        <w:t>_________________</w:t>
      </w:r>
      <w:r>
        <w:rPr>
          <w:b/>
          <w:sz w:val="32"/>
          <w:szCs w:val="32"/>
        </w:rPr>
        <w:t>_</w:t>
      </w:r>
    </w:p>
    <w:p w:rsidR="00147204" w:rsidRDefault="00147204" w:rsidP="001472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630"/>
        <w:gridCol w:w="630"/>
        <w:gridCol w:w="3168"/>
      </w:tblGrid>
      <w:tr w:rsidR="00147204" w:rsidRPr="00AD386B" w:rsidTr="00041449">
        <w:tc>
          <w:tcPr>
            <w:tcW w:w="5148" w:type="dxa"/>
          </w:tcPr>
          <w:p w:rsidR="00147204" w:rsidRPr="00AD386B" w:rsidRDefault="00147204" w:rsidP="00041449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Performance Skill</w:t>
            </w:r>
          </w:p>
        </w:tc>
        <w:tc>
          <w:tcPr>
            <w:tcW w:w="630" w:type="dxa"/>
          </w:tcPr>
          <w:p w:rsidR="00147204" w:rsidRPr="00AD386B" w:rsidRDefault="00147204" w:rsidP="00041449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147204" w:rsidRPr="00AD386B" w:rsidRDefault="00147204" w:rsidP="00041449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168" w:type="dxa"/>
          </w:tcPr>
          <w:p w:rsidR="00147204" w:rsidRPr="00AD386B" w:rsidRDefault="00147204" w:rsidP="00041449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Comments</w:t>
            </w:r>
          </w:p>
        </w:tc>
      </w:tr>
      <w:tr w:rsidR="00147204" w:rsidRPr="00AD386B" w:rsidTr="00041449">
        <w:trPr>
          <w:trHeight w:val="800"/>
        </w:trPr>
        <w:tc>
          <w:tcPr>
            <w:tcW w:w="5148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on monitor, apply leads in appropriate locations and set ECG to lead II</w:t>
            </w: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</w:tr>
      <w:tr w:rsidR="00147204" w:rsidRPr="00AD386B" w:rsidTr="00041449">
        <w:trPr>
          <w:trHeight w:val="530"/>
        </w:trPr>
        <w:tc>
          <w:tcPr>
            <w:tcW w:w="5148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Demonstrates ability to set automatic BP monitoring to q5 minutes</w:t>
            </w: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</w:tr>
      <w:tr w:rsidR="00147204" w:rsidRPr="00AD386B" w:rsidTr="00041449">
        <w:trPr>
          <w:trHeight w:val="800"/>
        </w:trPr>
        <w:tc>
          <w:tcPr>
            <w:tcW w:w="5148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disconnect SpO2 monitoring – no alarms</w:t>
            </w: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</w:tr>
      <w:tr w:rsidR="00147204" w:rsidRPr="00AD386B" w:rsidTr="00041449">
        <w:trPr>
          <w:trHeight w:val="800"/>
        </w:trPr>
        <w:tc>
          <w:tcPr>
            <w:tcW w:w="5148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Demonstrates ability to admit patient to monitor/central monitoring</w:t>
            </w: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</w:tr>
      <w:tr w:rsidR="00147204" w:rsidRPr="00AD386B" w:rsidTr="00041449">
        <w:trPr>
          <w:trHeight w:val="800"/>
        </w:trPr>
        <w:tc>
          <w:tcPr>
            <w:tcW w:w="5148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Demonstrates ability to print rhythm strip</w:t>
            </w: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</w:tr>
      <w:tr w:rsidR="00147204" w:rsidRPr="00AD386B" w:rsidTr="00041449">
        <w:trPr>
          <w:trHeight w:val="593"/>
        </w:trPr>
        <w:tc>
          <w:tcPr>
            <w:tcW w:w="5148" w:type="dxa"/>
          </w:tcPr>
          <w:p w:rsidR="00147204" w:rsidRPr="00AD386B" w:rsidRDefault="00147204" w:rsidP="0014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Demonstrates understanding of LHSC policy: all monitored patients require rhythm interpretation q12 hours. This must be documented q12.</w:t>
            </w: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</w:tr>
      <w:tr w:rsidR="00147204" w:rsidRPr="00AD386B" w:rsidTr="00041449">
        <w:trPr>
          <w:trHeight w:val="890"/>
        </w:trPr>
        <w:tc>
          <w:tcPr>
            <w:tcW w:w="5148" w:type="dxa"/>
          </w:tcPr>
          <w:p w:rsidR="00147204" w:rsidRPr="00DD5473" w:rsidRDefault="00147204" w:rsidP="00041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give three examples of ED patients that require monitoring (even if not specifically ordered by physician)</w:t>
            </w: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</w:tr>
      <w:tr w:rsidR="00147204" w:rsidRPr="00AD386B" w:rsidTr="00041449">
        <w:trPr>
          <w:trHeight w:val="1250"/>
        </w:trPr>
        <w:tc>
          <w:tcPr>
            <w:tcW w:w="5148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discharge patient from monitor</w:t>
            </w: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147204" w:rsidRPr="00AD386B" w:rsidRDefault="00147204" w:rsidP="00041449">
            <w:pPr>
              <w:rPr>
                <w:sz w:val="28"/>
                <w:szCs w:val="28"/>
              </w:rPr>
            </w:pPr>
          </w:p>
        </w:tc>
      </w:tr>
    </w:tbl>
    <w:p w:rsidR="00147204" w:rsidRDefault="00147204" w:rsidP="0014720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608"/>
      </w:tblGrid>
      <w:tr w:rsidR="00147204" w:rsidTr="00041449">
        <w:trPr>
          <w:trHeight w:val="413"/>
        </w:trPr>
        <w:tc>
          <w:tcPr>
            <w:tcW w:w="9576" w:type="dxa"/>
            <w:gridSpan w:val="2"/>
          </w:tcPr>
          <w:p w:rsidR="00147204" w:rsidRDefault="00147204" w:rsidP="00041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</w:tr>
      <w:tr w:rsidR="00147204" w:rsidTr="00041449">
        <w:trPr>
          <w:trHeight w:val="512"/>
        </w:trPr>
        <w:tc>
          <w:tcPr>
            <w:tcW w:w="4968" w:type="dxa"/>
          </w:tcPr>
          <w:p w:rsidR="00147204" w:rsidRDefault="00147204" w:rsidP="00041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Evaluator Name</w:t>
            </w:r>
            <w:r>
              <w:rPr>
                <w:sz w:val="28"/>
                <w:szCs w:val="28"/>
              </w:rPr>
              <w:t xml:space="preserve"> &amp; Signature</w:t>
            </w:r>
            <w:r>
              <w:rPr>
                <w:sz w:val="28"/>
                <w:szCs w:val="28"/>
              </w:rPr>
              <w:t xml:space="preserve">: </w:t>
            </w:r>
          </w:p>
        </w:tc>
        <w:tc>
          <w:tcPr>
            <w:tcW w:w="4608" w:type="dxa"/>
          </w:tcPr>
          <w:p w:rsidR="00147204" w:rsidRDefault="00147204" w:rsidP="00041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former’s </w:t>
            </w:r>
            <w:r>
              <w:rPr>
                <w:sz w:val="28"/>
                <w:szCs w:val="28"/>
              </w:rPr>
              <w:t>Signature:</w:t>
            </w:r>
          </w:p>
        </w:tc>
      </w:tr>
    </w:tbl>
    <w:p w:rsidR="00147204" w:rsidRDefault="00147204" w:rsidP="00147204"/>
    <w:p w:rsidR="00C255C8" w:rsidRDefault="00C255C8"/>
    <w:sectPr w:rsidR="00C2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04"/>
    <w:rsid w:val="00147204"/>
    <w:rsid w:val="005A4155"/>
    <w:rsid w:val="00C2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D53DA725</Template>
  <TotalTime>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1</cp:revision>
  <dcterms:created xsi:type="dcterms:W3CDTF">2015-05-22T13:12:00Z</dcterms:created>
  <dcterms:modified xsi:type="dcterms:W3CDTF">2015-05-22T13:19:00Z</dcterms:modified>
</cp:coreProperties>
</file>