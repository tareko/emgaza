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63950" w:rsidRDefault="00763950" w:rsidP="00763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</w:instrText>
      </w:r>
      <w:r w:rsidRPr="007639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>https://jeopardylabs.com/done/ecg19</w:instrTex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A80607">
        <w:rPr>
          <w:rStyle w:val="Hyperlink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https://jeopardylabs.com/done/ecg19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763950" w:rsidRDefault="00763950" w:rsidP="00763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password: frenchfries</w:t>
      </w:r>
    </w:p>
    <w:p w:rsidR="00763950" w:rsidRDefault="00763950" w:rsidP="00763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63950" w:rsidRDefault="00763950" w:rsidP="00763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63950" w:rsidRPr="00763950" w:rsidRDefault="00763950" w:rsidP="00763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39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You're Done!</w:t>
      </w:r>
    </w:p>
    <w:p w:rsidR="00763950" w:rsidRPr="00763950" w:rsidRDefault="00763950" w:rsidP="00763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950">
        <w:rPr>
          <w:rFonts w:ascii="Times New Roman" w:eastAsia="Times New Roman" w:hAnsi="Times New Roman" w:cs="Times New Roman"/>
          <w:sz w:val="24"/>
          <w:szCs w:val="24"/>
        </w:rPr>
        <w:t xml:space="preserve">To play go here: </w:t>
      </w:r>
      <w:hyperlink r:id="rId6" w:tgtFrame="_blank" w:history="1">
        <w:r w:rsidRPr="00763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jeopardylabs.com/play/ecg19</w:t>
        </w:r>
      </w:hyperlink>
      <w:r w:rsidRPr="007639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3950">
        <w:rPr>
          <w:rFonts w:ascii="Times New Roman" w:eastAsia="Times New Roman" w:hAnsi="Times New Roman" w:cs="Times New Roman"/>
          <w:b/>
          <w:bCs/>
          <w:sz w:val="24"/>
          <w:szCs w:val="24"/>
        </w:rPr>
        <w:t>Don't forget that address because we can't recover it for you!</w:t>
      </w:r>
    </w:p>
    <w:p w:rsidR="00763950" w:rsidRPr="00763950" w:rsidRDefault="00763950" w:rsidP="00763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950">
        <w:rPr>
          <w:rFonts w:ascii="Times New Roman" w:eastAsia="Times New Roman" w:hAnsi="Times New Roman" w:cs="Times New Roman"/>
          <w:sz w:val="24"/>
          <w:szCs w:val="24"/>
        </w:rPr>
        <w:t xml:space="preserve">If you ever want to </w:t>
      </w:r>
      <w:r w:rsidRPr="00763950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763950">
        <w:rPr>
          <w:rFonts w:ascii="Times New Roman" w:eastAsia="Times New Roman" w:hAnsi="Times New Roman" w:cs="Times New Roman"/>
          <w:sz w:val="24"/>
          <w:szCs w:val="24"/>
        </w:rPr>
        <w:t xml:space="preserve"> this template, go to </w:t>
      </w:r>
      <w:hyperlink r:id="rId7" w:tgtFrame="_blank" w:history="1">
        <w:r w:rsidRPr="00763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jeopardylabs.com/edit/ecg19</w:t>
        </w:r>
      </w:hyperlink>
    </w:p>
    <w:p w:rsidR="00763950" w:rsidRPr="00763950" w:rsidRDefault="00763950" w:rsidP="00763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950">
        <w:rPr>
          <w:rFonts w:ascii="Times New Roman" w:eastAsia="Times New Roman" w:hAnsi="Times New Roman" w:cs="Times New Roman"/>
          <w:sz w:val="24"/>
          <w:szCs w:val="24"/>
        </w:rPr>
        <w:t>Bookmark this page for future reference.</w:t>
      </w:r>
    </w:p>
    <w:p w:rsidR="00763950" w:rsidRPr="00763950" w:rsidRDefault="00763950" w:rsidP="00763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39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Link to your jeopardy template</w:t>
      </w:r>
    </w:p>
    <w:p w:rsidR="00763950" w:rsidRPr="00763950" w:rsidRDefault="00763950" w:rsidP="00763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950">
        <w:rPr>
          <w:rFonts w:ascii="Times New Roman" w:eastAsia="Times New Roman" w:hAnsi="Times New Roman" w:cs="Times New Roman"/>
          <w:b/>
          <w:bCs/>
          <w:sz w:val="24"/>
          <w:szCs w:val="24"/>
        </w:rPr>
        <w:t>Regular Web Address - for web browsers, email, and instant messages:</w:t>
      </w:r>
    </w:p>
    <w:p w:rsidR="00763950" w:rsidRPr="00763950" w:rsidRDefault="00763950" w:rsidP="007639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3950">
        <w:rPr>
          <w:rFonts w:ascii="Times New Roman" w:eastAsia="Times New Roman" w:hAnsi="Times New Roman" w:cs="Times New Roman"/>
          <w:sz w:val="24"/>
          <w:szCs w:val="24"/>
        </w:rPr>
        <w:t>http://jeopardylabs.com/play/ecg19</w:t>
      </w:r>
    </w:p>
    <w:p w:rsidR="00763950" w:rsidRPr="00763950" w:rsidRDefault="00763950" w:rsidP="00763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950">
        <w:rPr>
          <w:rFonts w:ascii="Times New Roman" w:eastAsia="Times New Roman" w:hAnsi="Times New Roman" w:cs="Times New Roman"/>
          <w:b/>
          <w:bCs/>
          <w:sz w:val="24"/>
          <w:szCs w:val="24"/>
        </w:rPr>
        <w:t>HTML Link - for websites and blogs:</w:t>
      </w:r>
    </w:p>
    <w:p w:rsidR="00763950" w:rsidRPr="00763950" w:rsidRDefault="00763950" w:rsidP="007639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3950">
        <w:rPr>
          <w:rFonts w:ascii="Times New Roman" w:eastAsia="Times New Roman" w:hAnsi="Times New Roman" w:cs="Times New Roman"/>
          <w:sz w:val="24"/>
          <w:szCs w:val="24"/>
        </w:rPr>
        <w:t>&lt;a href="http://jeopardylabs.com/play/ecg19"&gt;My Jeopardy Template&lt;/a&gt;</w:t>
      </w:r>
    </w:p>
    <w:p w:rsidR="00763950" w:rsidRPr="00763950" w:rsidRDefault="00A553EB" w:rsidP="00763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55C8" w:rsidRDefault="00C255C8"/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B14BC"/>
    <w:multiLevelType w:val="multilevel"/>
    <w:tmpl w:val="2DB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50"/>
    <w:rsid w:val="005A4155"/>
    <w:rsid w:val="00763950"/>
    <w:rsid w:val="00A553EB"/>
    <w:rsid w:val="00C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eopardylabs.com/edit/ecg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opardylabs.com/play/ecg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C39DE94C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2015-05-28T12:37:00Z</dcterms:created>
  <dcterms:modified xsi:type="dcterms:W3CDTF">2015-05-28T12:37:00Z</dcterms:modified>
</cp:coreProperties>
</file>